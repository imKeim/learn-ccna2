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98EE" w14:textId="2E1C030E" w:rsidR="00C20FA1" w:rsidRDefault="009420AD" w:rsidP="00C20FA1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56D9F">
            <w:t>Packet Tracer - Обзор базовой конфигурации маршрутизатора</w:t>
          </w:r>
        </w:sdtContent>
      </w:sdt>
      <w:r w:rsidR="00C56D9F">
        <w:rPr>
          <w:rStyle w:val="LabTitleInstVersred"/>
        </w:rPr>
        <w:t xml:space="preserve"> </w:t>
      </w:r>
    </w:p>
    <w:p w14:paraId="0F5AEBFD" w14:textId="77777777" w:rsidR="00C20FA1" w:rsidRDefault="00C20FA1" w:rsidP="00C20FA1">
      <w:pPr>
        <w:pStyle w:val="afd"/>
        <w:rPr>
          <w:rStyle w:val="LabTitleInstVersred"/>
        </w:rPr>
      </w:pPr>
    </w:p>
    <w:p w14:paraId="3854F093" w14:textId="5856A73E" w:rsidR="00730E5F" w:rsidRPr="00BB73FF" w:rsidRDefault="00730E5F" w:rsidP="00C20FA1">
      <w:pPr>
        <w:pStyle w:val="afd"/>
      </w:pPr>
      <w:r>
        <w:t>Таблица адресации</w:t>
      </w:r>
    </w:p>
    <w:tbl>
      <w:tblPr>
        <w:tblW w:w="93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1626"/>
        <w:gridCol w:w="2157"/>
        <w:gridCol w:w="3420"/>
        <w:gridCol w:w="2172"/>
      </w:tblGrid>
      <w:tr w:rsidR="00F56A17" w14:paraId="5FD93BE4" w14:textId="77777777" w:rsidTr="00305F58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>
              <w:t>Устройство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>
              <w:t>Интерфейс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>
              <w:t>IP-адрес / префикс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>
              <w:t>Шлюз по умолчанию</w:t>
            </w:r>
          </w:p>
        </w:tc>
      </w:tr>
      <w:tr w:rsidR="00F56A17" w14:paraId="7807EF88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t>10.0.4.1 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>
              <w:t>—</w:t>
            </w:r>
          </w:p>
        </w:tc>
      </w:tr>
      <w:tr w:rsidR="00F56A17" w14:paraId="142FD3C4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t>G0/0</w:t>
            </w:r>
          </w:p>
        </w:tc>
        <w:tc>
          <w:tcPr>
            <w:tcW w:w="3420" w:type="dxa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t>2001:db8:acad:4።1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t>—</w:t>
            </w:r>
          </w:p>
        </w:tc>
      </w:tr>
      <w:tr w:rsidR="00F56A17" w14:paraId="540B77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t>G0/0</w:t>
            </w:r>
          </w:p>
        </w:tc>
        <w:tc>
          <w:tcPr>
            <w:tcW w:w="3420" w:type="dxa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t>fe80።2:a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t>—</w:t>
            </w:r>
          </w:p>
        </w:tc>
      </w:tr>
      <w:tr w:rsidR="003F4210" w14:paraId="68DA6C73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t>10.0.5.1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>
              <w:t>—</w:t>
            </w:r>
          </w:p>
        </w:tc>
      </w:tr>
      <w:tr w:rsidR="00F56A17" w14:paraId="45EEBF8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t>2001:db8:acad:5።1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t>—</w:t>
            </w:r>
          </w:p>
        </w:tc>
      </w:tr>
      <w:tr w:rsidR="00F56A17" w14:paraId="4EA1DAA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t>fe80።2:b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t>—</w:t>
            </w:r>
          </w:p>
        </w:tc>
      </w:tr>
      <w:tr w:rsidR="00083A75" w14:paraId="079181C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t>—</w:t>
            </w:r>
          </w:p>
        </w:tc>
      </w:tr>
      <w:tr w:rsidR="00083A75" w14:paraId="27BC5F4C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t>2001:db8:acad:3።2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t>—</w:t>
            </w:r>
          </w:p>
        </w:tc>
      </w:tr>
      <w:tr w:rsidR="00083A75" w14:paraId="36723A51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t>fe80።1:c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t>—</w:t>
            </w:r>
          </w:p>
        </w:tc>
      </w:tr>
      <w:tr w:rsidR="00083A75" w14:paraId="24013F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t>209.165.200.225/30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t>—</w:t>
            </w:r>
          </w:p>
        </w:tc>
      </w:tr>
      <w:tr w:rsidR="00083A75" w14:paraId="54E0F3EE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t>2001:db8:feed:224::1/64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t>—</w:t>
            </w:r>
          </w:p>
        </w:tc>
      </w:tr>
      <w:tr w:rsidR="00361881" w14:paraId="75EECCF7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t>fe80።1:d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t>—</w:t>
            </w:r>
          </w:p>
        </w:tc>
      </w:tr>
      <w:tr w:rsidR="00A63DB4" w14:paraId="6D418702" w14:textId="77777777" w:rsidTr="00326F56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F2F2F2" w:themeFill="background1" w:themeFillShade="F2"/>
          </w:tcPr>
          <w:p w14:paraId="66972449" w14:textId="25967E59" w:rsidR="00A63DB4" w:rsidRDefault="00A63DB4" w:rsidP="00A63DB4">
            <w:pPr>
              <w:pStyle w:val="TableText"/>
            </w:pPr>
            <w: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2F2F2" w:themeFill="background1" w:themeFillShade="F2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t>10.0.1.10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t>10.0.1.1</w:t>
            </w:r>
          </w:p>
        </w:tc>
      </w:tr>
      <w:tr w:rsidR="00A63DB4" w14:paraId="0CC3A085" w14:textId="77777777" w:rsidTr="00326F56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BB522B3" w14:textId="35DC3EFA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3F00F615" w14:textId="5D227373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t>2001:db8:acad:1::10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t>fe80።1:a</w:t>
            </w:r>
          </w:p>
        </w:tc>
      </w:tr>
      <w:tr w:rsidR="00A63DB4" w14:paraId="40223F86" w14:textId="77777777" w:rsidTr="009D15AD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t>10.0.2.1</w:t>
            </w:r>
          </w:p>
        </w:tc>
      </w:tr>
      <w:tr w:rsidR="00A63DB4" w14:paraId="7C07D520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t>2001:db8:acad:2።10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t>fe80።1:b</w:t>
            </w:r>
          </w:p>
        </w:tc>
      </w:tr>
      <w:tr w:rsidR="00A63DB4" w14:paraId="47AB626E" w14:textId="77777777" w:rsidTr="0064507C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t>10.0.4.10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t>10.0.4.1</w:t>
            </w:r>
          </w:p>
        </w:tc>
      </w:tr>
      <w:tr w:rsidR="00A63DB4" w14:paraId="36F6C750" w14:textId="77777777" w:rsidTr="0064507C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EBF832" w14:textId="7C526800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PC-3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B9D4EA9" w14:textId="594F3BDE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t>2001:db8:acad:4። 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t>fe80።2:a</w:t>
            </w:r>
          </w:p>
        </w:tc>
      </w:tr>
      <w:tr w:rsidR="00A63DB4" w14:paraId="4323F77B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t>10.0.5.1</w:t>
            </w:r>
          </w:p>
        </w:tc>
      </w:tr>
      <w:tr w:rsidR="00A63DB4" w14:paraId="69BBBC9D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>
              <w:t>PC-4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t>2001:db8:acad:5።10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t>fe80።2:b</w:t>
            </w:r>
          </w:p>
        </w:tc>
      </w:tr>
    </w:tbl>
    <w:p w14:paraId="623FC3BA" w14:textId="77777777" w:rsidR="00730E5F" w:rsidRPr="00BB73FF" w:rsidRDefault="00730E5F" w:rsidP="00655412">
      <w:pPr>
        <w:pStyle w:val="1"/>
      </w:pPr>
      <w:r>
        <w:t>Задачи</w:t>
      </w:r>
    </w:p>
    <w:p w14:paraId="667F291D" w14:textId="10D58A1E" w:rsidR="00730E5F" w:rsidRDefault="00A63DB4" w:rsidP="00730E5F">
      <w:pPr>
        <w:pStyle w:val="BodyTextL25Bold"/>
      </w:pPr>
      <w:r>
        <w:t>Часть 1. Настройка устройств и проверка подключения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t>Настройте статическую информацию IPv4 на интерфейсах ПК.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t>Настройте базовые параметры маршрутизатора.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t>Настройте на маршрутизаторе протокол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t>Проверьте подключение к сети.</w:t>
      </w:r>
    </w:p>
    <w:p w14:paraId="245C3AEC" w14:textId="4FB3DA08" w:rsidR="00730E5F" w:rsidRDefault="00E50738" w:rsidP="00730E5F">
      <w:pPr>
        <w:pStyle w:val="BodyTextL25Bold"/>
      </w:pPr>
      <w:r>
        <w:lastRenderedPageBreak/>
        <w:t>Часть 2. Отображение сведений о маршрутизаторе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t>Загрузите из маршрутизатора данные об аппаратном и программном обеспечении.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t>Интерпретируйте выходные данные загрузочной конфигурации.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t>Интерпретируйте выходные данные таблицы маршрутизации.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t>Проверьте состояние интерфейсов.</w:t>
      </w:r>
    </w:p>
    <w:p w14:paraId="55093286" w14:textId="77777777" w:rsidR="00730E5F" w:rsidRPr="00C07FD9" w:rsidRDefault="00730E5F" w:rsidP="00655412">
      <w:pPr>
        <w:pStyle w:val="1"/>
      </w:pPr>
      <w:r>
        <w:t>Общие сведения и сценарий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</w:rPr>
      </w:pPr>
      <w:r>
        <w:t xml:space="preserve">Это задание требует настройки маршрутизатора </w:t>
      </w:r>
      <w:r>
        <w:rPr>
          <w:b/>
        </w:rPr>
        <w:t>R2</w:t>
      </w:r>
      <w:r>
        <w:t xml:space="preserve"> с использованием параметров из таблицы адресации и перечисленных спецификаций. Маршрутизатор </w:t>
      </w:r>
      <w:r w:rsidR="003E033C">
        <w:rPr>
          <w:b/>
        </w:rPr>
        <w:t>R1</w:t>
      </w:r>
      <w:r>
        <w:t xml:space="preserve"> и подключенные к нему устройства настроены. Это комплексная лабораторная работа, нацеленная на повторение ранее изученных команд IOS для маршрутизатора. В первой части вам предстоит подключить кабели к оборудованию и выполнить базовую настройку на маршрутизаторе. Во второй части вы будете использовать SSH для удаленного подключения к маршрутизатору и использовать команды IOS для получения информации с устройства для ответа на вопросы о маршрутизаторе. В целях повторения в этой лабораторной работе представлены команды, необходимые для определенных конфигураций маршрутизатора.</w:t>
      </w:r>
    </w:p>
    <w:p w14:paraId="149842DC" w14:textId="77777777" w:rsidR="00730E5F" w:rsidRDefault="00730E5F" w:rsidP="00655412">
      <w:pPr>
        <w:pStyle w:val="1"/>
      </w:pPr>
      <w:r>
        <w:t>Инструкции</w:t>
      </w:r>
    </w:p>
    <w:p w14:paraId="23D451D7" w14:textId="77777777" w:rsidR="00730E5F" w:rsidRDefault="00730E5F" w:rsidP="003D7410">
      <w:pPr>
        <w:pStyle w:val="2"/>
      </w:pPr>
      <w:r>
        <w:t>Настройка устройств и проверка подключения</w:t>
      </w:r>
    </w:p>
    <w:p w14:paraId="2354749B" w14:textId="13FDC4CB" w:rsidR="00730E5F" w:rsidRDefault="00730E5F" w:rsidP="00730E5F">
      <w:pPr>
        <w:pStyle w:val="3"/>
      </w:pPr>
      <w:r>
        <w:t>Настройте интерфейсы ПК.</w:t>
      </w:r>
    </w:p>
    <w:p w14:paraId="7A0A2D6E" w14:textId="23F91B6B" w:rsidR="00730E5F" w:rsidRDefault="00730E5F" w:rsidP="004A1F57">
      <w:pPr>
        <w:pStyle w:val="SubStepAlpha"/>
        <w:spacing w:before="0"/>
      </w:pPr>
      <w:r>
        <w:t>Настройте адреса IPv4 и IPv6 на PC3, как указано в таблице адресации.</w:t>
      </w:r>
    </w:p>
    <w:p w14:paraId="737DCDF8" w14:textId="3E403664" w:rsidR="00730E5F" w:rsidRDefault="0082794E" w:rsidP="00730E5F">
      <w:pPr>
        <w:pStyle w:val="SubStepAlpha"/>
      </w:pPr>
      <w:r>
        <w:t>Настройте адреса IPv4 и IPv6 на PC4, как указано в таблице адресации.</w:t>
      </w:r>
    </w:p>
    <w:p w14:paraId="3C538A6C" w14:textId="03030EC8" w:rsidR="00730E5F" w:rsidRDefault="00730E5F" w:rsidP="004A1F57">
      <w:pPr>
        <w:pStyle w:val="3"/>
        <w:spacing w:before="120"/>
      </w:pPr>
      <w:r>
        <w:t>Настройте маршрутизатор.</w:t>
      </w:r>
    </w:p>
    <w:p w14:paraId="275AC2CF" w14:textId="34C44AEE" w:rsidR="0064507C" w:rsidRPr="0064507C" w:rsidRDefault="0064507C" w:rsidP="0064507C">
      <w:pPr>
        <w:pStyle w:val="ConfigWindow"/>
      </w:pPr>
      <w:r>
        <w:t>Откройте окно конфигурации</w:t>
      </w:r>
    </w:p>
    <w:p w14:paraId="6BF2174A" w14:textId="7F5E64D7" w:rsidR="00730E5F" w:rsidRDefault="00416EE3" w:rsidP="004A1F57">
      <w:pPr>
        <w:pStyle w:val="SubStepAlpha"/>
        <w:spacing w:before="0"/>
      </w:pPr>
      <w:r>
        <w:t>На маршрутизаторе</w:t>
      </w:r>
      <w:r w:rsidR="0082794E" w:rsidRPr="00472793">
        <w:rPr>
          <w:b/>
        </w:rPr>
        <w:t xml:space="preserve"> R2</w:t>
      </w:r>
      <w:r>
        <w:t xml:space="preserve"> откройте терминал. Перейдите в привилегированный режим EXEC</w:t>
      </w:r>
    </w:p>
    <w:p w14:paraId="2A5532CF" w14:textId="77777777" w:rsidR="00730E5F" w:rsidRDefault="00730E5F" w:rsidP="00730E5F">
      <w:pPr>
        <w:pStyle w:val="SubStepAlpha"/>
      </w:pPr>
      <w:r>
        <w:t>Войдите в режим конфигурации.</w:t>
      </w:r>
    </w:p>
    <w:p w14:paraId="6AECD893" w14:textId="448F947F" w:rsidR="00730E5F" w:rsidRDefault="00730E5F" w:rsidP="00730E5F">
      <w:pPr>
        <w:pStyle w:val="SubStepAlpha"/>
      </w:pPr>
      <w:r>
        <w:t xml:space="preserve">Назначьте маршрутизатору имя маршрутизатору </w:t>
      </w:r>
      <w:r w:rsidR="00E50738" w:rsidRPr="004D272C">
        <w:rPr>
          <w:b/>
        </w:rPr>
        <w:t>R2</w:t>
      </w:r>
      <w:r>
        <w:t>.</w:t>
      </w:r>
    </w:p>
    <w:p w14:paraId="2C016EEF" w14:textId="271B6A64" w:rsidR="00543381" w:rsidRDefault="00543381" w:rsidP="00060CF5">
      <w:pPr>
        <w:pStyle w:val="SubStepAlpha"/>
      </w:pPr>
      <w:r>
        <w:t xml:space="preserve">Настройте </w:t>
      </w:r>
      <w:r w:rsidRPr="00472793">
        <w:rPr>
          <w:b/>
        </w:rPr>
        <w:t>c1sco1234</w:t>
      </w:r>
      <w:r>
        <w:t xml:space="preserve"> как зашифрованный пароль привилегированного режима EXEC.</w:t>
      </w:r>
    </w:p>
    <w:p w14:paraId="1E333311" w14:textId="0500DE0A" w:rsidR="00730E5F" w:rsidRPr="00060CF5" w:rsidRDefault="00730E5F" w:rsidP="00060CF5">
      <w:pPr>
        <w:pStyle w:val="SubStepAlpha"/>
      </w:pPr>
      <w:r>
        <w:t xml:space="preserve">Измените имя домена на </w:t>
      </w:r>
      <w:r w:rsidRPr="00637A7A">
        <w:rPr>
          <w:b/>
        </w:rPr>
        <w:t>CCNA-lab.com</w:t>
      </w:r>
    </w:p>
    <w:p w14:paraId="42A7690E" w14:textId="77777777" w:rsidR="00730E5F" w:rsidRDefault="00730E5F" w:rsidP="00060CF5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DE8009A" w14:textId="77777777" w:rsidR="00730E5F" w:rsidRPr="00FA7BA1" w:rsidRDefault="00730E5F" w:rsidP="00FA7BA1">
      <w:pPr>
        <w:pStyle w:val="SubStepAlpha"/>
      </w:pPr>
      <w:r>
        <w:t>Зашифруйте открытые пароли.</w:t>
      </w:r>
    </w:p>
    <w:p w14:paraId="7F9C9BF3" w14:textId="2E499415" w:rsidR="00637A7A" w:rsidRDefault="00637A7A" w:rsidP="00637A7A">
      <w:pPr>
        <w:pStyle w:val="SubStepAlpha"/>
        <w:rPr>
          <w:bCs/>
        </w:rPr>
      </w:pPr>
      <w:r>
        <w:t xml:space="preserve">Настройте имя пользователя </w:t>
      </w:r>
      <w:r w:rsidRPr="00480F22">
        <w:rPr>
          <w:b/>
          <w:bCs/>
        </w:rPr>
        <w:t>SSHadmin</w:t>
      </w:r>
      <w:r>
        <w:t xml:space="preserve"> с зашифрованным паролем </w:t>
      </w:r>
      <w:r>
        <w:rPr>
          <w:b/>
        </w:rPr>
        <w:t>55Hadm!n</w:t>
      </w:r>
      <w:r>
        <w:t>.</w:t>
      </w:r>
    </w:p>
    <w:p w14:paraId="446A9581" w14:textId="2F0F49FD" w:rsidR="00637A7A" w:rsidRDefault="00637A7A" w:rsidP="00637A7A">
      <w:pPr>
        <w:pStyle w:val="SubStepAlpha"/>
      </w:pPr>
      <w:r>
        <w:t>Создайте набор криптоключей с 1024 битным модулем.</w:t>
      </w:r>
    </w:p>
    <w:p w14:paraId="1538544E" w14:textId="0A5349F0" w:rsidR="00730E5F" w:rsidRDefault="00730E5F" w:rsidP="00637A7A">
      <w:pPr>
        <w:pStyle w:val="SubStepAlpha"/>
      </w:pPr>
      <w:r>
        <w:t xml:space="preserve">Назначьте </w:t>
      </w:r>
      <w:r w:rsidR="00E66BD7">
        <w:rPr>
          <w:b/>
          <w:bCs/>
        </w:rPr>
        <w:t>cisco</w:t>
      </w:r>
      <w:r>
        <w:t xml:space="preserve"> в качестве пароля консоли, настройте сеансы на отключение после шести минут бездействия и включите вход в систему. Чтобы консольные сообщения не прерывали выполнение команд, используйте параметр </w:t>
      </w:r>
      <w:r w:rsidR="00637A7A" w:rsidRPr="00637A7A">
        <w:rPr>
          <w:b/>
        </w:rPr>
        <w:t>logging synchronous</w:t>
      </w:r>
      <w:r>
        <w:t>.</w:t>
      </w:r>
    </w:p>
    <w:p w14:paraId="6B180AAA" w14:textId="753039C7" w:rsidR="00730E5F" w:rsidRDefault="00730E5F" w:rsidP="00730E5F">
      <w:pPr>
        <w:pStyle w:val="SubStepAlpha"/>
      </w:pPr>
      <w:r>
        <w:t xml:space="preserve">Назначьте </w:t>
      </w:r>
      <w:r w:rsidR="00E66BD7">
        <w:rPr>
          <w:b/>
          <w:bCs/>
        </w:rPr>
        <w:t>cisco</w:t>
      </w:r>
      <w:r>
        <w:t xml:space="preserve"> в качестве пароля vty, настройте строки vty для приема только SSH подключений, настройте сеансы для отключения после шести минут бездействия и включите вход в систему с помощью локальной базы данных.</w:t>
      </w:r>
    </w:p>
    <w:p w14:paraId="78A5C95B" w14:textId="2AC383EA" w:rsidR="00730E5F" w:rsidRDefault="00730E5F" w:rsidP="00FA7BA1">
      <w:pPr>
        <w:pStyle w:val="SubStepAlpha"/>
      </w:pPr>
      <w:r>
        <w:t xml:space="preserve">Создайте баннер с предупреждением о запрете несанкционированного доступа к устройству. </w:t>
      </w:r>
    </w:p>
    <w:p w14:paraId="7C7ABB9F" w14:textId="248C3375" w:rsidR="00730E5F" w:rsidRDefault="00730E5F" w:rsidP="00730E5F">
      <w:pPr>
        <w:pStyle w:val="SubStepAlpha"/>
      </w:pPr>
      <w:r>
        <w:t>Включите маршрутизацию IPv6.</w:t>
      </w:r>
    </w:p>
    <w:p w14:paraId="4AB541E5" w14:textId="72CB86B8" w:rsidR="00730E5F" w:rsidRDefault="00730E5F" w:rsidP="00730E5F">
      <w:pPr>
        <w:pStyle w:val="SubStepAlpha"/>
      </w:pPr>
      <w:r>
        <w:t>Настройте все четыре интерфейса маршрутизатора с информацией адресации IPv4 и IPv6 из таблицы адресации выше. Настройте все четыре интерфейса с описаниями. Включите все четыре интерефейса.</w:t>
      </w:r>
    </w:p>
    <w:p w14:paraId="091E3E9E" w14:textId="77777777" w:rsidR="00730E5F" w:rsidRDefault="00730E5F" w:rsidP="00730E5F">
      <w:pPr>
        <w:pStyle w:val="SubStepAlpha"/>
      </w:pPr>
      <w:r>
        <w:lastRenderedPageBreak/>
        <w:t>Сохраните текущую конфигурацию в файл загрузочной конфигурации.</w:t>
      </w:r>
    </w:p>
    <w:p w14:paraId="4ADE1B24" w14:textId="5142A1EA" w:rsidR="00730E5F" w:rsidRDefault="00BB3CF4" w:rsidP="0064507C">
      <w:pPr>
        <w:pStyle w:val="3"/>
        <w:spacing w:before="120"/>
      </w:pPr>
      <w:r>
        <w:t>Проверьте подключение к сети.</w:t>
      </w:r>
    </w:p>
    <w:p w14:paraId="45C41A6E" w14:textId="6F8E4902" w:rsidR="00730E5F" w:rsidRDefault="003E033C" w:rsidP="003D7410">
      <w:pPr>
        <w:pStyle w:val="SubStepAlpha"/>
        <w:spacing w:before="0"/>
      </w:pPr>
      <w:r>
        <w:t xml:space="preserve">Используя командную строку на </w:t>
      </w:r>
      <w:r w:rsidRPr="00472793">
        <w:rPr>
          <w:b/>
        </w:rPr>
        <w:t>PC3</w:t>
      </w:r>
      <w:r>
        <w:t xml:space="preserve">, пропингуйте адреса IPv4 и IPv6 для </w:t>
      </w:r>
      <w:r w:rsidRPr="00472793">
        <w:rPr>
          <w:b/>
        </w:rPr>
        <w:t>PC4</w:t>
      </w:r>
      <w:r>
        <w:t>.</w:t>
      </w:r>
    </w:p>
    <w:p w14:paraId="44DD5505" w14:textId="467A9DE0" w:rsidR="00E75F61" w:rsidRDefault="00E75F61" w:rsidP="00E75F61">
      <w:pPr>
        <w:pStyle w:val="4"/>
      </w:pPr>
      <w:r>
        <w:t>В</w:t>
      </w:r>
    </w:p>
    <w:p w14:paraId="5DECC6FE" w14:textId="1C4D3503" w:rsidR="00E75F61" w:rsidRDefault="00730E5F" w:rsidP="00E75F61">
      <w:pPr>
        <w:pStyle w:val="BodyTextL50"/>
        <w:spacing w:before="0"/>
      </w:pPr>
      <w:r>
        <w:t>Успешно ли выполнена проверка связи?</w:t>
      </w:r>
    </w:p>
    <w:p w14:paraId="4F8D0D6D" w14:textId="7576F781" w:rsidR="00E9168E" w:rsidRDefault="00E9168E" w:rsidP="003D7410">
      <w:pPr>
        <w:pStyle w:val="SubStepAlpha"/>
        <w:spacing w:before="0"/>
      </w:pPr>
      <w:r>
        <w:t xml:space="preserve">Из интерфейса командной строки на </w:t>
      </w:r>
      <w:r w:rsidRPr="00472793">
        <w:rPr>
          <w:b/>
        </w:rPr>
        <w:t>R2</w:t>
      </w:r>
      <w:r>
        <w:t xml:space="preserve"> пропингуйте адрес IPv4 и IPv6 S0/1/1 </w:t>
      </w:r>
      <w:r w:rsidRPr="00472793">
        <w:rPr>
          <w:b/>
        </w:rPr>
        <w:t>R1</w:t>
      </w:r>
      <w:r>
        <w:t>. Адреса, назначенные интерфейсу S0/1/1 на R1: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Адрес IPv4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Адрес IPv6 = 2001:db8:acad:3::1</w:t>
      </w:r>
    </w:p>
    <w:p w14:paraId="2E98E8B8" w14:textId="77777777" w:rsidR="00121A54" w:rsidRDefault="00121A54" w:rsidP="00121A54">
      <w:pPr>
        <w:pStyle w:val="4"/>
      </w:pPr>
      <w:r>
        <w:t>Вопрос:</w:t>
      </w:r>
    </w:p>
    <w:p w14:paraId="1CD93190" w14:textId="45462226" w:rsidR="00E9168E" w:rsidRDefault="00E9168E" w:rsidP="00121A54">
      <w:pPr>
        <w:pStyle w:val="BodyTextL50"/>
        <w:spacing w:before="0"/>
      </w:pPr>
      <w:r>
        <w:t>Успешно ли выполнена проверка связи?</w:t>
      </w:r>
    </w:p>
    <w:p w14:paraId="3CA51C2B" w14:textId="77777777" w:rsidR="00E9168E" w:rsidRDefault="00E9168E" w:rsidP="00E9168E">
      <w:pPr>
        <w:pStyle w:val="BodyTextL50"/>
      </w:pPr>
      <w:r>
        <w:t xml:space="preserve">Из командной строки </w:t>
      </w:r>
      <w:r w:rsidRPr="00472793">
        <w:rPr>
          <w:b/>
        </w:rPr>
        <w:t>PC3</w:t>
      </w:r>
      <w:r>
        <w:t xml:space="preserve"> пропингуйте адрес поставщика услуг Интернета 209.165.200.226. </w:t>
      </w:r>
    </w:p>
    <w:p w14:paraId="287FA69E" w14:textId="77777777" w:rsidR="00121A54" w:rsidRDefault="00121A54" w:rsidP="00121A54">
      <w:pPr>
        <w:pStyle w:val="4"/>
      </w:pPr>
      <w:r>
        <w:t>Вопрос:</w:t>
      </w:r>
    </w:p>
    <w:p w14:paraId="5F818A16" w14:textId="0BFDF3D3" w:rsidR="00E9168E" w:rsidRDefault="00E9168E" w:rsidP="00121A54">
      <w:pPr>
        <w:pStyle w:val="BodyTextL50"/>
        <w:spacing w:before="0"/>
      </w:pPr>
      <w:r>
        <w:t>Успешно ли выполнена проверка связи?</w:t>
      </w:r>
    </w:p>
    <w:p w14:paraId="7E4AE9BD" w14:textId="14F49481" w:rsidR="00D367EE" w:rsidRDefault="00D367EE" w:rsidP="00D367EE">
      <w:pPr>
        <w:pStyle w:val="BodyTextL50"/>
      </w:pPr>
      <w:r>
        <w:t xml:space="preserve">Из </w:t>
      </w:r>
      <w:r w:rsidRPr="00472793">
        <w:rPr>
          <w:b/>
        </w:rPr>
        <w:t>PC3</w:t>
      </w:r>
      <w:r>
        <w:t xml:space="preserve"> попытайтесь пропинговать адрес на ISP для тестирования - 64.100.1.1. </w:t>
      </w:r>
    </w:p>
    <w:p w14:paraId="74615031" w14:textId="77777777" w:rsidR="00121A54" w:rsidRDefault="00121A54" w:rsidP="00121A54">
      <w:pPr>
        <w:pStyle w:val="4"/>
      </w:pPr>
      <w:r>
        <w:t>Вопрос:</w:t>
      </w:r>
    </w:p>
    <w:p w14:paraId="32AB4A55" w14:textId="24809859" w:rsidR="00D367EE" w:rsidRDefault="00D367EE" w:rsidP="00121A54">
      <w:pPr>
        <w:pStyle w:val="BodyTextL50"/>
        <w:spacing w:before="0"/>
      </w:pPr>
      <w:r>
        <w:t>Успешно ли выполнена проверка связи?</w:t>
      </w:r>
    </w:p>
    <w:p w14:paraId="015A6B0E" w14:textId="42EAD468" w:rsidR="00730E5F" w:rsidRDefault="00085EB3" w:rsidP="003D7410">
      <w:pPr>
        <w:pStyle w:val="SubStepAlpha"/>
        <w:spacing w:before="0"/>
      </w:pPr>
      <w:r>
        <w:t xml:space="preserve">Из командной строки </w:t>
      </w:r>
      <w:r w:rsidRPr="00472793">
        <w:rPr>
          <w:b/>
        </w:rPr>
        <w:t>PC3</w:t>
      </w:r>
      <w:r>
        <w:t xml:space="preserve"> откройте сеанс SSH на адрес R2 G0/0/0 IPv4 и войдите в систему как </w:t>
      </w:r>
      <w:r w:rsidR="00D367EE">
        <w:rPr>
          <w:b/>
        </w:rPr>
        <w:t>SSHadmin</w:t>
      </w:r>
      <w:r>
        <w:t xml:space="preserve"> с паролем </w:t>
      </w:r>
      <w:r>
        <w:rPr>
          <w:b/>
        </w:rPr>
        <w:t>55Hadm!n.</w:t>
      </w:r>
    </w:p>
    <w:p w14:paraId="60180BA4" w14:textId="78929EC7" w:rsidR="00341322" w:rsidRPr="00C20FA1" w:rsidRDefault="00341322" w:rsidP="00341322">
      <w:pPr>
        <w:pStyle w:val="CMD"/>
        <w:rPr>
          <w:lang w:val="en-US"/>
        </w:rPr>
      </w:pPr>
      <w:r w:rsidRPr="00C20FA1">
        <w:rPr>
          <w:lang w:val="en-US"/>
        </w:rPr>
        <w:t>C: &gt;</w:t>
      </w:r>
      <w:r w:rsidRPr="00C20FA1">
        <w:rPr>
          <w:b/>
          <w:lang w:val="en-US"/>
        </w:rPr>
        <w:t xml:space="preserve"> ssh -l SSHadmin 10.0.4.1</w:t>
      </w:r>
    </w:p>
    <w:p w14:paraId="15838765" w14:textId="77777777" w:rsidR="00341322" w:rsidRPr="00C20FA1" w:rsidRDefault="00341322" w:rsidP="00341322">
      <w:pPr>
        <w:pStyle w:val="CMD"/>
        <w:rPr>
          <w:lang w:val="en-US"/>
        </w:rPr>
      </w:pPr>
    </w:p>
    <w:p w14:paraId="08C984D1" w14:textId="4D05494D" w:rsidR="003D7410" w:rsidRPr="00C20FA1" w:rsidRDefault="00341322" w:rsidP="00341322">
      <w:pPr>
        <w:pStyle w:val="CMD"/>
        <w:rPr>
          <w:lang w:val="en-US"/>
        </w:rPr>
      </w:pPr>
      <w:r w:rsidRPr="00C20FA1">
        <w:rPr>
          <w:lang w:val="en-US"/>
        </w:rPr>
        <w:t>Password:</w:t>
      </w:r>
    </w:p>
    <w:p w14:paraId="1C34CDFD" w14:textId="77777777" w:rsidR="00121A54" w:rsidRDefault="00121A54" w:rsidP="00121A54">
      <w:pPr>
        <w:pStyle w:val="4"/>
      </w:pPr>
      <w:r>
        <w:t>Вопрос:</w:t>
      </w:r>
    </w:p>
    <w:p w14:paraId="2882B482" w14:textId="0BB43A7F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t>Удаленный доступ был настроен успешно?</w:t>
      </w:r>
    </w:p>
    <w:p w14:paraId="38F24CBE" w14:textId="77777777" w:rsidR="00730E5F" w:rsidRDefault="00730E5F" w:rsidP="003D7410">
      <w:pPr>
        <w:pStyle w:val="2"/>
      </w:pPr>
      <w:r>
        <w:t>Отображение сведений о маршрутизаторе</w:t>
      </w:r>
    </w:p>
    <w:p w14:paraId="4276F7A1" w14:textId="0D200D3A" w:rsidR="00730E5F" w:rsidRDefault="00CB62A1" w:rsidP="00730E5F">
      <w:pPr>
        <w:pStyle w:val="BodyTextL25"/>
      </w:pPr>
      <w:r>
        <w:t xml:space="preserve">Во второй части вам предстоит использовать команду </w:t>
      </w:r>
      <w:r w:rsidR="00730E5F" w:rsidRPr="001B76C8">
        <w:rPr>
          <w:b/>
        </w:rPr>
        <w:t>show</w:t>
      </w:r>
      <w:r>
        <w:t xml:space="preserve"> в сеансе SSH, чтобы получить информацию из маршрутизатора.</w:t>
      </w:r>
    </w:p>
    <w:p w14:paraId="6906B6D3" w14:textId="7D47CFD5" w:rsidR="00730E5F" w:rsidRDefault="00730E5F" w:rsidP="00730E5F">
      <w:pPr>
        <w:pStyle w:val="3"/>
      </w:pPr>
      <w:r>
        <w:t>Установите SSH-подключение к R2.</w:t>
      </w:r>
    </w:p>
    <w:p w14:paraId="41A0A69A" w14:textId="1E12105C" w:rsidR="00730E5F" w:rsidRDefault="00085EB3" w:rsidP="00730E5F">
      <w:pPr>
        <w:pStyle w:val="BodyTextL25"/>
      </w:pPr>
      <w:r>
        <w:t xml:space="preserve">Из командной строки PC3 откройте сеанс SSH на адрес </w:t>
      </w:r>
      <w:r w:rsidR="00E50738" w:rsidRPr="00472793">
        <w:rPr>
          <w:b/>
        </w:rPr>
        <w:t>R2</w:t>
      </w:r>
      <w:r>
        <w:t xml:space="preserve"> G0/0/0 IPv6 и войдите в систему как </w:t>
      </w:r>
      <w:r w:rsidR="00730E5F">
        <w:rPr>
          <w:b/>
        </w:rPr>
        <w:t>SSHadmin</w:t>
      </w:r>
      <w:r>
        <w:t xml:space="preserve"> с паролем </w:t>
      </w:r>
      <w:r>
        <w:rPr>
          <w:b/>
        </w:rPr>
        <w:t>55Hadm!n</w:t>
      </w:r>
      <w:r>
        <w:t>.</w:t>
      </w:r>
    </w:p>
    <w:p w14:paraId="4B2435A4" w14:textId="6E187F4A" w:rsidR="00730E5F" w:rsidRDefault="00730E5F" w:rsidP="00730E5F">
      <w:pPr>
        <w:pStyle w:val="3"/>
      </w:pPr>
      <w:r>
        <w:t>Получите основные данные об аппаратном и программном обеспечении.</w:t>
      </w:r>
    </w:p>
    <w:p w14:paraId="4E0B31CF" w14:textId="782C3C3C" w:rsidR="0064507C" w:rsidRDefault="0064507C" w:rsidP="0064507C">
      <w:pPr>
        <w:pStyle w:val="ConfigWindow"/>
      </w:pPr>
      <w:r>
        <w:t>Откройте окно конфигурации</w:t>
      </w:r>
    </w:p>
    <w:p w14:paraId="472AAA4C" w14:textId="77777777" w:rsidR="00730E5F" w:rsidRDefault="00730E5F" w:rsidP="00730E5F">
      <w:pPr>
        <w:pStyle w:val="SubStepAlpha"/>
      </w:pPr>
      <w:r>
        <w:t xml:space="preserve">Используйте команду </w:t>
      </w:r>
      <w:r w:rsidRPr="007E284F">
        <w:rPr>
          <w:b/>
        </w:rPr>
        <w:t>show version</w:t>
      </w:r>
      <w:r>
        <w:t>, чтобы ответить на вопросы о маршрутизаторе.</w:t>
      </w:r>
    </w:p>
    <w:p w14:paraId="0DCB329E" w14:textId="47619477" w:rsidR="00121A54" w:rsidRPr="00227CA5" w:rsidRDefault="00121A54" w:rsidP="00121A54">
      <w:pPr>
        <w:pStyle w:val="4"/>
      </w:pPr>
      <w:r>
        <w:t>Вопросы</w:t>
      </w:r>
      <w:r w:rsidRPr="00227CA5">
        <w:t>:</w:t>
      </w:r>
    </w:p>
    <w:p w14:paraId="03EABD23" w14:textId="68A7F0BB" w:rsidR="00730E5F" w:rsidRDefault="00730E5F" w:rsidP="00E75F61">
      <w:pPr>
        <w:pStyle w:val="BodyTextL50"/>
        <w:spacing w:before="0"/>
      </w:pPr>
      <w:r>
        <w:t>Как называется образ IOS, под управлением которой работает маршрутизатор?</w:t>
      </w:r>
    </w:p>
    <w:p w14:paraId="0166EA9E" w14:textId="7C78A3AE" w:rsidR="00730E5F" w:rsidRDefault="00730E5F" w:rsidP="00730E5F">
      <w:pPr>
        <w:pStyle w:val="BodyTextL50"/>
      </w:pPr>
      <w:r>
        <w:t>Какой объем энергонезависимого ОЗУ (NVRAM) имеет маршрутизатор?</w:t>
      </w:r>
    </w:p>
    <w:p w14:paraId="64290546" w14:textId="11B456DE" w:rsidR="00730E5F" w:rsidRDefault="00730E5F" w:rsidP="00730E5F">
      <w:pPr>
        <w:pStyle w:val="BodyTextL50"/>
      </w:pPr>
      <w:r>
        <w:t>Каким объемом флеш-памяти обладает маршрутизатор?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Зачастую команды </w:t>
      </w:r>
      <w:r w:rsidRPr="00655844">
        <w:rPr>
          <w:b/>
        </w:rPr>
        <w:t>show</w:t>
      </w:r>
      <w:r>
        <w:t xml:space="preserve"> могут выводить несколько экранов данных. Фильтрация выходных данных позволяет пользователю отображать лишь нужные разделы выходных данных. Чтобы включить команду фильтрации, после команды </w:t>
      </w:r>
      <w:r w:rsidRPr="00E6793A">
        <w:rPr>
          <w:b/>
        </w:rPr>
        <w:t xml:space="preserve">show </w:t>
      </w:r>
      <w:r>
        <w:t>введите прямую черту (</w:t>
      </w:r>
      <w:r w:rsidRPr="00E6793A">
        <w:rPr>
          <w:b/>
        </w:rPr>
        <w:t>|</w:t>
      </w:r>
      <w:r>
        <w:t xml:space="preserve">), после 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 с оператором фильтрации с помощью ключевого слова </w:t>
      </w:r>
      <w:r>
        <w:rPr>
          <w:b/>
        </w:rPr>
        <w:t>include</w:t>
      </w:r>
      <w:r>
        <w:t xml:space="preserve">. Настройте фильтрацию для команды </w:t>
      </w:r>
      <w:r>
        <w:rPr>
          <w:b/>
        </w:rPr>
        <w:t>show version</w:t>
      </w:r>
      <w:r>
        <w:t xml:space="preserve"> и используйте команду </w:t>
      </w:r>
      <w:r>
        <w:rPr>
          <w:b/>
        </w:rPr>
        <w:t>show version | include register</w:t>
      </w:r>
      <w:r>
        <w:t>, чтобы ответить на следующий вопрос.</w:t>
      </w:r>
    </w:p>
    <w:p w14:paraId="3C5888F9" w14:textId="77777777" w:rsidR="00121A54" w:rsidRDefault="00121A54" w:rsidP="00121A54">
      <w:pPr>
        <w:pStyle w:val="4"/>
      </w:pPr>
      <w:r>
        <w:lastRenderedPageBreak/>
        <w:t>Вопрос:</w:t>
      </w:r>
    </w:p>
    <w:p w14:paraId="5DAE97F9" w14:textId="539CAAFD" w:rsidR="00730E5F" w:rsidRDefault="00730E5F" w:rsidP="00121A54">
      <w:pPr>
        <w:pStyle w:val="BodyTextL50"/>
        <w:spacing w:before="0"/>
      </w:pPr>
      <w:r>
        <w:t>Какому процессу загрузки последует маршрутизатор при следующей перезагрузке?</w:t>
      </w:r>
    </w:p>
    <w:p w14:paraId="3A0FD2AA" w14:textId="40127F8F" w:rsidR="00730E5F" w:rsidRDefault="00730E5F" w:rsidP="00730E5F">
      <w:pPr>
        <w:pStyle w:val="3"/>
      </w:pPr>
      <w:r>
        <w:t>Изучите текущую конфигурацию маршрутизатора.</w:t>
      </w:r>
    </w:p>
    <w:p w14:paraId="0C118CD1" w14:textId="67F5B457" w:rsidR="00730E5F" w:rsidRDefault="00730E5F" w:rsidP="00730E5F">
      <w:pPr>
        <w:pStyle w:val="BodyTextL25"/>
      </w:pPr>
      <w:r>
        <w:t xml:space="preserve">Используйте команду </w:t>
      </w:r>
      <w:r>
        <w:rPr>
          <w:b/>
        </w:rPr>
        <w:t>show running-config</w:t>
      </w:r>
      <w:r>
        <w:t xml:space="preserve"> на маршрутизаторе, чтобы ответить на следующие вопросы, фильтрующие строки, содержащие слово «password».</w:t>
      </w:r>
    </w:p>
    <w:p w14:paraId="4B46E504" w14:textId="557E46A3" w:rsidR="00121A54" w:rsidRDefault="00121A54" w:rsidP="00121A54">
      <w:pPr>
        <w:pStyle w:val="4"/>
      </w:pPr>
      <w:r>
        <w:t>В</w:t>
      </w:r>
    </w:p>
    <w:p w14:paraId="5E7FFEB7" w14:textId="4E772157" w:rsidR="00730E5F" w:rsidRDefault="00730E5F" w:rsidP="00121A54">
      <w:pPr>
        <w:pStyle w:val="BodyTextL50"/>
        <w:spacing w:before="0"/>
      </w:pPr>
      <w:r>
        <w:t>Как пароли представлены в выходных данных?</w:t>
      </w:r>
    </w:p>
    <w:p w14:paraId="004A8795" w14:textId="42DAFF39" w:rsidR="00730E5F" w:rsidRPr="00C20FA1" w:rsidRDefault="00730E5F" w:rsidP="00730E5F">
      <w:pPr>
        <w:pStyle w:val="BodyTextL50"/>
        <w:rPr>
          <w:lang w:val="en-US"/>
        </w:rPr>
      </w:pPr>
      <w:r w:rsidRPr="00C20FA1">
        <w:rPr>
          <w:lang w:val="en-US"/>
        </w:rPr>
        <w:t xml:space="preserve">Use the </w:t>
      </w:r>
      <w:r w:rsidRPr="00C20FA1">
        <w:rPr>
          <w:b/>
          <w:lang w:val="en-US"/>
        </w:rPr>
        <w:t>show running-config | begin vty</w:t>
      </w:r>
      <w:r w:rsidRPr="00C20FA1">
        <w:rPr>
          <w:lang w:val="en-US"/>
        </w:rPr>
        <w:t xml:space="preserve"> command. </w:t>
      </w:r>
    </w:p>
    <w:p w14:paraId="423FCC9F" w14:textId="77777777" w:rsidR="00121A54" w:rsidRPr="00227CA5" w:rsidRDefault="00121A54" w:rsidP="00121A54">
      <w:pPr>
        <w:pStyle w:val="4"/>
      </w:pPr>
      <w:r>
        <w:t>Вопрос</w:t>
      </w:r>
      <w:r w:rsidRPr="00227CA5">
        <w:t>:</w:t>
      </w:r>
    </w:p>
    <w:p w14:paraId="62A739D1" w14:textId="360D95FD" w:rsidR="00730E5F" w:rsidRDefault="00730E5F" w:rsidP="00121A54">
      <w:pPr>
        <w:pStyle w:val="BodyTextL50"/>
        <w:spacing w:before="0"/>
      </w:pPr>
      <w:r>
        <w:t>Что происходит в результате выполнения этой команды?</w:t>
      </w:r>
    </w:p>
    <w:p w14:paraId="1E6AF199" w14:textId="66EB49B1" w:rsidR="00085EB3" w:rsidRPr="00B659C8" w:rsidRDefault="00085EB3" w:rsidP="00085EB3">
      <w:pPr>
        <w:pStyle w:val="BodyTextL50"/>
      </w:pPr>
      <w:r>
        <w:t xml:space="preserve">Примечание. Более конкретной командой будет </w:t>
      </w:r>
      <w:r>
        <w:rPr>
          <w:b/>
        </w:rPr>
        <w:t>show running-config | section vty</w:t>
      </w:r>
      <w:r w:rsidR="007B19FF" w:rsidRPr="007B19FF">
        <w:t xml:space="preserve">; однако текущая версия Packet Tracer не поддерживает </w:t>
      </w:r>
      <w:r>
        <w:t xml:space="preserve"> команду фильтрации разделов. </w:t>
      </w:r>
    </w:p>
    <w:p w14:paraId="1304A662" w14:textId="77777777" w:rsidR="00730E5F" w:rsidRDefault="00730E5F" w:rsidP="00730E5F">
      <w:pPr>
        <w:pStyle w:val="3"/>
      </w:pPr>
      <w:r>
        <w:t>Отобразите таблицу маршрутизации на маршрутизаторе.</w:t>
      </w:r>
    </w:p>
    <w:p w14:paraId="346FA7B6" w14:textId="77777777" w:rsidR="00730E5F" w:rsidRDefault="00730E5F" w:rsidP="00730E5F">
      <w:pPr>
        <w:pStyle w:val="BodyTextL25"/>
      </w:pPr>
      <w:r>
        <w:t xml:space="preserve">Выполните команду </w:t>
      </w:r>
      <w:r>
        <w:rPr>
          <w:b/>
        </w:rPr>
        <w:t>show ip route</w:t>
      </w:r>
      <w:r>
        <w:t xml:space="preserve"> на маршрутизаторе, чтобы ответить на следующие вопросы.</w:t>
      </w:r>
    </w:p>
    <w:p w14:paraId="200BBDE4" w14:textId="77777777" w:rsidR="00121A54" w:rsidRDefault="00121A54" w:rsidP="00121A54">
      <w:pPr>
        <w:pStyle w:val="4"/>
      </w:pPr>
      <w:r>
        <w:t>Вопрос:</w:t>
      </w:r>
    </w:p>
    <w:p w14:paraId="1D7D4B67" w14:textId="0EC1133D" w:rsidR="00730E5F" w:rsidRDefault="00730E5F" w:rsidP="00383A42">
      <w:pPr>
        <w:pStyle w:val="BodyTextL25"/>
        <w:spacing w:before="0"/>
      </w:pPr>
      <w:r>
        <w:t>Какой код используется в таблице маршрутизации для обозначения сети с прямым подключением?</w:t>
      </w:r>
    </w:p>
    <w:p w14:paraId="38F5CC70" w14:textId="0A6D835C" w:rsidR="00383A42" w:rsidRDefault="00730E5F" w:rsidP="00730E5F">
      <w:pPr>
        <w:pStyle w:val="BodyTextL25"/>
      </w:pPr>
      <w:r>
        <w:t>Сколько записей маршрутов закодированы с символом «C» в таблице маршрутизации?</w:t>
      </w:r>
    </w:p>
    <w:p w14:paraId="239FFE11" w14:textId="77777777" w:rsidR="00730E5F" w:rsidRDefault="00730E5F" w:rsidP="00730E5F">
      <w:pPr>
        <w:pStyle w:val="3"/>
      </w:pPr>
      <w:r>
        <w:t>Отобразите на маршрутизаторе сводный список интерфейсов.</w:t>
      </w:r>
    </w:p>
    <w:p w14:paraId="4BE2A51F" w14:textId="77777777" w:rsidR="00730E5F" w:rsidRPr="004C7749" w:rsidRDefault="00730E5F" w:rsidP="00555E01">
      <w:pPr>
        <w:pStyle w:val="SubStepAlpha"/>
      </w:pPr>
      <w:r>
        <w:t xml:space="preserve">Выполните команду </w:t>
      </w:r>
      <w:r>
        <w:rPr>
          <w:b/>
        </w:rPr>
        <w:t>show ip interface brief</w:t>
      </w:r>
      <w:r>
        <w:t xml:space="preserve"> на маршрутизаторе, чтобы ответить на следующий вопрос.</w:t>
      </w:r>
    </w:p>
    <w:p w14:paraId="2A17070E" w14:textId="159C975D" w:rsidR="00121A54" w:rsidRDefault="00121A54" w:rsidP="00121A54">
      <w:pPr>
        <w:pStyle w:val="4"/>
      </w:pPr>
      <w:r>
        <w:t>Вопросы:</w:t>
      </w:r>
    </w:p>
    <w:p w14:paraId="2863A0C9" w14:textId="621A6810" w:rsidR="00730E5F" w:rsidRDefault="00730E5F" w:rsidP="00F23ADA">
      <w:pPr>
        <w:pStyle w:val="BodyTextL50"/>
        <w:spacing w:before="0"/>
      </w:pPr>
      <w:r>
        <w:t>Какая команда позволяет изменить состояние портов Gigabit Ethernet с DOWN на UP?</w:t>
      </w:r>
    </w:p>
    <w:p w14:paraId="32AFEA24" w14:textId="2F87E089" w:rsidR="00341322" w:rsidRPr="00F21A18" w:rsidRDefault="00341322" w:rsidP="00F21A18">
      <w:pPr>
        <w:pStyle w:val="BodyTextL50"/>
      </w:pPr>
      <w:r>
        <w:t>Какую команду фильтрации вы будете использовать для отображения только интерфейсов с назначенными адресами?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t xml:space="preserve">Чтобы проверить параметры IPv6 на маршрутизаторе R1 выполните команду </w:t>
      </w:r>
      <w:r>
        <w:rPr>
          <w:b/>
        </w:rPr>
        <w:t>show ipv6 int brief</w:t>
      </w:r>
      <w:r>
        <w:t>.</w:t>
      </w:r>
    </w:p>
    <w:p w14:paraId="1EDB84AE" w14:textId="77777777" w:rsidR="00121A54" w:rsidRDefault="00121A54" w:rsidP="00121A54">
      <w:pPr>
        <w:pStyle w:val="4"/>
      </w:pPr>
      <w:r>
        <w:t>Вопрос:</w:t>
      </w:r>
    </w:p>
    <w:p w14:paraId="640FD77A" w14:textId="3374B1F3" w:rsidR="00730E5F" w:rsidRDefault="00730E5F" w:rsidP="00F23ADA">
      <w:pPr>
        <w:pStyle w:val="BodyTextL50"/>
        <w:spacing w:before="0"/>
      </w:pPr>
      <w:r>
        <w:t>В чем смысл части [up/up] вывода?</w:t>
      </w:r>
    </w:p>
    <w:sectPr w:rsidR="00730E5F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3FF40" w14:textId="77777777" w:rsidR="009420AD" w:rsidRDefault="009420AD" w:rsidP="00710659">
      <w:pPr>
        <w:spacing w:after="0" w:line="240" w:lineRule="auto"/>
      </w:pPr>
      <w:r>
        <w:separator/>
      </w:r>
    </w:p>
    <w:p w14:paraId="68A404E0" w14:textId="77777777" w:rsidR="009420AD" w:rsidRDefault="009420AD"/>
  </w:endnote>
  <w:endnote w:type="continuationSeparator" w:id="0">
    <w:p w14:paraId="1FD05621" w14:textId="77777777" w:rsidR="009420AD" w:rsidRDefault="009420AD" w:rsidP="00710659">
      <w:pPr>
        <w:spacing w:after="0" w:line="240" w:lineRule="auto"/>
      </w:pPr>
      <w:r>
        <w:continuationSeparator/>
      </w:r>
    </w:p>
    <w:p w14:paraId="1684FF0A" w14:textId="77777777" w:rsidR="009420AD" w:rsidRDefault="00942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A9E9" w14:textId="0D511E2D" w:rsidR="00BA3643" w:rsidRPr="00882B63" w:rsidRDefault="00BA364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27CA5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27CA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9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8903" w14:textId="2820C54C" w:rsidR="00BA3643" w:rsidRPr="00882B63" w:rsidRDefault="00BA364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27CA5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27CA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80AE" w14:textId="77777777" w:rsidR="009420AD" w:rsidRDefault="009420AD" w:rsidP="00710659">
      <w:pPr>
        <w:spacing w:after="0" w:line="240" w:lineRule="auto"/>
      </w:pPr>
      <w:r>
        <w:separator/>
      </w:r>
    </w:p>
    <w:p w14:paraId="7DA35CF0" w14:textId="77777777" w:rsidR="009420AD" w:rsidRDefault="009420AD"/>
  </w:footnote>
  <w:footnote w:type="continuationSeparator" w:id="0">
    <w:p w14:paraId="2337D6AA" w14:textId="77777777" w:rsidR="009420AD" w:rsidRDefault="009420AD" w:rsidP="00710659">
      <w:pPr>
        <w:spacing w:after="0" w:line="240" w:lineRule="auto"/>
      </w:pPr>
      <w:r>
        <w:continuationSeparator/>
      </w:r>
    </w:p>
    <w:p w14:paraId="30330935" w14:textId="77777777" w:rsidR="009420AD" w:rsidRDefault="00942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10015828" w:rsidR="00BA3643" w:rsidRDefault="00BA3643" w:rsidP="008402F2">
        <w:pPr>
          <w:pStyle w:val="PageHead"/>
        </w:pPr>
        <w:r>
          <w:t>Packet Tracer - Обзор базовой конфигурации маршрутизатора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B5EE682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306F80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</w:num>
  <w:num w:numId="13">
    <w:abstractNumId w:val="3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CA5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87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0AD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0FA1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4135D"/>
    <w:rsid w:val="00F41F1B"/>
    <w:rsid w:val="00F46BD9"/>
    <w:rsid w:val="00F56A17"/>
    <w:rsid w:val="00F60BE0"/>
    <w:rsid w:val="00F6280E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121A54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3D7410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419F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A5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3D741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419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30E5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419F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730E5F"/>
    <w:rPr>
      <w:b/>
      <w:sz w:val="32"/>
    </w:rPr>
  </w:style>
  <w:style w:type="numbering" w:customStyle="1" w:styleId="PartStepSubStepList">
    <w:name w:val="Part_Step_SubStep_List"/>
    <w:basedOn w:val="a2"/>
    <w:uiPriority w:val="99"/>
    <w:rsid w:val="00730E5F"/>
    <w:pPr>
      <w:numPr>
        <w:numId w:val="14"/>
      </w:numPr>
    </w:pPr>
  </w:style>
  <w:style w:type="paragraph" w:styleId="aff0">
    <w:name w:val="List Paragraph"/>
    <w:basedOn w:val="a"/>
    <w:uiPriority w:val="34"/>
    <w:unhideWhenUsed/>
    <w:qFormat/>
    <w:rsid w:val="00730E5F"/>
    <w:pPr>
      <w:ind w:left="720"/>
    </w:pPr>
  </w:style>
  <w:style w:type="paragraph" w:styleId="aff1">
    <w:name w:val="Revision"/>
    <w:hidden/>
    <w:uiPriority w:val="99"/>
    <w:semiHidden/>
    <w:rsid w:val="00730E5F"/>
    <w:rPr>
      <w:sz w:val="22"/>
      <w:szCs w:val="22"/>
    </w:rPr>
  </w:style>
  <w:style w:type="character" w:styleId="aff2">
    <w:name w:val="Hyperlink"/>
    <w:basedOn w:val="a0"/>
    <w:uiPriority w:val="99"/>
    <w:unhideWhenUsed/>
    <w:rsid w:val="00730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E3945"/>
    <w:rsid w:val="00382E1A"/>
    <w:rsid w:val="003C670D"/>
    <w:rsid w:val="00497CE3"/>
    <w:rsid w:val="007C2861"/>
    <w:rsid w:val="00815B60"/>
    <w:rsid w:val="00891EF2"/>
    <w:rsid w:val="00922C2B"/>
    <w:rsid w:val="009D10C5"/>
    <w:rsid w:val="00A1570F"/>
    <w:rsid w:val="00C403D6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0E34C-619B-433E-A3E6-2BCCCEFD72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832700-5FB2-4369-8AA8-A0B0DAB2613D}"/>
</file>

<file path=customXml/itemProps3.xml><?xml version="1.0" encoding="utf-8"?>
<ds:datastoreItem xmlns:ds="http://schemas.openxmlformats.org/officeDocument/2006/customXml" ds:itemID="{66DAF65D-E3F0-44F1-A2A3-793DB43DEFD6}"/>
</file>

<file path=customXml/itemProps4.xml><?xml version="1.0" encoding="utf-8"?>
<ds:datastoreItem xmlns:ds="http://schemas.openxmlformats.org/officeDocument/2006/customXml" ds:itemID="{929E64A9-0AB9-4441-AD70-7FB6EE77BE8E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1430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Обзор базовой конфигурации маршрутизатора</dc:title>
  <dc:creator>SP</dc:creator>
  <dc:description>2019 г.</dc:description>
  <cp:lastModifiedBy>Носкова Ирина</cp:lastModifiedBy>
  <cp:revision>9</cp:revision>
  <cp:lastPrinted>2020-07-21T11:56:00Z</cp:lastPrinted>
  <dcterms:created xsi:type="dcterms:W3CDTF">2019-11-15T23:58:00Z</dcterms:created>
  <dcterms:modified xsi:type="dcterms:W3CDTF">2020-07-21T11:56:00Z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