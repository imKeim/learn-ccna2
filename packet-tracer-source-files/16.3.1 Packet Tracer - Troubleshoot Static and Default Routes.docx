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47E1" w14:textId="360C6949" w:rsidR="004D36D7" w:rsidRDefault="003C72A4" w:rsidP="00D85832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8BD797D859349F0850C76FEA43699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32370">
            <w:t>Packet Tracer - TПоиск и устранение неполадок, связанных со статическими маршрутами и маршрутами по умолчанию</w:t>
          </w:r>
        </w:sdtContent>
      </w:sdt>
      <w:r w:rsidR="00732370">
        <w:rPr>
          <w:rStyle w:val="LabTitleInstVersred"/>
        </w:rPr>
        <w:t xml:space="preserve"> </w:t>
      </w:r>
    </w:p>
    <w:p w14:paraId="152FDF1A" w14:textId="77777777" w:rsidR="00900672" w:rsidRPr="00900672" w:rsidRDefault="00900672" w:rsidP="00900672">
      <w:pPr>
        <w:pStyle w:val="BodyTextL25"/>
      </w:pPr>
    </w:p>
    <w:p w14:paraId="75553DEE" w14:textId="77777777" w:rsidR="00D778DF" w:rsidRDefault="00D778DF" w:rsidP="00D452F4">
      <w:pPr>
        <w:pStyle w:val="1"/>
      </w:pPr>
      <w:r>
        <w:t>Таблица адресации</w:t>
      </w:r>
    </w:p>
    <w:tbl>
      <w:tblPr>
        <w:tblW w:w="96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содержит устройства в сети и адреса IPv4 и IPv6, настроенные на их интерфейсах."/>
      </w:tblPr>
      <w:tblGrid>
        <w:gridCol w:w="3218"/>
        <w:gridCol w:w="3219"/>
        <w:gridCol w:w="3219"/>
      </w:tblGrid>
      <w:tr w:rsidR="00085218" w:rsidRPr="00085218" w14:paraId="45C9C1EA" w14:textId="77777777" w:rsidTr="009D6B4D">
        <w:trPr>
          <w:cantSplit/>
          <w:tblHeader/>
          <w:jc w:val="center"/>
        </w:trPr>
        <w:tc>
          <w:tcPr>
            <w:tcW w:w="3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35CB92" w14:textId="77777777" w:rsidR="00085218" w:rsidRPr="00085218" w:rsidRDefault="00085218" w:rsidP="00085218">
            <w:pPr>
              <w:pStyle w:val="TableHeading"/>
            </w:pPr>
            <w:r>
              <w:t>Устройство</w:t>
            </w:r>
          </w:p>
        </w:tc>
        <w:tc>
          <w:tcPr>
            <w:tcW w:w="3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CF8079" w14:textId="77777777" w:rsidR="00085218" w:rsidRPr="00085218" w:rsidRDefault="00085218" w:rsidP="00085218">
            <w:pPr>
              <w:pStyle w:val="TableHeading"/>
            </w:pPr>
            <w:r>
              <w:t>Интерфейс</w:t>
            </w:r>
          </w:p>
        </w:tc>
        <w:tc>
          <w:tcPr>
            <w:tcW w:w="3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807307" w14:textId="77777777" w:rsidR="00085218" w:rsidRPr="00085218" w:rsidRDefault="00085218" w:rsidP="00085218">
            <w:pPr>
              <w:pStyle w:val="TableHeading"/>
            </w:pPr>
            <w:r>
              <w:t>IP-адреса</w:t>
            </w:r>
          </w:p>
        </w:tc>
      </w:tr>
      <w:tr w:rsidR="00085218" w:rsidRPr="007B1BD9" w14:paraId="6423CCCF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820F6D6" w14:textId="77777777" w:rsidR="00085218" w:rsidRPr="007B1BD9" w:rsidRDefault="00085218" w:rsidP="00085218">
            <w:pPr>
              <w:pStyle w:val="TableText"/>
            </w:pPr>
            <w:r>
              <w:t>R1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53AA5EDC" w14:textId="77777777" w:rsidR="00085218" w:rsidRPr="007B1BD9" w:rsidRDefault="00085218" w:rsidP="00085218">
            <w:pPr>
              <w:pStyle w:val="TableText"/>
            </w:pPr>
            <w:r>
              <w:t>G0/0</w:t>
            </w:r>
          </w:p>
        </w:tc>
        <w:tc>
          <w:tcPr>
            <w:tcW w:w="3219" w:type="dxa"/>
            <w:vAlign w:val="bottom"/>
          </w:tcPr>
          <w:p w14:paraId="4A060612" w14:textId="77777777" w:rsidR="00085218" w:rsidRPr="007B1BD9" w:rsidRDefault="00085218" w:rsidP="00085218">
            <w:pPr>
              <w:pStyle w:val="TableText"/>
            </w:pPr>
            <w:r>
              <w:t>172.1.1.1/25</w:t>
            </w:r>
          </w:p>
        </w:tc>
      </w:tr>
      <w:tr w:rsidR="00085218" w:rsidRPr="007B1BD9" w14:paraId="34AB73AA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4C750D18" w14:textId="640CE18C" w:rsidR="00085218" w:rsidRPr="007B1BD9" w:rsidRDefault="00153827" w:rsidP="001A675D">
            <w:pPr>
              <w:pStyle w:val="ConfigWindow"/>
            </w:pPr>
            <w:r>
              <w:t>R1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41844123" w14:textId="6D692170" w:rsidR="00085218" w:rsidRPr="007B1BD9" w:rsidRDefault="001A675D" w:rsidP="001A675D">
            <w:pPr>
              <w:pStyle w:val="ConfigWindow"/>
            </w:pPr>
            <w:r>
              <w:t>G0/0</w:t>
            </w:r>
          </w:p>
        </w:tc>
        <w:tc>
          <w:tcPr>
            <w:tcW w:w="3219" w:type="dxa"/>
            <w:vAlign w:val="bottom"/>
          </w:tcPr>
          <w:p w14:paraId="09C3B961" w14:textId="77777777" w:rsidR="00085218" w:rsidRPr="007B1BD9" w:rsidRDefault="00085218" w:rsidP="00085218">
            <w:pPr>
              <w:pStyle w:val="TableText"/>
            </w:pPr>
            <w:r>
              <w:t>2001:DB8:1::1/64</w:t>
            </w:r>
          </w:p>
        </w:tc>
      </w:tr>
      <w:tr w:rsidR="00085218" w:rsidRPr="007B1BD9" w14:paraId="01C2A5B3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308107CB" w14:textId="5D35A601" w:rsidR="00085218" w:rsidRPr="007B1BD9" w:rsidRDefault="00153827" w:rsidP="001A675D">
            <w:pPr>
              <w:pStyle w:val="ConfigWindow"/>
            </w:pPr>
            <w:r>
              <w:t>R1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6114B1B7" w14:textId="77777777" w:rsidR="00085218" w:rsidRPr="007B1BD9" w:rsidRDefault="00085218" w:rsidP="00085218">
            <w:pPr>
              <w:pStyle w:val="TableText"/>
            </w:pPr>
            <w:r>
              <w:t>S0/0/0</w:t>
            </w:r>
          </w:p>
        </w:tc>
        <w:tc>
          <w:tcPr>
            <w:tcW w:w="3219" w:type="dxa"/>
            <w:vAlign w:val="bottom"/>
          </w:tcPr>
          <w:p w14:paraId="71F29172" w14:textId="77777777" w:rsidR="00085218" w:rsidRPr="007B1BD9" w:rsidRDefault="00085218" w:rsidP="00085218">
            <w:pPr>
              <w:pStyle w:val="TableText"/>
            </w:pPr>
            <w:r>
              <w:t>172.31.1.194/30</w:t>
            </w:r>
          </w:p>
        </w:tc>
      </w:tr>
      <w:tr w:rsidR="00085218" w:rsidRPr="007B1BD9" w14:paraId="679CCFC1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235B6B11" w14:textId="6E2E4EA6" w:rsidR="00085218" w:rsidRPr="007B1BD9" w:rsidRDefault="00153827" w:rsidP="001A675D">
            <w:pPr>
              <w:pStyle w:val="ConfigWindow"/>
            </w:pPr>
            <w:r>
              <w:t>R1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05273702" w14:textId="0369B770" w:rsidR="00085218" w:rsidRPr="007B1BD9" w:rsidRDefault="001A675D" w:rsidP="001A675D">
            <w:pPr>
              <w:pStyle w:val="ConfigWindow"/>
            </w:pPr>
            <w:r>
              <w:t>S0/0/0</w:t>
            </w:r>
          </w:p>
        </w:tc>
        <w:tc>
          <w:tcPr>
            <w:tcW w:w="3219" w:type="dxa"/>
            <w:vAlign w:val="bottom"/>
          </w:tcPr>
          <w:p w14:paraId="4C760B50" w14:textId="77777777" w:rsidR="00085218" w:rsidRPr="007B1BD9" w:rsidRDefault="00085218" w:rsidP="00085218">
            <w:pPr>
              <w:pStyle w:val="TableText"/>
            </w:pPr>
            <w:r>
              <w:t>2001:DB8:2::194/64</w:t>
            </w:r>
          </w:p>
        </w:tc>
      </w:tr>
      <w:tr w:rsidR="00085218" w:rsidRPr="007B1BD9" w14:paraId="0A49E509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05DB1B33" w14:textId="77777777" w:rsidR="00085218" w:rsidRPr="007B1BD9" w:rsidRDefault="00085218" w:rsidP="00085218">
            <w:pPr>
              <w:pStyle w:val="TableText"/>
            </w:pPr>
            <w:r>
              <w:t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1AF1F36" w14:textId="77777777" w:rsidR="00085218" w:rsidRPr="007B1BD9" w:rsidRDefault="00085218" w:rsidP="00085218">
            <w:pPr>
              <w:pStyle w:val="TableText"/>
            </w:pPr>
            <w:r>
              <w:t>G0/0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764D307B" w14:textId="77777777" w:rsidR="00085218" w:rsidRPr="007B1BD9" w:rsidRDefault="00085218" w:rsidP="00085218">
            <w:pPr>
              <w:pStyle w:val="TableText"/>
            </w:pPr>
            <w:r>
              <w:t>172.31.0.1/24</w:t>
            </w:r>
          </w:p>
        </w:tc>
      </w:tr>
      <w:tr w:rsidR="00085218" w:rsidRPr="007B1BD9" w14:paraId="7801E77B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FE4319B" w14:textId="044A400D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shd w:val="pct15" w:color="auto" w:fill="FFFFFF"/>
              </w:rPr>
            </w:pPr>
            <w:r>
              <w:rPr>
                <w:color w:val="F2F2F2" w:themeColor="background1" w:themeShade="F2"/>
                <w:shd w:val="pct15" w:color="auto" w:fill="FFFFFF"/>
              </w:rPr>
              <w:t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04FEF03" w14:textId="34FD5458" w:rsidR="00085218" w:rsidRPr="00803891" w:rsidRDefault="001A675D" w:rsidP="00F833DF">
            <w:pPr>
              <w:pStyle w:val="ConfigWindow"/>
              <w:rPr>
                <w:color w:val="F2F2F2" w:themeColor="background1" w:themeShade="F2"/>
                <w:shd w:val="pct15" w:color="auto" w:fill="FFFFFF"/>
              </w:rPr>
            </w:pPr>
            <w:r>
              <w:rPr>
                <w:color w:val="F2F2F2" w:themeColor="background1" w:themeShade="F2"/>
                <w:shd w:val="pct15" w:color="auto" w:fill="FFFFFF"/>
              </w:rPr>
              <w:t>G0/0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1591088E" w14:textId="77777777" w:rsidR="00085218" w:rsidRPr="007B1BD9" w:rsidRDefault="00085218" w:rsidP="00085218">
            <w:pPr>
              <w:pStyle w:val="TableText"/>
            </w:pPr>
            <w:r>
              <w:t>2001:DB8:3::1/64</w:t>
            </w:r>
          </w:p>
        </w:tc>
      </w:tr>
      <w:tr w:rsidR="00085218" w:rsidRPr="007B1BD9" w14:paraId="41494EC1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7C1A5538" w14:textId="090F3CCB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9443B35" w14:textId="77777777" w:rsidR="00085218" w:rsidRPr="007B1BD9" w:rsidRDefault="00085218" w:rsidP="00F833DF">
            <w:pPr>
              <w:pStyle w:val="TableText"/>
            </w:pPr>
            <w:r>
              <w:t>S0/0/0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69A02F73" w14:textId="77777777" w:rsidR="00085218" w:rsidRPr="007B1BD9" w:rsidRDefault="00085218" w:rsidP="00085218">
            <w:pPr>
              <w:pStyle w:val="TableText"/>
            </w:pPr>
            <w:r>
              <w:t>172.31.1.193/30</w:t>
            </w:r>
          </w:p>
        </w:tc>
      </w:tr>
      <w:tr w:rsidR="00085218" w:rsidRPr="007B1BD9" w14:paraId="3CF2408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5F253F" w14:textId="652B7578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124A147" w14:textId="2442F078" w:rsidR="00085218" w:rsidRPr="00803891" w:rsidRDefault="001A675D" w:rsidP="00F833DF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354BEDE5" w14:textId="77777777" w:rsidR="00085218" w:rsidRPr="007B1BD9" w:rsidRDefault="00085218" w:rsidP="00085218">
            <w:pPr>
              <w:pStyle w:val="TableText"/>
            </w:pPr>
            <w:r>
              <w:t>2001:DB8:2::193/64</w:t>
            </w:r>
          </w:p>
        </w:tc>
      </w:tr>
      <w:tr w:rsidR="00085218" w:rsidRPr="007B1BD9" w14:paraId="68F586E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A19EA8" w14:textId="7E364EBC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37506E4B" w14:textId="77777777" w:rsidR="00085218" w:rsidRPr="007B1BD9" w:rsidRDefault="00085218" w:rsidP="00085218">
            <w:pPr>
              <w:pStyle w:val="TableText"/>
            </w:pPr>
            <w:r>
              <w:t>S0/0/1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3A4163A" w14:textId="77777777" w:rsidR="00085218" w:rsidRPr="007B1BD9" w:rsidRDefault="00085218" w:rsidP="00085218">
            <w:pPr>
              <w:pStyle w:val="TableText"/>
            </w:pPr>
            <w:r>
              <w:t>172.31.1.197/30</w:t>
            </w:r>
          </w:p>
        </w:tc>
      </w:tr>
      <w:tr w:rsidR="00085218" w:rsidRPr="007B1BD9" w14:paraId="51881CF5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E4487CF" w14:textId="7E991660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1AE5C5" w14:textId="1D2FABB7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0ED7AAE" w14:textId="77777777" w:rsidR="00085218" w:rsidRPr="007B1BD9" w:rsidRDefault="00085218" w:rsidP="00085218">
            <w:pPr>
              <w:pStyle w:val="TableText"/>
            </w:pPr>
            <w:r>
              <w:t>2001:DB8:4::197/64</w:t>
            </w:r>
          </w:p>
        </w:tc>
      </w:tr>
      <w:tr w:rsidR="00085218" w:rsidRPr="007B1BD9" w14:paraId="5A34FA28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DCBC23C" w14:textId="77777777" w:rsidR="00085218" w:rsidRPr="007B1BD9" w:rsidRDefault="00085218" w:rsidP="00085218">
            <w:pPr>
              <w:pStyle w:val="TableText"/>
            </w:pPr>
            <w:r>
              <w:t>R3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3CE772D4" w14:textId="77777777" w:rsidR="00085218" w:rsidRPr="007B1BD9" w:rsidRDefault="00085218" w:rsidP="00085218">
            <w:pPr>
              <w:pStyle w:val="TableText"/>
            </w:pPr>
            <w:r>
              <w:t>G0/0</w:t>
            </w:r>
          </w:p>
        </w:tc>
        <w:tc>
          <w:tcPr>
            <w:tcW w:w="3219" w:type="dxa"/>
            <w:vAlign w:val="bottom"/>
          </w:tcPr>
          <w:p w14:paraId="162D12C0" w14:textId="77777777" w:rsidR="00085218" w:rsidRPr="007B1BD9" w:rsidRDefault="00085218" w:rsidP="00085218">
            <w:pPr>
              <w:pStyle w:val="TableText"/>
            </w:pPr>
            <w:r>
              <w:t>172.31.1.129/26</w:t>
            </w:r>
          </w:p>
        </w:tc>
      </w:tr>
      <w:tr w:rsidR="00085218" w:rsidRPr="007B1BD9" w14:paraId="6C227B66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3D6DC964" w14:textId="10006FAD" w:rsidR="00085218" w:rsidRPr="007B1BD9" w:rsidRDefault="001A675D" w:rsidP="001A675D">
            <w:pPr>
              <w:pStyle w:val="ConfigWindow"/>
            </w:pPr>
            <w:r>
              <w:t>R3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37D3DAA5" w14:textId="4D44D4A7" w:rsidR="00085218" w:rsidRPr="007B1BD9" w:rsidRDefault="001A675D" w:rsidP="00F833DF">
            <w:pPr>
              <w:pStyle w:val="ConfigWindow"/>
            </w:pPr>
            <w:r>
              <w:t>G0/0</w:t>
            </w:r>
          </w:p>
        </w:tc>
        <w:tc>
          <w:tcPr>
            <w:tcW w:w="3219" w:type="dxa"/>
            <w:vAlign w:val="bottom"/>
          </w:tcPr>
          <w:p w14:paraId="5577B332" w14:textId="77777777" w:rsidR="00085218" w:rsidRPr="007B1BD9" w:rsidRDefault="00085218" w:rsidP="00085218">
            <w:pPr>
              <w:pStyle w:val="TableText"/>
            </w:pPr>
            <w:r>
              <w:t>2001:DB8:5::1/64</w:t>
            </w:r>
          </w:p>
        </w:tc>
      </w:tr>
      <w:tr w:rsidR="00085218" w:rsidRPr="007B1BD9" w14:paraId="73A29F41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01E4EA06" w14:textId="13C87073" w:rsidR="00085218" w:rsidRPr="007B1BD9" w:rsidRDefault="001A675D" w:rsidP="001A675D">
            <w:pPr>
              <w:pStyle w:val="ConfigWindow"/>
            </w:pPr>
            <w:r>
              <w:t>R3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45F2A64C" w14:textId="77777777" w:rsidR="00085218" w:rsidRPr="007B1BD9" w:rsidRDefault="00085218" w:rsidP="00085218">
            <w:pPr>
              <w:pStyle w:val="TableText"/>
            </w:pPr>
            <w:r>
              <w:t>S0/0/1</w:t>
            </w:r>
          </w:p>
        </w:tc>
        <w:tc>
          <w:tcPr>
            <w:tcW w:w="3219" w:type="dxa"/>
            <w:vAlign w:val="bottom"/>
          </w:tcPr>
          <w:p w14:paraId="08E27B58" w14:textId="77777777" w:rsidR="00085218" w:rsidRPr="007B1BD9" w:rsidRDefault="00085218" w:rsidP="00085218">
            <w:pPr>
              <w:pStyle w:val="TableText"/>
            </w:pPr>
            <w:r>
              <w:t>172.31.1.198/30</w:t>
            </w:r>
          </w:p>
        </w:tc>
      </w:tr>
      <w:tr w:rsidR="00085218" w:rsidRPr="007B1BD9" w14:paraId="03F001C3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40C47AF9" w14:textId="5F330054" w:rsidR="00085218" w:rsidRPr="007B1BD9" w:rsidRDefault="001A675D" w:rsidP="001A675D">
            <w:pPr>
              <w:pStyle w:val="ConfigWindow"/>
            </w:pPr>
            <w:r>
              <w:t>R3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4CAE6DC2" w14:textId="20CF69C1" w:rsidR="00085218" w:rsidRPr="007B1BD9" w:rsidRDefault="00F833DF" w:rsidP="00F833DF">
            <w:pPr>
              <w:pStyle w:val="ConfigWindow"/>
            </w:pPr>
            <w:r>
              <w:t>S0/0/1</w:t>
            </w:r>
          </w:p>
        </w:tc>
        <w:tc>
          <w:tcPr>
            <w:tcW w:w="3219" w:type="dxa"/>
            <w:vAlign w:val="bottom"/>
          </w:tcPr>
          <w:p w14:paraId="5AB59A5E" w14:textId="77777777" w:rsidR="00085218" w:rsidRPr="007B1BD9" w:rsidRDefault="00085218" w:rsidP="00085218">
            <w:pPr>
              <w:pStyle w:val="TableText"/>
            </w:pPr>
            <w:r>
              <w:t>2001:DB8:4::198/64</w:t>
            </w:r>
          </w:p>
        </w:tc>
      </w:tr>
      <w:tr w:rsidR="00085218" w:rsidRPr="007B1BD9" w14:paraId="4B9D4DB4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298041C0" w14:textId="77777777" w:rsidR="00085218" w:rsidRPr="007B1BD9" w:rsidRDefault="00085218" w:rsidP="00085218">
            <w:pPr>
              <w:pStyle w:val="TableText"/>
            </w:pPr>
            <w:r>
              <w:t>PC1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38672729" w14:textId="77777777" w:rsidR="00085218" w:rsidRPr="007B1BD9" w:rsidRDefault="00085218" w:rsidP="00085218">
            <w:pPr>
              <w:pStyle w:val="TableText"/>
            </w:pPr>
            <w:r>
              <w:t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68562383" w14:textId="77777777" w:rsidR="00085218" w:rsidRPr="007B1BD9" w:rsidRDefault="00085218" w:rsidP="00085218">
            <w:pPr>
              <w:pStyle w:val="TableText"/>
            </w:pPr>
            <w:r>
              <w:t>172.31.1.126/25</w:t>
            </w:r>
          </w:p>
        </w:tc>
      </w:tr>
      <w:tr w:rsidR="00085218" w:rsidRPr="007B1BD9" w14:paraId="5C69D6B0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BAC88E" w14:textId="4251D353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PC1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4ACEB71" w14:textId="6DB785B2" w:rsidR="00085218" w:rsidRPr="00803891" w:rsidRDefault="00F833DF" w:rsidP="00F833DF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08D131A2" w14:textId="77777777" w:rsidR="00085218" w:rsidRPr="007B1BD9" w:rsidRDefault="00085218" w:rsidP="00085218">
            <w:pPr>
              <w:pStyle w:val="TableText"/>
            </w:pPr>
            <w:r>
              <w:t>2001:DB8:1::126/64</w:t>
            </w:r>
          </w:p>
        </w:tc>
      </w:tr>
      <w:tr w:rsidR="00085218" w:rsidRPr="007B1BD9" w14:paraId="652F4CEB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35DF8AD" w14:textId="77777777" w:rsidR="00085218" w:rsidRPr="007B1BD9" w:rsidRDefault="00085218" w:rsidP="00085218">
            <w:pPr>
              <w:pStyle w:val="TableText"/>
            </w:pPr>
            <w:r>
              <w:t>PC2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2719DD6A" w14:textId="77777777" w:rsidR="00085218" w:rsidRPr="007B1BD9" w:rsidRDefault="00085218" w:rsidP="00085218">
            <w:pPr>
              <w:pStyle w:val="TableText"/>
            </w:pPr>
            <w:r>
              <w:t>NIC</w:t>
            </w:r>
          </w:p>
        </w:tc>
        <w:tc>
          <w:tcPr>
            <w:tcW w:w="3219" w:type="dxa"/>
            <w:vAlign w:val="bottom"/>
          </w:tcPr>
          <w:p w14:paraId="264FF9CF" w14:textId="77777777" w:rsidR="00085218" w:rsidRPr="007B1BD9" w:rsidRDefault="00085218" w:rsidP="00085218">
            <w:pPr>
              <w:pStyle w:val="TableText"/>
            </w:pPr>
            <w:r>
              <w:t>172.31.0.254/24</w:t>
            </w:r>
          </w:p>
        </w:tc>
      </w:tr>
      <w:tr w:rsidR="00085218" w:rsidRPr="007B1BD9" w14:paraId="475804CF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62A6C197" w14:textId="0695B68A" w:rsidR="00085218" w:rsidRPr="007B1BD9" w:rsidRDefault="001A675D" w:rsidP="001A675D">
            <w:pPr>
              <w:pStyle w:val="ConfigWindow"/>
            </w:pPr>
            <w:r>
              <w:t>PC2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325D9F1D" w14:textId="13C86CAE" w:rsidR="00085218" w:rsidRPr="007B1BD9" w:rsidRDefault="00F833DF" w:rsidP="00F833DF">
            <w:pPr>
              <w:pStyle w:val="ConfigWindow"/>
            </w:pPr>
            <w:r>
              <w:t>NIC</w:t>
            </w:r>
          </w:p>
        </w:tc>
        <w:tc>
          <w:tcPr>
            <w:tcW w:w="3219" w:type="dxa"/>
            <w:vAlign w:val="bottom"/>
          </w:tcPr>
          <w:p w14:paraId="4CADEC88" w14:textId="77777777" w:rsidR="00085218" w:rsidRPr="007B1BD9" w:rsidRDefault="00085218" w:rsidP="00085218">
            <w:pPr>
              <w:pStyle w:val="TableText"/>
            </w:pPr>
            <w:r>
              <w:t>2001:DB8:3::254/64</w:t>
            </w:r>
          </w:p>
        </w:tc>
      </w:tr>
      <w:tr w:rsidR="00085218" w:rsidRPr="007B1BD9" w14:paraId="62B7C7FE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6BD4627" w14:textId="77777777" w:rsidR="00085218" w:rsidRPr="007B1BD9" w:rsidRDefault="00085218" w:rsidP="00085218">
            <w:pPr>
              <w:pStyle w:val="TableText"/>
            </w:pPr>
            <w:r>
              <w:t>Сервер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6390E8C" w14:textId="77777777" w:rsidR="00085218" w:rsidRPr="007B1BD9" w:rsidRDefault="00085218" w:rsidP="00085218">
            <w:pPr>
              <w:pStyle w:val="TableText"/>
            </w:pPr>
            <w:r>
              <w:t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05EFFC89" w14:textId="77777777" w:rsidR="00085218" w:rsidRPr="007B1BD9" w:rsidRDefault="00085218" w:rsidP="00085218">
            <w:pPr>
              <w:pStyle w:val="TableText"/>
            </w:pPr>
            <w:r>
              <w:t>172.31.1.190/26</w:t>
            </w:r>
          </w:p>
        </w:tc>
      </w:tr>
      <w:tr w:rsidR="00085218" w:rsidRPr="007B1BD9" w14:paraId="5B30BBD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3F804C44" w14:textId="1DF4A971" w:rsidR="00085218" w:rsidRPr="00803891" w:rsidRDefault="001A675D" w:rsidP="001A675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Сервер</w:t>
            </w:r>
          </w:p>
        </w:tc>
        <w:tc>
          <w:tcPr>
            <w:tcW w:w="3219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37FAA33F" w14:textId="0AFE1E6A" w:rsidR="00085218" w:rsidRPr="00803891" w:rsidRDefault="00F833DF" w:rsidP="00F833DF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55579DC" w14:textId="77777777" w:rsidR="00085218" w:rsidRPr="007B1BD9" w:rsidRDefault="00085218" w:rsidP="00085218">
            <w:pPr>
              <w:pStyle w:val="TableText"/>
            </w:pPr>
            <w:r>
              <w:t>2001:DB8:5::190/64</w:t>
            </w:r>
          </w:p>
        </w:tc>
      </w:tr>
    </w:tbl>
    <w:p w14:paraId="77A24B64" w14:textId="77777777" w:rsidR="00D778DF" w:rsidRPr="00E70096" w:rsidRDefault="00D778DF" w:rsidP="00D452F4">
      <w:pPr>
        <w:pStyle w:val="1"/>
      </w:pPr>
      <w:r>
        <w:t>Цели</w:t>
      </w:r>
    </w:p>
    <w:p w14:paraId="28332EF2" w14:textId="7649DCCE" w:rsidR="00E70096" w:rsidRPr="00E70096" w:rsidRDefault="00085218" w:rsidP="00E70096">
      <w:pPr>
        <w:pStyle w:val="BodyTextL25"/>
      </w:pPr>
      <w:r>
        <w:t>В этом действии вы будете устранять статические и стандартные маршруты и устранять обнаруженные ошибки.</w:t>
      </w:r>
    </w:p>
    <w:p w14:paraId="4E9CB7E1" w14:textId="77777777" w:rsidR="00D778DF" w:rsidRPr="00D85832" w:rsidRDefault="00085218" w:rsidP="00D85832">
      <w:pPr>
        <w:pStyle w:val="Bulletlevel1"/>
      </w:pPr>
      <w:r>
        <w:t>Поиск и устранение неполадок в статических маршрутах IPv4.</w:t>
      </w:r>
    </w:p>
    <w:p w14:paraId="6D4714E4" w14:textId="77777777" w:rsidR="0050122B" w:rsidRPr="00D85832" w:rsidRDefault="0050122B" w:rsidP="00D85832">
      <w:pPr>
        <w:pStyle w:val="Bulletlevel1"/>
      </w:pPr>
      <w:r>
        <w:t>Поиск и устранение неполадок в статических маршрутах IPv4.</w:t>
      </w:r>
    </w:p>
    <w:p w14:paraId="5AF96D15" w14:textId="77777777" w:rsidR="00085218" w:rsidRPr="00D85832" w:rsidRDefault="00085218" w:rsidP="00D85832">
      <w:pPr>
        <w:pStyle w:val="Bulletlevel1"/>
      </w:pPr>
      <w:r>
        <w:t>Поиск и устранение неполадок в статических маршрутах IPv6.</w:t>
      </w:r>
    </w:p>
    <w:p w14:paraId="2DDA9B04" w14:textId="77777777" w:rsidR="00D778DF" w:rsidRPr="00D85832" w:rsidRDefault="00085218" w:rsidP="00D85832">
      <w:pPr>
        <w:pStyle w:val="Bulletlevel1"/>
      </w:pPr>
      <w:r>
        <w:lastRenderedPageBreak/>
        <w:t>Настройка статических маршрутов IPv4 для пересылки IP-пакетов</w:t>
      </w:r>
    </w:p>
    <w:p w14:paraId="3679C0DF" w14:textId="77777777" w:rsidR="0050122B" w:rsidRPr="00D85832" w:rsidRDefault="0050122B" w:rsidP="00D85832">
      <w:pPr>
        <w:pStyle w:val="Bulletlevel1"/>
      </w:pPr>
      <w:r>
        <w:t>Настройка статических маршрутов IPv4 для пересылки IP-пакетов</w:t>
      </w:r>
    </w:p>
    <w:p w14:paraId="77E8EB5F" w14:textId="77777777" w:rsidR="00085218" w:rsidRPr="00D85832" w:rsidRDefault="00085218" w:rsidP="00D85832">
      <w:pPr>
        <w:pStyle w:val="Bulletlevel1"/>
      </w:pPr>
      <w:r>
        <w:t>Настройка статических маршрутов IPv6 для пересылки IP-пакетов</w:t>
      </w:r>
    </w:p>
    <w:p w14:paraId="3D9A9CD7" w14:textId="77777777" w:rsidR="00D778DF" w:rsidRDefault="00D778DF" w:rsidP="00D452F4">
      <w:pPr>
        <w:pStyle w:val="1"/>
      </w:pPr>
      <w:r>
        <w:t>Общие сведения и сценарий</w:t>
      </w:r>
    </w:p>
    <w:p w14:paraId="6F7FAB5C" w14:textId="77777777" w:rsidR="00085218" w:rsidRPr="00085218" w:rsidRDefault="0050122B" w:rsidP="00085218">
      <w:pPr>
        <w:pStyle w:val="BodyTextL25"/>
      </w:pPr>
      <w:r>
        <w:t>Недавно нанятый специалист по сети пытается предварительно настроить простую топологию, которая будет доставлена заказчику. Техник не смог установить связь между тремя ЛВС. Вам было предложено устранить неполадки в топологии и проверить связь между узлами в трех локальных сетях по протоколу IPv4 и IPv6.</w:t>
      </w:r>
    </w:p>
    <w:p w14:paraId="0FDDDEA9" w14:textId="77777777" w:rsidR="00125806" w:rsidRDefault="00125806" w:rsidP="00D452F4">
      <w:pPr>
        <w:pStyle w:val="1"/>
      </w:pPr>
      <w:r>
        <w:t>Инструкции</w:t>
      </w:r>
    </w:p>
    <w:p w14:paraId="4DB3C526" w14:textId="5667DFC6" w:rsidR="00231DCA" w:rsidRDefault="00830EF6" w:rsidP="00D414D7">
      <w:pPr>
        <w:pStyle w:val="2"/>
      </w:pPr>
      <w:r>
        <w:t>Найдите и задокументируйте проблемы.</w:t>
      </w:r>
    </w:p>
    <w:p w14:paraId="049F0EC9" w14:textId="77777777" w:rsidR="00830EF6" w:rsidRDefault="00830EF6" w:rsidP="00830EF6">
      <w:pPr>
        <w:pStyle w:val="BodyTextL25"/>
      </w:pPr>
      <w:r>
        <w:t>Изложите выводы в таблице ниже.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Эта таблица позволяет документировать ваши находки. введите ваши ответы в ячейках, помеченных «пустыми»."/>
      </w:tblPr>
      <w:tblGrid>
        <w:gridCol w:w="1940"/>
        <w:gridCol w:w="3852"/>
        <w:gridCol w:w="4282"/>
      </w:tblGrid>
      <w:tr w:rsidR="003807A4" w14:paraId="3182BD50" w14:textId="77777777" w:rsidTr="0054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4" w:type="dxa"/>
          </w:tcPr>
          <w:p w14:paraId="70A683F2" w14:textId="2A37EA59" w:rsidR="003807A4" w:rsidRDefault="003807A4" w:rsidP="00830EF6">
            <w:pPr>
              <w:pStyle w:val="TableHeading"/>
            </w:pPr>
            <w:r>
              <w:t>Местоположение</w:t>
            </w:r>
          </w:p>
        </w:tc>
        <w:tc>
          <w:tcPr>
            <w:tcW w:w="4050" w:type="dxa"/>
          </w:tcPr>
          <w:p w14:paraId="6506EF89" w14:textId="034B090A" w:rsidR="003807A4" w:rsidRDefault="003807A4" w:rsidP="00830EF6">
            <w:pPr>
              <w:pStyle w:val="TableHeading"/>
            </w:pPr>
            <w:r>
              <w:t>Проблема</w:t>
            </w:r>
          </w:p>
        </w:tc>
        <w:tc>
          <w:tcPr>
            <w:tcW w:w="4523" w:type="dxa"/>
          </w:tcPr>
          <w:p w14:paraId="562055A7" w14:textId="77777777" w:rsidR="003807A4" w:rsidRDefault="003807A4" w:rsidP="00830EF6">
            <w:pPr>
              <w:pStyle w:val="TableHeading"/>
            </w:pPr>
            <w:r>
              <w:t>Решение</w:t>
            </w:r>
          </w:p>
        </w:tc>
      </w:tr>
      <w:tr w:rsidR="003807A4" w14:paraId="525D07DC" w14:textId="77777777" w:rsidTr="00D85832">
        <w:tc>
          <w:tcPr>
            <w:tcW w:w="1074" w:type="dxa"/>
          </w:tcPr>
          <w:p w14:paraId="678EF8A9" w14:textId="688EAA28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050" w:type="dxa"/>
          </w:tcPr>
          <w:p w14:paraId="7FA57123" w14:textId="2D9A86CF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523" w:type="dxa"/>
          </w:tcPr>
          <w:p w14:paraId="08F24C12" w14:textId="2E3BE016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3807A4" w14:paraId="761DD57E" w14:textId="77777777" w:rsidTr="00D85832">
        <w:tc>
          <w:tcPr>
            <w:tcW w:w="1074" w:type="dxa"/>
          </w:tcPr>
          <w:p w14:paraId="080BF430" w14:textId="4422A5D6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050" w:type="dxa"/>
          </w:tcPr>
          <w:p w14:paraId="56035B09" w14:textId="1C328E2A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523" w:type="dxa"/>
          </w:tcPr>
          <w:p w14:paraId="59C8597C" w14:textId="4A107FD6" w:rsidR="003807A4" w:rsidRPr="00CF2366" w:rsidRDefault="003807A4" w:rsidP="00980312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3807A4" w14:paraId="04F4E6A2" w14:textId="77777777" w:rsidTr="00D85832">
        <w:tc>
          <w:tcPr>
            <w:tcW w:w="1074" w:type="dxa"/>
          </w:tcPr>
          <w:p w14:paraId="148C18E9" w14:textId="0040CC67" w:rsidR="003807A4" w:rsidRPr="00161676" w:rsidRDefault="003807A4" w:rsidP="0016167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050" w:type="dxa"/>
          </w:tcPr>
          <w:p w14:paraId="71942EBE" w14:textId="5A84A85D" w:rsidR="00315A1C" w:rsidRPr="00CF2366" w:rsidRDefault="00315A1C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523" w:type="dxa"/>
          </w:tcPr>
          <w:p w14:paraId="5CD2257C" w14:textId="76051865" w:rsidR="003807A4" w:rsidRPr="00CF2366" w:rsidRDefault="003807A4" w:rsidP="009869B3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3807A4" w14:paraId="12CC2549" w14:textId="77777777" w:rsidTr="00D85832">
        <w:tc>
          <w:tcPr>
            <w:tcW w:w="1074" w:type="dxa"/>
          </w:tcPr>
          <w:p w14:paraId="036941DF" w14:textId="50EE2DBC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050" w:type="dxa"/>
          </w:tcPr>
          <w:p w14:paraId="42408D7F" w14:textId="70CBDA33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523" w:type="dxa"/>
          </w:tcPr>
          <w:p w14:paraId="41812744" w14:textId="3C85CADC" w:rsidR="003807A4" w:rsidRPr="00CF2366" w:rsidRDefault="003807A4" w:rsidP="00830EF6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D21BFF" w14:paraId="3911E102" w14:textId="77777777" w:rsidTr="00D85832">
        <w:tc>
          <w:tcPr>
            <w:tcW w:w="1074" w:type="dxa"/>
          </w:tcPr>
          <w:p w14:paraId="1730A0FD" w14:textId="0631551A" w:rsidR="00D21BFF" w:rsidRPr="00161676" w:rsidRDefault="00D21BFF" w:rsidP="00161676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050" w:type="dxa"/>
          </w:tcPr>
          <w:p w14:paraId="3F9CD30A" w14:textId="1FD2B08D" w:rsidR="00D21BFF" w:rsidRPr="00CF2366" w:rsidRDefault="00D21BFF" w:rsidP="00830EF6">
            <w:pPr>
              <w:pStyle w:val="BodyTextL25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.</w:t>
            </w:r>
          </w:p>
        </w:tc>
        <w:tc>
          <w:tcPr>
            <w:tcW w:w="4523" w:type="dxa"/>
          </w:tcPr>
          <w:p w14:paraId="7E590B42" w14:textId="24A66DE5" w:rsidR="00315A1C" w:rsidRPr="00CF2366" w:rsidRDefault="00315A1C" w:rsidP="00830EF6">
            <w:pPr>
              <w:pStyle w:val="BodyTextL25"/>
              <w:ind w:left="0"/>
              <w:rPr>
                <w:rStyle w:val="AnswerGray"/>
              </w:rPr>
            </w:pPr>
          </w:p>
        </w:tc>
      </w:tr>
    </w:tbl>
    <w:p w14:paraId="0BB773BD" w14:textId="61013E96" w:rsidR="00231DCA" w:rsidRDefault="00E20752" w:rsidP="00D414D7">
      <w:pPr>
        <w:pStyle w:val="2"/>
      </w:pPr>
      <w:r>
        <w:t>Исправте проблемы.</w:t>
      </w:r>
    </w:p>
    <w:p w14:paraId="07CAEF04" w14:textId="06D2EAD3" w:rsidR="00E20752" w:rsidRDefault="00E20752" w:rsidP="00E20752">
      <w:pPr>
        <w:pStyle w:val="BodyTextL25"/>
      </w:pPr>
      <w:r>
        <w:t>Настройте устройства таким образом, чтобы существовала полная связь между узлами в локальных сетях по протоколу IPv4 и IPv6.</w:t>
      </w:r>
    </w:p>
    <w:p w14:paraId="64875374" w14:textId="244FEDED" w:rsidR="00F67F4C" w:rsidRDefault="00F67F4C" w:rsidP="00E20752">
      <w:pPr>
        <w:pStyle w:val="BodyTextL25"/>
      </w:pPr>
      <w:r>
        <w:rPr>
          <w:b/>
        </w:rPr>
        <w:t>Примечание.</w:t>
      </w:r>
      <w:r>
        <w:t xml:space="preserve"> Ваша задача состоит в том, чтобы установить связь с использованием существующего статического проекта маршрута. Изменение типов используемых статических маршрутов приведет к потере точек. </w:t>
      </w:r>
    </w:p>
    <w:p w14:paraId="29675525" w14:textId="740E344E" w:rsidR="00D414D7" w:rsidRDefault="00D414D7" w:rsidP="00D414D7">
      <w:pPr>
        <w:pStyle w:val="ConfigWindow"/>
      </w:pPr>
      <w:r>
        <w:t>Конец документа</w:t>
      </w:r>
    </w:p>
    <w:sectPr w:rsidR="00D414D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912F" w14:textId="77777777" w:rsidR="003C72A4" w:rsidRDefault="003C72A4" w:rsidP="00710659">
      <w:pPr>
        <w:spacing w:after="0" w:line="240" w:lineRule="auto"/>
      </w:pPr>
      <w:r>
        <w:separator/>
      </w:r>
    </w:p>
    <w:p w14:paraId="69B599EE" w14:textId="77777777" w:rsidR="003C72A4" w:rsidRDefault="003C72A4"/>
  </w:endnote>
  <w:endnote w:type="continuationSeparator" w:id="0">
    <w:p w14:paraId="692221E6" w14:textId="77777777" w:rsidR="003C72A4" w:rsidRDefault="003C72A4" w:rsidP="00710659">
      <w:pPr>
        <w:spacing w:after="0" w:line="240" w:lineRule="auto"/>
      </w:pPr>
      <w:r>
        <w:continuationSeparator/>
      </w:r>
    </w:p>
    <w:p w14:paraId="5D7B6ADD" w14:textId="77777777" w:rsidR="003C72A4" w:rsidRDefault="003C7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EC9D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B131" w14:textId="7A75E711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00672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372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3114" w14:textId="105A9699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00672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77372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350FA" w14:textId="77777777" w:rsidR="003C72A4" w:rsidRDefault="003C72A4" w:rsidP="00710659">
      <w:pPr>
        <w:spacing w:after="0" w:line="240" w:lineRule="auto"/>
      </w:pPr>
      <w:r>
        <w:separator/>
      </w:r>
    </w:p>
    <w:p w14:paraId="42F66ADA" w14:textId="77777777" w:rsidR="003C72A4" w:rsidRDefault="003C72A4"/>
  </w:footnote>
  <w:footnote w:type="continuationSeparator" w:id="0">
    <w:p w14:paraId="4F2277B2" w14:textId="77777777" w:rsidR="003C72A4" w:rsidRDefault="003C72A4" w:rsidP="00710659">
      <w:pPr>
        <w:spacing w:after="0" w:line="240" w:lineRule="auto"/>
      </w:pPr>
      <w:r>
        <w:continuationSeparator/>
      </w:r>
    </w:p>
    <w:p w14:paraId="7856C27A" w14:textId="77777777" w:rsidR="003C72A4" w:rsidRDefault="003C72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40C3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8BD797D859349F0850C76FEA43699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E1240FD" w14:textId="454C82F5" w:rsidR="00926CB2" w:rsidRDefault="0098019E" w:rsidP="008402F2">
        <w:pPr>
          <w:pStyle w:val="PageHead"/>
        </w:pPr>
        <w:r>
          <w:t>Packet Tracer - TПоиск и устранение неполадок, связанных со статическими маршрутами и маршрутами по умолчанию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C167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276F2AC" wp14:editId="3848908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A24A68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rE0MzQ1NjcyMTRQ0lEKTi0uzszPAykwrAUAOOCe3ywAAAA="/>
  </w:docVars>
  <w:rsids>
    <w:rsidRoot w:val="00085218"/>
    <w:rsid w:val="00001BDF"/>
    <w:rsid w:val="0000380F"/>
    <w:rsid w:val="00004175"/>
    <w:rsid w:val="000059C9"/>
    <w:rsid w:val="00012C22"/>
    <w:rsid w:val="000160F7"/>
    <w:rsid w:val="00016D5B"/>
    <w:rsid w:val="00016DCA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218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27"/>
    <w:rsid w:val="00154E3A"/>
    <w:rsid w:val="00155352"/>
    <w:rsid w:val="00157902"/>
    <w:rsid w:val="00161676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5D"/>
    <w:rsid w:val="001A67A4"/>
    <w:rsid w:val="001A69AC"/>
    <w:rsid w:val="001B639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C9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1AC3"/>
    <w:rsid w:val="002A3814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21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A1C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07A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2A4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01A2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7308"/>
    <w:rsid w:val="004936C2"/>
    <w:rsid w:val="0049379C"/>
    <w:rsid w:val="004A1CA0"/>
    <w:rsid w:val="004A22E9"/>
    <w:rsid w:val="004A2C2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22B"/>
    <w:rsid w:val="00504C2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862"/>
    <w:rsid w:val="00546B2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5CAD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B15"/>
    <w:rsid w:val="00705FEC"/>
    <w:rsid w:val="00710659"/>
    <w:rsid w:val="0071132D"/>
    <w:rsid w:val="0071147A"/>
    <w:rsid w:val="0071185D"/>
    <w:rsid w:val="00721E01"/>
    <w:rsid w:val="007222AD"/>
    <w:rsid w:val="007267CF"/>
    <w:rsid w:val="00731F3F"/>
    <w:rsid w:val="00732370"/>
    <w:rsid w:val="00733BAB"/>
    <w:rsid w:val="0073604C"/>
    <w:rsid w:val="007436BF"/>
    <w:rsid w:val="007443E9"/>
    <w:rsid w:val="00745DCE"/>
    <w:rsid w:val="00751F53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372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91"/>
    <w:rsid w:val="00810E4B"/>
    <w:rsid w:val="00814BAA"/>
    <w:rsid w:val="00816F0C"/>
    <w:rsid w:val="0082211C"/>
    <w:rsid w:val="00824295"/>
    <w:rsid w:val="00827A65"/>
    <w:rsid w:val="00830473"/>
    <w:rsid w:val="00830EF6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7DBA"/>
    <w:rsid w:val="00900672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0AC6"/>
    <w:rsid w:val="00933237"/>
    <w:rsid w:val="00933F28"/>
    <w:rsid w:val="009400C3"/>
    <w:rsid w:val="009453F7"/>
    <w:rsid w:val="009476C0"/>
    <w:rsid w:val="00952259"/>
    <w:rsid w:val="00963E34"/>
    <w:rsid w:val="00964DFA"/>
    <w:rsid w:val="00970A69"/>
    <w:rsid w:val="0098019E"/>
    <w:rsid w:val="00980312"/>
    <w:rsid w:val="0098155C"/>
    <w:rsid w:val="00983B77"/>
    <w:rsid w:val="00983DA7"/>
    <w:rsid w:val="009869B3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B4D"/>
    <w:rsid w:val="009E2309"/>
    <w:rsid w:val="009E42B9"/>
    <w:rsid w:val="009E4E17"/>
    <w:rsid w:val="009E54B9"/>
    <w:rsid w:val="009F4C2E"/>
    <w:rsid w:val="00A014A3"/>
    <w:rsid w:val="00A027CC"/>
    <w:rsid w:val="00A02F48"/>
    <w:rsid w:val="00A0412D"/>
    <w:rsid w:val="00A15DF0"/>
    <w:rsid w:val="00A21211"/>
    <w:rsid w:val="00A241C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4C7"/>
    <w:rsid w:val="00AE56C0"/>
    <w:rsid w:val="00AF1C6F"/>
    <w:rsid w:val="00AF7ACC"/>
    <w:rsid w:val="00B00914"/>
    <w:rsid w:val="00B02A8E"/>
    <w:rsid w:val="00B052EE"/>
    <w:rsid w:val="00B06907"/>
    <w:rsid w:val="00B1081F"/>
    <w:rsid w:val="00B10E45"/>
    <w:rsid w:val="00B12B35"/>
    <w:rsid w:val="00B2496B"/>
    <w:rsid w:val="00B27499"/>
    <w:rsid w:val="00B3010D"/>
    <w:rsid w:val="00B35151"/>
    <w:rsid w:val="00B433F2"/>
    <w:rsid w:val="00B458E8"/>
    <w:rsid w:val="00B52BD2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257"/>
    <w:rsid w:val="00BA6972"/>
    <w:rsid w:val="00BB1E0D"/>
    <w:rsid w:val="00BB26C8"/>
    <w:rsid w:val="00BB4D9B"/>
    <w:rsid w:val="00BB73FF"/>
    <w:rsid w:val="00BB7688"/>
    <w:rsid w:val="00BC7423"/>
    <w:rsid w:val="00BC7CAC"/>
    <w:rsid w:val="00BD2594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6DD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163E"/>
    <w:rsid w:val="00CF2366"/>
    <w:rsid w:val="00CF5D31"/>
    <w:rsid w:val="00CF5F3B"/>
    <w:rsid w:val="00CF7733"/>
    <w:rsid w:val="00CF791A"/>
    <w:rsid w:val="00D00513"/>
    <w:rsid w:val="00D00D7D"/>
    <w:rsid w:val="00D030AE"/>
    <w:rsid w:val="00D139C8"/>
    <w:rsid w:val="00D15839"/>
    <w:rsid w:val="00D17F81"/>
    <w:rsid w:val="00D21BFF"/>
    <w:rsid w:val="00D2758C"/>
    <w:rsid w:val="00D275CA"/>
    <w:rsid w:val="00D2789B"/>
    <w:rsid w:val="00D345AB"/>
    <w:rsid w:val="00D414D7"/>
    <w:rsid w:val="00D41566"/>
    <w:rsid w:val="00D452F4"/>
    <w:rsid w:val="00D458EC"/>
    <w:rsid w:val="00D501B0"/>
    <w:rsid w:val="00D52582"/>
    <w:rsid w:val="00D56A0E"/>
    <w:rsid w:val="00D57AD3"/>
    <w:rsid w:val="00D62AAF"/>
    <w:rsid w:val="00D62F25"/>
    <w:rsid w:val="00D635FE"/>
    <w:rsid w:val="00D66A7B"/>
    <w:rsid w:val="00D729DE"/>
    <w:rsid w:val="00D75B6A"/>
    <w:rsid w:val="00D778DF"/>
    <w:rsid w:val="00D84BDA"/>
    <w:rsid w:val="00D85832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7AD"/>
    <w:rsid w:val="00E009DA"/>
    <w:rsid w:val="00E037D9"/>
    <w:rsid w:val="00E04927"/>
    <w:rsid w:val="00E11A48"/>
    <w:rsid w:val="00E130EB"/>
    <w:rsid w:val="00E162CD"/>
    <w:rsid w:val="00E17FA5"/>
    <w:rsid w:val="00E20752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C5F"/>
    <w:rsid w:val="00EB3082"/>
    <w:rsid w:val="00EB6C33"/>
    <w:rsid w:val="00EC6F62"/>
    <w:rsid w:val="00ED2EA2"/>
    <w:rsid w:val="00ED6019"/>
    <w:rsid w:val="00ED7830"/>
    <w:rsid w:val="00EE2BFF"/>
    <w:rsid w:val="00EE3909"/>
    <w:rsid w:val="00EE509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0843"/>
    <w:rsid w:val="00F4135D"/>
    <w:rsid w:val="00F41F1B"/>
    <w:rsid w:val="00F46BD9"/>
    <w:rsid w:val="00F52A09"/>
    <w:rsid w:val="00F6080E"/>
    <w:rsid w:val="00F60BE0"/>
    <w:rsid w:val="00F6280E"/>
    <w:rsid w:val="00F67F4C"/>
    <w:rsid w:val="00F7050A"/>
    <w:rsid w:val="00F75533"/>
    <w:rsid w:val="00F8036D"/>
    <w:rsid w:val="00F809DC"/>
    <w:rsid w:val="00F833D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9C3F8"/>
  <w15:docId w15:val="{4DD9031E-140E-4271-AB15-681762D5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D414D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414D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414D7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414D7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E50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414D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414D7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D414D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BD797D859349F0850C76FEA436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D3708-11F4-4B49-B91F-4C8A880AC390}"/>
      </w:docPartPr>
      <w:docPartBody>
        <w:p w:rsidR="003741CC" w:rsidRDefault="00AF6A10">
          <w:pPr>
            <w:pStyle w:val="E8BD797D859349F0850C76FEA436996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10"/>
    <w:rsid w:val="00232E96"/>
    <w:rsid w:val="003741CC"/>
    <w:rsid w:val="003D3DB6"/>
    <w:rsid w:val="007669A8"/>
    <w:rsid w:val="00771940"/>
    <w:rsid w:val="00806ABD"/>
    <w:rsid w:val="008804F6"/>
    <w:rsid w:val="0089484D"/>
    <w:rsid w:val="009B535B"/>
    <w:rsid w:val="00AF6A10"/>
    <w:rsid w:val="00BE6B65"/>
    <w:rsid w:val="00C00DB8"/>
    <w:rsid w:val="00C5684A"/>
    <w:rsid w:val="00D66A25"/>
    <w:rsid w:val="00F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8BD797D859349F0850C76FEA436996F">
    <w:name w:val="E8BD797D859349F0850C76FEA4369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D075C-F0D2-489A-9677-B1E8937780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88840B-5964-4A32-A21F-CE89CF93FB3A}"/>
</file>

<file path=customXml/itemProps3.xml><?xml version="1.0" encoding="utf-8"?>
<ds:datastoreItem xmlns:ds="http://schemas.openxmlformats.org/officeDocument/2006/customXml" ds:itemID="{CBF3593F-A05A-474D-AC76-2C32FF02D7CE}"/>
</file>

<file path=customXml/itemProps4.xml><?xml version="1.0" encoding="utf-8"?>
<ds:datastoreItem xmlns:ds="http://schemas.openxmlformats.org/officeDocument/2006/customXml" ds:itemID="{140D078B-20EE-47D7-A140-BC32D61041C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Static and Default Routes</vt:lpstr>
    </vt:vector>
  </TitlesOfParts>
  <Company>Cisco Systems, Inc.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TПоиск и устранение неполадок, связанных со статическими маршрутами и маршрутами по умолчанию</dc:title>
  <dc:creator>Martin Benson</dc:creator>
  <dc:description>2019 г.</dc:description>
  <cp:lastModifiedBy>Носкова Ирина</cp:lastModifiedBy>
  <cp:revision>13</cp:revision>
  <cp:lastPrinted>2020-07-21T11:56:00Z</cp:lastPrinted>
  <dcterms:created xsi:type="dcterms:W3CDTF">2019-11-18T06:24:00Z</dcterms:created>
  <dcterms:modified xsi:type="dcterms:W3CDTF">2020-07-21T11:56:00Z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