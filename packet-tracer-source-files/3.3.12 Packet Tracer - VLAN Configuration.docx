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AA956" w14:textId="7E3FC296" w:rsidR="004D36D7" w:rsidRPr="00FD4A68" w:rsidRDefault="00F24E15" w:rsidP="002405D3">
      <w:pPr>
        <w:pStyle w:val="afd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5696E365FEE84C839CF1697AD641549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2F223F">
            <w:t>Packet Tracer. Настройка сетей VLAN</w:t>
          </w:r>
        </w:sdtContent>
      </w:sdt>
      <w:r w:rsidR="002F223F">
        <w:rPr>
          <w:rStyle w:val="LabTitleInstVersred"/>
        </w:rPr>
        <w:t xml:space="preserve"> </w:t>
      </w:r>
    </w:p>
    <w:p w14:paraId="3CFC057E" w14:textId="77777777" w:rsidR="00E90577" w:rsidRPr="000B0C00" w:rsidRDefault="00E90577" w:rsidP="00E90577">
      <w:pPr>
        <w:pStyle w:val="1"/>
        <w:numPr>
          <w:ilvl w:val="0"/>
          <w:numId w:val="0"/>
        </w:numPr>
      </w:pPr>
      <w:r>
        <w:t>Таблица адресации</w:t>
      </w:r>
    </w:p>
    <w:tbl>
      <w:tblPr>
        <w:tblW w:w="974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, маски подсети, порта коммутатора и vlan."/>
      </w:tblPr>
      <w:tblGrid>
        <w:gridCol w:w="1948"/>
        <w:gridCol w:w="1948"/>
        <w:gridCol w:w="1948"/>
        <w:gridCol w:w="1948"/>
        <w:gridCol w:w="1949"/>
      </w:tblGrid>
      <w:tr w:rsidR="00E90577" w:rsidRPr="000B0C00" w14:paraId="6285B756" w14:textId="77777777" w:rsidTr="00E90577">
        <w:trPr>
          <w:cantSplit/>
          <w:trHeight w:val="386"/>
          <w:jc w:val="center"/>
        </w:trPr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B6B898B" w14:textId="77777777" w:rsidR="00E90577" w:rsidRPr="00076E26" w:rsidRDefault="00E90577" w:rsidP="008509BD">
            <w:pPr>
              <w:pStyle w:val="TableHeading"/>
            </w:pPr>
            <w:r>
              <w:t>Устройство</w:t>
            </w:r>
          </w:p>
        </w:tc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7885A02" w14:textId="77777777" w:rsidR="00E90577" w:rsidRPr="00076E26" w:rsidRDefault="00E90577" w:rsidP="008509BD">
            <w:pPr>
              <w:pStyle w:val="TableHeading"/>
            </w:pPr>
            <w:r>
              <w:t>Интерфейс</w:t>
            </w:r>
          </w:p>
        </w:tc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4F1E7A1" w14:textId="77777777" w:rsidR="00E90577" w:rsidRPr="00076E26" w:rsidRDefault="00E90577" w:rsidP="008509BD">
            <w:pPr>
              <w:pStyle w:val="TableHeading"/>
            </w:pPr>
            <w:r>
              <w:t>IP-адрес</w:t>
            </w:r>
          </w:p>
        </w:tc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4FCA5A" w14:textId="77777777" w:rsidR="00E90577" w:rsidRPr="00076E26" w:rsidRDefault="00E90577" w:rsidP="008509BD">
            <w:pPr>
              <w:pStyle w:val="TableHeading"/>
            </w:pPr>
            <w:r>
              <w:t>Маска подсети</w:t>
            </w:r>
          </w:p>
        </w:tc>
        <w:tc>
          <w:tcPr>
            <w:tcW w:w="19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12C7BE" w14:textId="77777777" w:rsidR="00E90577" w:rsidRPr="00076E26" w:rsidRDefault="00E90577" w:rsidP="008509BD">
            <w:pPr>
              <w:pStyle w:val="TableHeading"/>
            </w:pPr>
            <w:r>
              <w:t>VLAN</w:t>
            </w:r>
          </w:p>
        </w:tc>
      </w:tr>
      <w:tr w:rsidR="00E90577" w:rsidRPr="00EE167F" w14:paraId="728342D7" w14:textId="77777777" w:rsidTr="00E90577">
        <w:trPr>
          <w:cantSplit/>
          <w:trHeight w:val="296"/>
          <w:jc w:val="center"/>
        </w:trPr>
        <w:tc>
          <w:tcPr>
            <w:tcW w:w="1948" w:type="dxa"/>
            <w:vAlign w:val="center"/>
          </w:tcPr>
          <w:p w14:paraId="3ED74CFD" w14:textId="77777777" w:rsidR="00E90577" w:rsidRPr="00E90577" w:rsidRDefault="00E90577" w:rsidP="00E90577">
            <w:pPr>
              <w:pStyle w:val="TableText"/>
            </w:pPr>
            <w:r>
              <w:t>PC1</w:t>
            </w:r>
          </w:p>
        </w:tc>
        <w:tc>
          <w:tcPr>
            <w:tcW w:w="1948" w:type="dxa"/>
            <w:vAlign w:val="center"/>
          </w:tcPr>
          <w:p w14:paraId="64B14B38" w14:textId="77777777" w:rsidR="00E90577" w:rsidRPr="00E90577" w:rsidRDefault="00E90577" w:rsidP="00E90577">
            <w:pPr>
              <w:pStyle w:val="TableText"/>
            </w:pPr>
            <w:r>
              <w:t>NIC</w:t>
            </w:r>
          </w:p>
        </w:tc>
        <w:tc>
          <w:tcPr>
            <w:tcW w:w="1948" w:type="dxa"/>
            <w:vAlign w:val="center"/>
          </w:tcPr>
          <w:p w14:paraId="009F7DDC" w14:textId="77777777" w:rsidR="00E90577" w:rsidRPr="00E90577" w:rsidRDefault="00E90577" w:rsidP="00E90577">
            <w:pPr>
              <w:pStyle w:val="TableText"/>
            </w:pPr>
            <w:r>
              <w:t>172.17.10.21</w:t>
            </w:r>
          </w:p>
        </w:tc>
        <w:tc>
          <w:tcPr>
            <w:tcW w:w="1948" w:type="dxa"/>
            <w:vAlign w:val="center"/>
          </w:tcPr>
          <w:p w14:paraId="01AC2496" w14:textId="77777777" w:rsidR="00E90577" w:rsidRPr="00E90577" w:rsidRDefault="00E90577" w:rsidP="00E90577">
            <w:pPr>
              <w:pStyle w:val="TableText"/>
            </w:pPr>
            <w:r>
              <w:t>255.255.255.0</w:t>
            </w:r>
          </w:p>
        </w:tc>
        <w:tc>
          <w:tcPr>
            <w:tcW w:w="1949" w:type="dxa"/>
          </w:tcPr>
          <w:p w14:paraId="440442CB" w14:textId="77777777" w:rsidR="00E90577" w:rsidRPr="00E90577" w:rsidRDefault="00E90577" w:rsidP="00E90577">
            <w:pPr>
              <w:pStyle w:val="TableText"/>
            </w:pPr>
            <w:r>
              <w:t>10</w:t>
            </w:r>
          </w:p>
        </w:tc>
      </w:tr>
      <w:tr w:rsidR="00E90577" w:rsidRPr="00EE167F" w14:paraId="51748128" w14:textId="77777777" w:rsidTr="00E90577">
        <w:trPr>
          <w:cantSplit/>
          <w:trHeight w:val="314"/>
          <w:jc w:val="center"/>
        </w:trPr>
        <w:tc>
          <w:tcPr>
            <w:tcW w:w="1948" w:type="dxa"/>
            <w:vAlign w:val="center"/>
          </w:tcPr>
          <w:p w14:paraId="30A82293" w14:textId="77777777" w:rsidR="00E90577" w:rsidRPr="00E90577" w:rsidRDefault="00E90577" w:rsidP="00E90577">
            <w:pPr>
              <w:pStyle w:val="TableText"/>
            </w:pPr>
            <w:r>
              <w:t>PC2</w:t>
            </w:r>
          </w:p>
        </w:tc>
        <w:tc>
          <w:tcPr>
            <w:tcW w:w="1948" w:type="dxa"/>
            <w:vAlign w:val="center"/>
          </w:tcPr>
          <w:p w14:paraId="3D432D9B" w14:textId="77777777" w:rsidR="00E90577" w:rsidRPr="00E90577" w:rsidRDefault="00E90577" w:rsidP="00E90577">
            <w:pPr>
              <w:pStyle w:val="TableText"/>
            </w:pPr>
            <w:r>
              <w:t>NIC</w:t>
            </w:r>
          </w:p>
        </w:tc>
        <w:tc>
          <w:tcPr>
            <w:tcW w:w="1948" w:type="dxa"/>
            <w:vAlign w:val="center"/>
          </w:tcPr>
          <w:p w14:paraId="553962BB" w14:textId="77777777" w:rsidR="00E90577" w:rsidRPr="00E90577" w:rsidRDefault="00E90577" w:rsidP="00E90577">
            <w:pPr>
              <w:pStyle w:val="TableText"/>
            </w:pPr>
            <w:r>
              <w:t>172.17.20.22</w:t>
            </w:r>
          </w:p>
        </w:tc>
        <w:tc>
          <w:tcPr>
            <w:tcW w:w="1948" w:type="dxa"/>
          </w:tcPr>
          <w:p w14:paraId="158D8E75" w14:textId="77777777" w:rsidR="00E90577" w:rsidRPr="00E90577" w:rsidRDefault="00E90577" w:rsidP="00E90577">
            <w:pPr>
              <w:pStyle w:val="TableText"/>
            </w:pPr>
            <w:r>
              <w:t>255.255.255.0</w:t>
            </w:r>
          </w:p>
        </w:tc>
        <w:tc>
          <w:tcPr>
            <w:tcW w:w="1949" w:type="dxa"/>
          </w:tcPr>
          <w:p w14:paraId="729ECEE8" w14:textId="77777777" w:rsidR="00E90577" w:rsidRPr="00E90577" w:rsidRDefault="00E90577" w:rsidP="00E90577">
            <w:pPr>
              <w:pStyle w:val="TableText"/>
            </w:pPr>
            <w:r>
              <w:t>20</w:t>
            </w:r>
          </w:p>
        </w:tc>
      </w:tr>
      <w:tr w:rsidR="00E90577" w:rsidRPr="00EE167F" w14:paraId="256DD719" w14:textId="77777777" w:rsidTr="00E90577">
        <w:trPr>
          <w:cantSplit/>
          <w:trHeight w:val="314"/>
          <w:jc w:val="center"/>
        </w:trPr>
        <w:tc>
          <w:tcPr>
            <w:tcW w:w="1948" w:type="dxa"/>
            <w:vAlign w:val="center"/>
          </w:tcPr>
          <w:p w14:paraId="7D8BC481" w14:textId="77777777" w:rsidR="00E90577" w:rsidRPr="00E90577" w:rsidRDefault="00E90577" w:rsidP="00E90577">
            <w:pPr>
              <w:pStyle w:val="TableText"/>
            </w:pPr>
            <w:r>
              <w:t>PC3</w:t>
            </w:r>
          </w:p>
        </w:tc>
        <w:tc>
          <w:tcPr>
            <w:tcW w:w="1948" w:type="dxa"/>
            <w:vAlign w:val="center"/>
          </w:tcPr>
          <w:p w14:paraId="75FE750F" w14:textId="77777777" w:rsidR="00E90577" w:rsidRPr="00E90577" w:rsidRDefault="00E90577" w:rsidP="00E90577">
            <w:pPr>
              <w:pStyle w:val="TableText"/>
            </w:pPr>
            <w:r>
              <w:t>NIC</w:t>
            </w:r>
          </w:p>
        </w:tc>
        <w:tc>
          <w:tcPr>
            <w:tcW w:w="1948" w:type="dxa"/>
            <w:vAlign w:val="center"/>
          </w:tcPr>
          <w:p w14:paraId="3DDDA561" w14:textId="77777777" w:rsidR="00E90577" w:rsidRPr="00E90577" w:rsidRDefault="00E90577" w:rsidP="00E90577">
            <w:pPr>
              <w:pStyle w:val="TableText"/>
            </w:pPr>
            <w:r>
              <w:t>172.17.30.23</w:t>
            </w:r>
          </w:p>
        </w:tc>
        <w:tc>
          <w:tcPr>
            <w:tcW w:w="1948" w:type="dxa"/>
          </w:tcPr>
          <w:p w14:paraId="7B1E477C" w14:textId="77777777" w:rsidR="00E90577" w:rsidRPr="00E90577" w:rsidRDefault="00E90577" w:rsidP="00E90577">
            <w:pPr>
              <w:pStyle w:val="TableText"/>
            </w:pPr>
            <w:r>
              <w:t>255.255.255.0</w:t>
            </w:r>
          </w:p>
        </w:tc>
        <w:tc>
          <w:tcPr>
            <w:tcW w:w="1949" w:type="dxa"/>
          </w:tcPr>
          <w:p w14:paraId="53A96AAA" w14:textId="77777777" w:rsidR="00E90577" w:rsidRPr="00E90577" w:rsidRDefault="00E90577" w:rsidP="00E90577">
            <w:pPr>
              <w:pStyle w:val="TableText"/>
            </w:pPr>
            <w:r>
              <w:t>30</w:t>
            </w:r>
          </w:p>
        </w:tc>
      </w:tr>
      <w:tr w:rsidR="00E90577" w:rsidRPr="00EE167F" w14:paraId="51A633B5" w14:textId="77777777" w:rsidTr="00E90577">
        <w:trPr>
          <w:cantSplit/>
          <w:jc w:val="center"/>
        </w:trPr>
        <w:tc>
          <w:tcPr>
            <w:tcW w:w="1948" w:type="dxa"/>
            <w:vAlign w:val="center"/>
          </w:tcPr>
          <w:p w14:paraId="01E19DAC" w14:textId="77777777" w:rsidR="00E90577" w:rsidRPr="00E90577" w:rsidRDefault="00E90577" w:rsidP="00E90577">
            <w:pPr>
              <w:pStyle w:val="TableText"/>
            </w:pPr>
            <w:r>
              <w:t>PC4</w:t>
            </w:r>
          </w:p>
        </w:tc>
        <w:tc>
          <w:tcPr>
            <w:tcW w:w="1948" w:type="dxa"/>
            <w:vAlign w:val="center"/>
          </w:tcPr>
          <w:p w14:paraId="476A7CD1" w14:textId="77777777" w:rsidR="00E90577" w:rsidRPr="00E90577" w:rsidRDefault="00E90577" w:rsidP="00E90577">
            <w:pPr>
              <w:pStyle w:val="TableText"/>
            </w:pPr>
            <w:r>
              <w:t>NIC</w:t>
            </w:r>
          </w:p>
        </w:tc>
        <w:tc>
          <w:tcPr>
            <w:tcW w:w="1948" w:type="dxa"/>
            <w:vAlign w:val="center"/>
          </w:tcPr>
          <w:p w14:paraId="5B4333A5" w14:textId="77777777" w:rsidR="00E90577" w:rsidRPr="00E90577" w:rsidRDefault="00E90577" w:rsidP="00E90577">
            <w:pPr>
              <w:pStyle w:val="TableText"/>
            </w:pPr>
            <w:r>
              <w:t>172.17.10.24</w:t>
            </w:r>
          </w:p>
        </w:tc>
        <w:tc>
          <w:tcPr>
            <w:tcW w:w="1948" w:type="dxa"/>
          </w:tcPr>
          <w:p w14:paraId="3C2129FE" w14:textId="77777777" w:rsidR="00E90577" w:rsidRPr="00E90577" w:rsidRDefault="00E90577" w:rsidP="00E90577">
            <w:pPr>
              <w:pStyle w:val="TableText"/>
            </w:pPr>
            <w:r>
              <w:t>255.255.255.0</w:t>
            </w:r>
          </w:p>
        </w:tc>
        <w:tc>
          <w:tcPr>
            <w:tcW w:w="1949" w:type="dxa"/>
          </w:tcPr>
          <w:p w14:paraId="5F54C213" w14:textId="77777777" w:rsidR="00E90577" w:rsidRPr="00E90577" w:rsidRDefault="00E90577" w:rsidP="00E90577">
            <w:pPr>
              <w:pStyle w:val="TableText"/>
            </w:pPr>
            <w:r>
              <w:t>10</w:t>
            </w:r>
          </w:p>
        </w:tc>
      </w:tr>
      <w:tr w:rsidR="00E90577" w:rsidRPr="00EE167F" w14:paraId="0D403593" w14:textId="77777777" w:rsidTr="00E90577">
        <w:trPr>
          <w:cantSplit/>
          <w:jc w:val="center"/>
        </w:trPr>
        <w:tc>
          <w:tcPr>
            <w:tcW w:w="1948" w:type="dxa"/>
            <w:vAlign w:val="center"/>
          </w:tcPr>
          <w:p w14:paraId="701A9AAA" w14:textId="77777777" w:rsidR="00E90577" w:rsidRPr="00E90577" w:rsidRDefault="00E90577" w:rsidP="00E90577">
            <w:pPr>
              <w:pStyle w:val="TableText"/>
            </w:pPr>
            <w:r>
              <w:t>PC5</w:t>
            </w:r>
          </w:p>
        </w:tc>
        <w:tc>
          <w:tcPr>
            <w:tcW w:w="1948" w:type="dxa"/>
            <w:vAlign w:val="center"/>
          </w:tcPr>
          <w:p w14:paraId="47AC6BE3" w14:textId="77777777" w:rsidR="00E90577" w:rsidRPr="00E90577" w:rsidRDefault="00E90577" w:rsidP="00E90577">
            <w:pPr>
              <w:pStyle w:val="TableText"/>
            </w:pPr>
            <w:r>
              <w:t>NIC</w:t>
            </w:r>
          </w:p>
        </w:tc>
        <w:tc>
          <w:tcPr>
            <w:tcW w:w="1948" w:type="dxa"/>
            <w:vAlign w:val="center"/>
          </w:tcPr>
          <w:p w14:paraId="3CB3AE52" w14:textId="77777777" w:rsidR="00E90577" w:rsidRPr="00E90577" w:rsidRDefault="00E90577" w:rsidP="00E90577">
            <w:pPr>
              <w:pStyle w:val="TableText"/>
            </w:pPr>
            <w:r>
              <w:t>172.17.20.25</w:t>
            </w:r>
          </w:p>
        </w:tc>
        <w:tc>
          <w:tcPr>
            <w:tcW w:w="1948" w:type="dxa"/>
          </w:tcPr>
          <w:p w14:paraId="543344DF" w14:textId="77777777" w:rsidR="00E90577" w:rsidRPr="00E90577" w:rsidRDefault="00E90577" w:rsidP="00E90577">
            <w:pPr>
              <w:pStyle w:val="TableText"/>
            </w:pPr>
            <w:r>
              <w:t>255.255.255.0</w:t>
            </w:r>
          </w:p>
        </w:tc>
        <w:tc>
          <w:tcPr>
            <w:tcW w:w="1949" w:type="dxa"/>
          </w:tcPr>
          <w:p w14:paraId="4DE60AFC" w14:textId="77777777" w:rsidR="00E90577" w:rsidRPr="00E90577" w:rsidRDefault="00E90577" w:rsidP="00E90577">
            <w:pPr>
              <w:pStyle w:val="TableText"/>
            </w:pPr>
            <w:r>
              <w:t>20</w:t>
            </w:r>
          </w:p>
        </w:tc>
      </w:tr>
      <w:tr w:rsidR="00E90577" w:rsidRPr="00EE167F" w14:paraId="764C3ED8" w14:textId="77777777" w:rsidTr="00E90577">
        <w:trPr>
          <w:cantSplit/>
          <w:jc w:val="center"/>
        </w:trPr>
        <w:tc>
          <w:tcPr>
            <w:tcW w:w="1948" w:type="dxa"/>
            <w:vAlign w:val="center"/>
          </w:tcPr>
          <w:p w14:paraId="7353FB93" w14:textId="77777777" w:rsidR="00E90577" w:rsidRPr="00E90577" w:rsidRDefault="00E90577" w:rsidP="00E90577">
            <w:pPr>
              <w:pStyle w:val="TableText"/>
            </w:pPr>
            <w:r>
              <w:t>PC6</w:t>
            </w:r>
          </w:p>
        </w:tc>
        <w:tc>
          <w:tcPr>
            <w:tcW w:w="1948" w:type="dxa"/>
            <w:vAlign w:val="center"/>
          </w:tcPr>
          <w:p w14:paraId="77E738ED" w14:textId="77777777" w:rsidR="00E90577" w:rsidRPr="00E90577" w:rsidRDefault="00E90577" w:rsidP="00E90577">
            <w:pPr>
              <w:pStyle w:val="TableText"/>
            </w:pPr>
            <w:r>
              <w:t>NIC</w:t>
            </w:r>
          </w:p>
        </w:tc>
        <w:tc>
          <w:tcPr>
            <w:tcW w:w="1948" w:type="dxa"/>
            <w:vAlign w:val="center"/>
          </w:tcPr>
          <w:p w14:paraId="7C7FC61E" w14:textId="77777777" w:rsidR="00E90577" w:rsidRPr="00E90577" w:rsidRDefault="00E90577" w:rsidP="00E90577">
            <w:pPr>
              <w:pStyle w:val="TableText"/>
            </w:pPr>
            <w:r>
              <w:t>172.17.30.26</w:t>
            </w:r>
          </w:p>
        </w:tc>
        <w:tc>
          <w:tcPr>
            <w:tcW w:w="1948" w:type="dxa"/>
          </w:tcPr>
          <w:p w14:paraId="4CE06E00" w14:textId="77777777" w:rsidR="00E90577" w:rsidRPr="00E90577" w:rsidRDefault="00E90577" w:rsidP="00E90577">
            <w:pPr>
              <w:pStyle w:val="TableText"/>
            </w:pPr>
            <w:r>
              <w:t>255.255.255.0</w:t>
            </w:r>
          </w:p>
        </w:tc>
        <w:tc>
          <w:tcPr>
            <w:tcW w:w="1949" w:type="dxa"/>
          </w:tcPr>
          <w:p w14:paraId="58E8CEA4" w14:textId="77777777" w:rsidR="00E90577" w:rsidRPr="00E90577" w:rsidRDefault="00E90577" w:rsidP="00E90577">
            <w:pPr>
              <w:pStyle w:val="TableText"/>
            </w:pPr>
            <w:r>
              <w:t>30</w:t>
            </w:r>
          </w:p>
        </w:tc>
      </w:tr>
    </w:tbl>
    <w:p w14:paraId="6613D96E" w14:textId="77777777" w:rsidR="00E90577" w:rsidRDefault="00E90577" w:rsidP="00E90577">
      <w:pPr>
        <w:pStyle w:val="1"/>
        <w:numPr>
          <w:ilvl w:val="0"/>
          <w:numId w:val="3"/>
        </w:numPr>
      </w:pPr>
      <w:r>
        <w:t>Задачи</w:t>
      </w:r>
    </w:p>
    <w:p w14:paraId="22893FA2" w14:textId="77777777" w:rsidR="00E90577" w:rsidRPr="004C0909" w:rsidRDefault="00E90577" w:rsidP="00E90577">
      <w:pPr>
        <w:pStyle w:val="BodyTextL25Bold"/>
      </w:pPr>
      <w:r>
        <w:t>Часть 1. Проверка конфигурации VLAN, установленной по умолчанию</w:t>
      </w:r>
    </w:p>
    <w:p w14:paraId="065AE832" w14:textId="77777777" w:rsidR="00E90577" w:rsidRPr="004C0909" w:rsidRDefault="00E90577" w:rsidP="00E90577">
      <w:pPr>
        <w:pStyle w:val="BodyTextL25Bold"/>
      </w:pPr>
      <w:r>
        <w:t>Часть 2. Настройка сетей VLAN</w:t>
      </w:r>
    </w:p>
    <w:p w14:paraId="688A7E6F" w14:textId="77777777" w:rsidR="00E90577" w:rsidRDefault="00E90577" w:rsidP="00E90577">
      <w:pPr>
        <w:pStyle w:val="BodyTextL25Bold"/>
      </w:pPr>
      <w:r>
        <w:t>Часть 3. Назначение сетей VLAN портам</w:t>
      </w:r>
    </w:p>
    <w:p w14:paraId="242151FA" w14:textId="77777777" w:rsidR="00E90577" w:rsidRPr="00C07FD9" w:rsidRDefault="00E90577" w:rsidP="00E90577">
      <w:pPr>
        <w:pStyle w:val="1"/>
        <w:numPr>
          <w:ilvl w:val="0"/>
          <w:numId w:val="0"/>
        </w:numPr>
      </w:pPr>
      <w:r>
        <w:t>Общие сведения</w:t>
      </w:r>
    </w:p>
    <w:p w14:paraId="2D529BA5" w14:textId="77777777" w:rsidR="00E90577" w:rsidRPr="000E1CF7" w:rsidRDefault="00E90577" w:rsidP="00E90577">
      <w:pPr>
        <w:pStyle w:val="BodyTextL25"/>
      </w:pPr>
      <w:r>
        <w:t>Сети VLAN удобны в администрировании логических групп, поскольку позволяют легко перемещать, изменять или добавлять участников группы. Главная цель этого задания — создать сети VLAN, присвоить им имена и назначить порты доступа конкретным сетям VLAN.</w:t>
      </w:r>
    </w:p>
    <w:p w14:paraId="5529C8C8" w14:textId="77777777" w:rsidR="00E90577" w:rsidRPr="004C0909" w:rsidRDefault="00E90577" w:rsidP="00C02682">
      <w:pPr>
        <w:pStyle w:val="2"/>
      </w:pPr>
      <w:r>
        <w:t>Проверка конфигурации VLAN, установленной по умолчанию</w:t>
      </w:r>
    </w:p>
    <w:p w14:paraId="3F087134" w14:textId="77777777" w:rsidR="00E90577" w:rsidRDefault="00E90577" w:rsidP="00E90577">
      <w:pPr>
        <w:pStyle w:val="3"/>
      </w:pPr>
      <w:r>
        <w:t>Отобразите текущие сети VLAN.</w:t>
      </w:r>
    </w:p>
    <w:p w14:paraId="41EBBBD8" w14:textId="00CD7FB6" w:rsidR="00E90577" w:rsidRDefault="00E90577" w:rsidP="00C02682">
      <w:pPr>
        <w:pStyle w:val="BodyTextL25"/>
      </w:pPr>
      <w:r>
        <w:t>На коммутаторе S1 выполните команду, с помощью которой отображаются все настроенные сети VLAN. По умолчанию все интерфейсы назначены сети VLAN 1.</w:t>
      </w:r>
    </w:p>
    <w:p w14:paraId="0B923326" w14:textId="77777777" w:rsidR="00E90577" w:rsidRDefault="00E90577" w:rsidP="00E90577">
      <w:pPr>
        <w:pStyle w:val="3"/>
      </w:pPr>
      <w:r>
        <w:t>Проверьте подключение между компьютерами в одной и той же сети.</w:t>
      </w:r>
    </w:p>
    <w:p w14:paraId="02C0FEF1" w14:textId="77777777" w:rsidR="00E90577" w:rsidRDefault="00E90577" w:rsidP="00E90577">
      <w:pPr>
        <w:pStyle w:val="BodyTextL25"/>
      </w:pPr>
      <w:r>
        <w:t>Обратите внимание, что c каждого компьютера можно отправлять эхо-запрос на другой компьютер, подключенный к той же сети.</w:t>
      </w:r>
    </w:p>
    <w:p w14:paraId="410117A0" w14:textId="77777777" w:rsidR="00E90577" w:rsidRDefault="00E90577" w:rsidP="00E90577">
      <w:pPr>
        <w:pStyle w:val="Bulletlevel1"/>
        <w:spacing w:before="60" w:after="60" w:line="276" w:lineRule="auto"/>
      </w:pPr>
      <w:r>
        <w:t>Проверка связи с помощью утилиты ping компьютера PC1 с PC4 выполняется успешно.</w:t>
      </w:r>
    </w:p>
    <w:p w14:paraId="61F4382E" w14:textId="77777777" w:rsidR="00E90577" w:rsidRDefault="00E90577" w:rsidP="00E90577">
      <w:pPr>
        <w:pStyle w:val="Bulletlevel1"/>
        <w:spacing w:before="60" w:after="60" w:line="276" w:lineRule="auto"/>
      </w:pPr>
      <w:r>
        <w:t>Узел PC2 может получить ответ на ping-запрос узлу PC5.</w:t>
      </w:r>
    </w:p>
    <w:p w14:paraId="711C327F" w14:textId="77777777" w:rsidR="00E90577" w:rsidRDefault="00E90577" w:rsidP="00E90577">
      <w:pPr>
        <w:pStyle w:val="Bulletlevel1"/>
        <w:spacing w:before="60" w:after="60" w:line="276" w:lineRule="auto"/>
      </w:pPr>
      <w:r>
        <w:t>Узел PC3 может получить ответ на ping-запрос узлу PC6.</w:t>
      </w:r>
    </w:p>
    <w:p w14:paraId="61CA20A7" w14:textId="77777777" w:rsidR="00E90577" w:rsidRDefault="00E90577" w:rsidP="00E90577">
      <w:pPr>
        <w:pStyle w:val="BodyTextL25"/>
      </w:pPr>
      <w:r>
        <w:t>Эхо-запросы к узлам из других сетей выполнены неудачно.</w:t>
      </w:r>
    </w:p>
    <w:p w14:paraId="2253A3E0" w14:textId="77777777" w:rsidR="00653986" w:rsidRDefault="00653986" w:rsidP="00653986">
      <w:pPr>
        <w:pStyle w:val="4"/>
      </w:pPr>
      <w:r>
        <w:t>Вопрос:</w:t>
      </w:r>
    </w:p>
    <w:p w14:paraId="7DC28FDA" w14:textId="3649BDCD" w:rsidR="00653986" w:rsidRDefault="00DC0FE8" w:rsidP="00653986">
      <w:pPr>
        <w:pStyle w:val="BodyTextL25"/>
        <w:spacing w:before="0"/>
      </w:pPr>
      <w:r>
        <w:t>Какие преимущества могут предоставить сети VLAN?</w:t>
      </w:r>
    </w:p>
    <w:p w14:paraId="79047CDD" w14:textId="77777777" w:rsidR="00E90577" w:rsidRPr="00A60146" w:rsidRDefault="00E90577" w:rsidP="00C02682">
      <w:pPr>
        <w:pStyle w:val="2"/>
      </w:pPr>
      <w:r>
        <w:lastRenderedPageBreak/>
        <w:t>Настройка сетей VLAN</w:t>
      </w:r>
    </w:p>
    <w:p w14:paraId="3C372B16" w14:textId="77777777" w:rsidR="00E90577" w:rsidRDefault="00E90577" w:rsidP="00E90577">
      <w:pPr>
        <w:pStyle w:val="3"/>
      </w:pPr>
      <w:r>
        <w:t>Создайте сети VLAN на коммутаторе S1 и присвойте им имена.</w:t>
      </w:r>
    </w:p>
    <w:p w14:paraId="2B7CCE20" w14:textId="77777777" w:rsidR="00E90577" w:rsidRDefault="00E90577" w:rsidP="00301986">
      <w:pPr>
        <w:pStyle w:val="SubStepAlpha"/>
      </w:pPr>
      <w:r>
        <w:t>Создайте следующие сети VLAN. Имена чувствительны к регистру и должны точно соответствовать требованию:</w:t>
      </w:r>
    </w:p>
    <w:p w14:paraId="6DFC6103" w14:textId="76AC8CDE" w:rsidR="00E90577" w:rsidRDefault="00E90577" w:rsidP="00C02682">
      <w:pPr>
        <w:pStyle w:val="Bulletlevel2"/>
        <w:spacing w:after="0"/>
      </w:pPr>
      <w:r>
        <w:t>VLAN 10: Faculty/Staff</w:t>
      </w:r>
    </w:p>
    <w:p w14:paraId="5B241CCF" w14:textId="77777777" w:rsidR="00C02682" w:rsidRDefault="00C02682" w:rsidP="00C02682">
      <w:pPr>
        <w:pStyle w:val="ConfigWindow"/>
      </w:pPr>
      <w:r>
        <w:t>Откройте окно конфигурации</w:t>
      </w:r>
    </w:p>
    <w:p w14:paraId="0622A38F" w14:textId="77777777" w:rsidR="00E90577" w:rsidRPr="00663FAA" w:rsidRDefault="00E90577" w:rsidP="00E90577">
      <w:pPr>
        <w:pStyle w:val="CMD"/>
        <w:rPr>
          <w:b/>
        </w:rPr>
      </w:pPr>
      <w:r>
        <w:t xml:space="preserve">S1#(config)# </w:t>
      </w:r>
      <w:r>
        <w:rPr>
          <w:b/>
        </w:rPr>
        <w:t>vlan 10</w:t>
      </w:r>
    </w:p>
    <w:p w14:paraId="79E954FA" w14:textId="77777777" w:rsidR="00E90577" w:rsidRPr="007E241F" w:rsidRDefault="00E90577" w:rsidP="00E90577">
      <w:pPr>
        <w:pStyle w:val="CMD"/>
        <w:rPr>
          <w:lang w:val="en-US"/>
        </w:rPr>
      </w:pPr>
      <w:r w:rsidRPr="007E241F">
        <w:rPr>
          <w:lang w:val="en-US"/>
        </w:rPr>
        <w:t>S1#(config-</w:t>
      </w:r>
      <w:proofErr w:type="spellStart"/>
      <w:proofErr w:type="gramStart"/>
      <w:r w:rsidRPr="007E241F">
        <w:rPr>
          <w:lang w:val="en-US"/>
        </w:rPr>
        <w:t>vlan</w:t>
      </w:r>
      <w:proofErr w:type="spellEnd"/>
      <w:r w:rsidRPr="007E241F">
        <w:rPr>
          <w:lang w:val="en-US"/>
        </w:rPr>
        <w:t>)#</w:t>
      </w:r>
      <w:proofErr w:type="gramEnd"/>
      <w:r w:rsidRPr="007E241F">
        <w:rPr>
          <w:b/>
          <w:lang w:val="en-US"/>
        </w:rPr>
        <w:t xml:space="preserve"> name Faculty/Staff</w:t>
      </w:r>
      <w:r w:rsidRPr="007E241F">
        <w:rPr>
          <w:lang w:val="en-US"/>
        </w:rPr>
        <w:t xml:space="preserve"> </w:t>
      </w:r>
    </w:p>
    <w:p w14:paraId="076DE539" w14:textId="77777777" w:rsidR="00E90577" w:rsidRPr="00663FAA" w:rsidRDefault="00E90577" w:rsidP="00301986">
      <w:pPr>
        <w:pStyle w:val="SubStepAlpha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VLANS. </w:t>
      </w:r>
    </w:p>
    <w:p w14:paraId="1DFF6C7D" w14:textId="77777777" w:rsidR="00E90577" w:rsidRDefault="00E90577" w:rsidP="00F26BE5">
      <w:pPr>
        <w:pStyle w:val="Bulletlevel2"/>
      </w:pPr>
      <w:r>
        <w:t>VLAN 20: Students</w:t>
      </w:r>
    </w:p>
    <w:p w14:paraId="6AF1B466" w14:textId="77777777" w:rsidR="00E90577" w:rsidRDefault="00E90577" w:rsidP="00F26BE5">
      <w:pPr>
        <w:pStyle w:val="Bulletlevel2"/>
      </w:pPr>
      <w:r>
        <w:t>VLAN 30: Guest (по умолчанию)</w:t>
      </w:r>
    </w:p>
    <w:p w14:paraId="55A2A7B6" w14:textId="77777777" w:rsidR="00E90577" w:rsidRDefault="00E90577" w:rsidP="00F26BE5">
      <w:pPr>
        <w:pStyle w:val="Bulletlevel2"/>
      </w:pPr>
      <w:r>
        <w:t>VLAN 99: Management&amp;Native</w:t>
      </w:r>
    </w:p>
    <w:p w14:paraId="5C08D84B" w14:textId="77777777" w:rsidR="00E90577" w:rsidRDefault="00E90577" w:rsidP="00F26BE5">
      <w:pPr>
        <w:pStyle w:val="Bulletlevel2"/>
      </w:pPr>
      <w:r>
        <w:t>VLAN 150: VOICE</w:t>
      </w:r>
    </w:p>
    <w:p w14:paraId="53D298BD" w14:textId="77777777" w:rsidR="00E90577" w:rsidRDefault="00E90577" w:rsidP="00E90577">
      <w:pPr>
        <w:pStyle w:val="3"/>
      </w:pPr>
      <w:r>
        <w:t>Проверьте конфигурацию сети VLAN.</w:t>
      </w:r>
    </w:p>
    <w:p w14:paraId="02F309B2" w14:textId="77777777" w:rsidR="00987065" w:rsidRDefault="00987065" w:rsidP="00987065">
      <w:pPr>
        <w:pStyle w:val="4"/>
      </w:pPr>
      <w:r>
        <w:t>Вопрос:</w:t>
      </w:r>
    </w:p>
    <w:p w14:paraId="513A7BE0" w14:textId="49CE1B1D" w:rsidR="00E90577" w:rsidRPr="00987065" w:rsidRDefault="00E90577" w:rsidP="00987065">
      <w:pPr>
        <w:pStyle w:val="BodyTextL25"/>
        <w:spacing w:before="0"/>
      </w:pPr>
      <w:r>
        <w:t>С помощью какой команды отображается только имя сети VLAN, состояние сети и связанные с ней порты коммутатора?</w:t>
      </w:r>
    </w:p>
    <w:p w14:paraId="1A310343" w14:textId="77777777" w:rsidR="00E90577" w:rsidRDefault="00E90577" w:rsidP="00E90577">
      <w:pPr>
        <w:pStyle w:val="3"/>
      </w:pPr>
      <w:r>
        <w:t>Создайте сети VLAN на коммутаторах S2 и S3.</w:t>
      </w:r>
    </w:p>
    <w:p w14:paraId="6556F15C" w14:textId="77777777" w:rsidR="00E90577" w:rsidRDefault="00E90577" w:rsidP="00E90577">
      <w:pPr>
        <w:pStyle w:val="BodyTextL25"/>
      </w:pPr>
      <w:r>
        <w:t>С помощью тех же команд, что и в шаге 1, создайте такие же сети VLAN и присвойте им имена на коммутаторах S2 и S3.</w:t>
      </w:r>
    </w:p>
    <w:p w14:paraId="53765653" w14:textId="4487EB7E" w:rsidR="00E90577" w:rsidRDefault="00E90577" w:rsidP="00E90577">
      <w:pPr>
        <w:pStyle w:val="3"/>
      </w:pPr>
      <w:r>
        <w:t>Проверьте конфигурацию сети VLAN.</w:t>
      </w:r>
    </w:p>
    <w:p w14:paraId="391580A9" w14:textId="2BB77A7D" w:rsidR="00C02682" w:rsidRDefault="00C02682" w:rsidP="00C02682">
      <w:pPr>
        <w:pStyle w:val="ConfigWindow"/>
      </w:pPr>
      <w:r>
        <w:t>Закройте окно настройки.</w:t>
      </w:r>
    </w:p>
    <w:p w14:paraId="7DDA8A50" w14:textId="77777777" w:rsidR="00E90577" w:rsidRDefault="00E90577" w:rsidP="00C02682">
      <w:pPr>
        <w:pStyle w:val="2"/>
        <w:spacing w:before="120"/>
      </w:pPr>
      <w:r>
        <w:t>Назначение сетей VLAN портам</w:t>
      </w:r>
    </w:p>
    <w:p w14:paraId="43F908F0" w14:textId="77777777" w:rsidR="00E90577" w:rsidRDefault="00E90577" w:rsidP="00E90577">
      <w:pPr>
        <w:pStyle w:val="3"/>
      </w:pPr>
      <w:r>
        <w:t>Назначьте сети VLAN активным портам на коммутаторе S2.</w:t>
      </w:r>
    </w:p>
    <w:p w14:paraId="43D8ABFD" w14:textId="77777777" w:rsidR="00E90577" w:rsidRDefault="00E90577" w:rsidP="00F26BE5">
      <w:pPr>
        <w:pStyle w:val="SubStepAlpha"/>
      </w:pPr>
      <w:r>
        <w:t>Настройте интерфейсы в качестве портов доступа и назначьте сети VLAN следующим образом.</w:t>
      </w:r>
    </w:p>
    <w:p w14:paraId="6A4AE9B7" w14:textId="22CB978B" w:rsidR="00E90577" w:rsidRDefault="00E90577" w:rsidP="00C02682">
      <w:pPr>
        <w:pStyle w:val="Bulletlevel2"/>
        <w:spacing w:after="0"/>
      </w:pPr>
      <w:r>
        <w:t>VLAN 10: FastEthernet 0/11</w:t>
      </w:r>
    </w:p>
    <w:p w14:paraId="3CEDA777" w14:textId="77777777" w:rsidR="00C02682" w:rsidRDefault="00C02682" w:rsidP="00C02682">
      <w:pPr>
        <w:pStyle w:val="ConfigWindow"/>
      </w:pPr>
      <w:r>
        <w:t>Откройте окно конфигурации</w:t>
      </w:r>
    </w:p>
    <w:p w14:paraId="56F50565" w14:textId="77777777" w:rsidR="00E90577" w:rsidRPr="00663FAA" w:rsidRDefault="00E90577" w:rsidP="00E90577">
      <w:pPr>
        <w:pStyle w:val="CMD"/>
      </w:pPr>
      <w:r>
        <w:t xml:space="preserve">S1(config)# </w:t>
      </w:r>
      <w:r w:rsidRPr="00663FAA">
        <w:rPr>
          <w:b/>
        </w:rPr>
        <w:t>interface f0/11</w:t>
      </w:r>
    </w:p>
    <w:p w14:paraId="10DCCD75" w14:textId="77777777" w:rsidR="00E90577" w:rsidRPr="007E241F" w:rsidRDefault="00E90577" w:rsidP="00E90577">
      <w:pPr>
        <w:pStyle w:val="CMD"/>
        <w:rPr>
          <w:lang w:val="en-US"/>
        </w:rPr>
      </w:pPr>
      <w:r w:rsidRPr="007E241F">
        <w:rPr>
          <w:lang w:val="en-US"/>
        </w:rPr>
        <w:t>S2(config-</w:t>
      </w:r>
      <w:proofErr w:type="gramStart"/>
      <w:r w:rsidRPr="007E241F">
        <w:rPr>
          <w:lang w:val="en-US"/>
        </w:rPr>
        <w:t>if)#</w:t>
      </w:r>
      <w:proofErr w:type="gramEnd"/>
      <w:r w:rsidRPr="007E241F">
        <w:rPr>
          <w:b/>
          <w:lang w:val="en-US"/>
        </w:rPr>
        <w:t xml:space="preserve"> switchport mode access </w:t>
      </w:r>
      <w:r w:rsidRPr="007E241F">
        <w:rPr>
          <w:lang w:val="en-US"/>
        </w:rPr>
        <w:t xml:space="preserve"> </w:t>
      </w:r>
    </w:p>
    <w:p w14:paraId="01C2CC36" w14:textId="77777777" w:rsidR="00E90577" w:rsidRPr="007E241F" w:rsidRDefault="00E90577" w:rsidP="00E90577">
      <w:pPr>
        <w:pStyle w:val="CMD"/>
        <w:rPr>
          <w:lang w:val="en-US"/>
        </w:rPr>
      </w:pPr>
      <w:r w:rsidRPr="007E241F">
        <w:rPr>
          <w:lang w:val="en-US"/>
        </w:rPr>
        <w:t>S2(config-</w:t>
      </w:r>
      <w:proofErr w:type="gramStart"/>
      <w:r w:rsidRPr="007E241F">
        <w:rPr>
          <w:lang w:val="en-US"/>
        </w:rPr>
        <w:t>if)#</w:t>
      </w:r>
      <w:proofErr w:type="gramEnd"/>
      <w:r w:rsidRPr="007E241F">
        <w:rPr>
          <w:b/>
          <w:lang w:val="en-US"/>
        </w:rPr>
        <w:t xml:space="preserve"> switchport access </w:t>
      </w:r>
      <w:proofErr w:type="spellStart"/>
      <w:r w:rsidRPr="007E241F">
        <w:rPr>
          <w:b/>
          <w:lang w:val="en-US"/>
        </w:rPr>
        <w:t>vlan</w:t>
      </w:r>
      <w:proofErr w:type="spellEnd"/>
      <w:r w:rsidRPr="007E241F">
        <w:rPr>
          <w:b/>
          <w:lang w:val="en-US"/>
        </w:rPr>
        <w:t xml:space="preserve"> 10 </w:t>
      </w:r>
      <w:r w:rsidRPr="007E241F">
        <w:rPr>
          <w:lang w:val="en-US"/>
        </w:rPr>
        <w:t xml:space="preserve"> </w:t>
      </w:r>
    </w:p>
    <w:p w14:paraId="2920EAC4" w14:textId="77777777" w:rsidR="00E90577" w:rsidRPr="00663FAA" w:rsidRDefault="00E90577" w:rsidP="00F26BE5">
      <w:pPr>
        <w:pStyle w:val="SubStepAlpha"/>
      </w:pPr>
      <w:r>
        <w:t xml:space="preserve">Назначьте оставшиеся порты соответствующей VLAN. </w:t>
      </w:r>
    </w:p>
    <w:p w14:paraId="6EDB2F0E" w14:textId="77777777" w:rsidR="00E90577" w:rsidRDefault="00E90577" w:rsidP="00F26BE5">
      <w:pPr>
        <w:pStyle w:val="Bulletlevel2"/>
      </w:pPr>
      <w:r>
        <w:t>VLAN 20: FastEthernet 0/18</w:t>
      </w:r>
    </w:p>
    <w:p w14:paraId="69A9125C" w14:textId="77777777" w:rsidR="00E90577" w:rsidRDefault="00E90577" w:rsidP="00F26BE5">
      <w:pPr>
        <w:pStyle w:val="Bulletlevel2"/>
      </w:pPr>
      <w:r>
        <w:t>VLAN 30: FastEthernet 0/6</w:t>
      </w:r>
    </w:p>
    <w:p w14:paraId="43D3269C" w14:textId="77777777" w:rsidR="00E90577" w:rsidRDefault="00E90577" w:rsidP="00E90577">
      <w:pPr>
        <w:pStyle w:val="3"/>
      </w:pPr>
      <w:r>
        <w:t>Назначьте сети VLAN активным портам на коммутаторе S3.</w:t>
      </w:r>
    </w:p>
    <w:p w14:paraId="167D0225" w14:textId="77777777" w:rsidR="00E90577" w:rsidRDefault="00E90577" w:rsidP="00E90577">
      <w:pPr>
        <w:pStyle w:val="BodyTextL25"/>
      </w:pPr>
      <w:r>
        <w:t>На коммутаторе S3 используются те же назначения портов доступа к сети VLAN, что и на коммутаторе S2. Настройте интерфейсы в качестве портов доступа и назначьте сети VLAN следующим образом.</w:t>
      </w:r>
    </w:p>
    <w:p w14:paraId="54C80641" w14:textId="77777777" w:rsidR="00E90577" w:rsidRDefault="00E90577" w:rsidP="00F26BE5">
      <w:pPr>
        <w:pStyle w:val="Bulletlevel2"/>
      </w:pPr>
      <w:r>
        <w:t>VLAN 10: FastEthernet 0/11</w:t>
      </w:r>
    </w:p>
    <w:p w14:paraId="18A4CA07" w14:textId="77777777" w:rsidR="00E90577" w:rsidRDefault="00E90577" w:rsidP="00F26BE5">
      <w:pPr>
        <w:pStyle w:val="Bulletlevel2"/>
      </w:pPr>
      <w:r>
        <w:t>VLAN 20: FastEthernet 0/18</w:t>
      </w:r>
    </w:p>
    <w:p w14:paraId="04E71CED" w14:textId="77777777" w:rsidR="00E90577" w:rsidRDefault="00E90577" w:rsidP="00F26BE5">
      <w:pPr>
        <w:pStyle w:val="Bulletlevel2"/>
      </w:pPr>
      <w:r>
        <w:t>VLAN 30: FastEthernet 0/6</w:t>
      </w:r>
    </w:p>
    <w:p w14:paraId="2112396B" w14:textId="77777777" w:rsidR="00E90577" w:rsidRPr="007E241F" w:rsidRDefault="00E90577" w:rsidP="00E90577">
      <w:pPr>
        <w:pStyle w:val="3"/>
      </w:pPr>
      <w:r>
        <w:lastRenderedPageBreak/>
        <w:t>Назначьте</w:t>
      </w:r>
      <w:r w:rsidRPr="007E241F">
        <w:t xml:space="preserve"> </w:t>
      </w:r>
      <w:r>
        <w:t>сеть</w:t>
      </w:r>
      <w:r w:rsidRPr="007E241F">
        <w:t xml:space="preserve"> </w:t>
      </w:r>
      <w:r w:rsidRPr="007E241F">
        <w:rPr>
          <w:lang w:val="en-US"/>
        </w:rPr>
        <w:t>VOICE</w:t>
      </w:r>
      <w:r w:rsidRPr="007E241F">
        <w:t xml:space="preserve"> </w:t>
      </w:r>
      <w:r w:rsidRPr="007E241F">
        <w:rPr>
          <w:lang w:val="en-US"/>
        </w:rPr>
        <w:t>VLAN</w:t>
      </w:r>
      <w:r w:rsidRPr="007E241F">
        <w:t xml:space="preserve"> </w:t>
      </w:r>
      <w:r>
        <w:t>интерфейсу</w:t>
      </w:r>
      <w:r w:rsidRPr="007E241F">
        <w:t xml:space="preserve"> </w:t>
      </w:r>
      <w:proofErr w:type="spellStart"/>
      <w:r w:rsidRPr="007E241F">
        <w:rPr>
          <w:lang w:val="en-US"/>
        </w:rPr>
        <w:t>FastEthernet</w:t>
      </w:r>
      <w:proofErr w:type="spellEnd"/>
      <w:r w:rsidRPr="007E241F">
        <w:t xml:space="preserve"> 0/11 </w:t>
      </w:r>
      <w:r>
        <w:t>на</w:t>
      </w:r>
      <w:r w:rsidRPr="007E241F">
        <w:t xml:space="preserve"> </w:t>
      </w:r>
      <w:r>
        <w:t>коммутаторе</w:t>
      </w:r>
      <w:r w:rsidRPr="007E241F">
        <w:t xml:space="preserve"> </w:t>
      </w:r>
      <w:r w:rsidRPr="007E241F">
        <w:rPr>
          <w:lang w:val="en-US"/>
        </w:rPr>
        <w:t>S</w:t>
      </w:r>
      <w:r w:rsidRPr="007E241F">
        <w:t>3.</w:t>
      </w:r>
    </w:p>
    <w:p w14:paraId="53317D42" w14:textId="77777777" w:rsidR="00E90577" w:rsidRDefault="00E90577" w:rsidP="00E90577">
      <w:pPr>
        <w:pStyle w:val="BodyTextL25"/>
      </w:pPr>
      <w:r>
        <w:t>Как показано в топологии, интерфейс FastEthernet 0/11 коммутатора S3 подключен к IP-телефону Cisco и компьютеру PC4. IP-телефон содержит встроенный 3-портовый коммутатор 10/100. Один порт на телефоне имеет обозначение Switch (Коммутатор) и подключается к интерфейсу F0/4. Другой порт на телефоне обозначен PC (ПК) и подключается к компьютеру PC4. IP-телефон также имеет внутренний порт, который подключается к функциям IP-телефона.</w:t>
      </w:r>
    </w:p>
    <w:p w14:paraId="2C9F4071" w14:textId="77777777" w:rsidR="00E90577" w:rsidRDefault="00E90577" w:rsidP="00E90577">
      <w:pPr>
        <w:pStyle w:val="BodyTextL25"/>
      </w:pPr>
      <w:r>
        <w:t>Интерфейс F0/11 на коммутаторе S3 должен быть настроен для поддержки пользовательского трафика, направленного к компьютеру PC4, с использованием сети VLAN 10 и трафика голосовых данных, направленного на IP-телефон, с использованием сети VLAN 150. На интерфейсе также необходимо включить QoS и поддержку значений класса обслуживания (CoS), назначенных IP-телефоном. Для обеспечения приемлемого качества голосовой связи IP-трафика требуется минимальная пропускная способность. Эта команда помогает коммутатору обеспечить этот минимальный объем пропускной способности.</w:t>
      </w:r>
    </w:p>
    <w:p w14:paraId="7478055E" w14:textId="77777777" w:rsidR="00E90577" w:rsidRPr="007E241F" w:rsidRDefault="00E90577" w:rsidP="00E90577">
      <w:pPr>
        <w:pStyle w:val="CMD"/>
        <w:rPr>
          <w:lang w:val="en-US"/>
        </w:rPr>
      </w:pPr>
      <w:r w:rsidRPr="007E241F">
        <w:rPr>
          <w:lang w:val="en-US"/>
        </w:rPr>
        <w:t xml:space="preserve">S3(config)# </w:t>
      </w:r>
      <w:r w:rsidRPr="007E241F">
        <w:rPr>
          <w:b/>
          <w:lang w:val="en-US"/>
        </w:rPr>
        <w:t>interface f0/11</w:t>
      </w:r>
    </w:p>
    <w:p w14:paraId="3B72CA94" w14:textId="77777777" w:rsidR="00E90577" w:rsidRPr="007E241F" w:rsidRDefault="00E90577" w:rsidP="00E90577">
      <w:pPr>
        <w:pStyle w:val="CMD"/>
        <w:rPr>
          <w:lang w:val="en-US"/>
        </w:rPr>
      </w:pPr>
      <w:r w:rsidRPr="007E241F">
        <w:rPr>
          <w:lang w:val="en-US"/>
        </w:rPr>
        <w:t>S3(config-</w:t>
      </w:r>
      <w:proofErr w:type="gramStart"/>
      <w:r w:rsidRPr="007E241F">
        <w:rPr>
          <w:lang w:val="en-US"/>
        </w:rPr>
        <w:t>if)#</w:t>
      </w:r>
      <w:proofErr w:type="gramEnd"/>
      <w:r w:rsidRPr="007E241F">
        <w:rPr>
          <w:b/>
          <w:lang w:val="en-US"/>
        </w:rPr>
        <w:t xml:space="preserve"> </w:t>
      </w:r>
      <w:proofErr w:type="spellStart"/>
      <w:r w:rsidRPr="007E241F">
        <w:rPr>
          <w:b/>
          <w:lang w:val="en-US"/>
        </w:rPr>
        <w:t>mls</w:t>
      </w:r>
      <w:proofErr w:type="spellEnd"/>
      <w:r w:rsidRPr="007E241F">
        <w:rPr>
          <w:b/>
          <w:lang w:val="en-US"/>
        </w:rPr>
        <w:t xml:space="preserve"> </w:t>
      </w:r>
      <w:proofErr w:type="spellStart"/>
      <w:r w:rsidRPr="007E241F">
        <w:rPr>
          <w:b/>
          <w:lang w:val="en-US"/>
        </w:rPr>
        <w:t>qos</w:t>
      </w:r>
      <w:proofErr w:type="spellEnd"/>
      <w:r w:rsidRPr="007E241F">
        <w:rPr>
          <w:b/>
          <w:lang w:val="en-US"/>
        </w:rPr>
        <w:t xml:space="preserve"> trust cos</w:t>
      </w:r>
      <w:r w:rsidRPr="007E241F">
        <w:rPr>
          <w:lang w:val="en-US"/>
        </w:rPr>
        <w:t xml:space="preserve"> </w:t>
      </w:r>
    </w:p>
    <w:p w14:paraId="3DD26B1B" w14:textId="77777777" w:rsidR="00E90577" w:rsidRPr="007E241F" w:rsidRDefault="00E90577" w:rsidP="00E90577">
      <w:pPr>
        <w:pStyle w:val="CMD"/>
        <w:rPr>
          <w:lang w:val="en-US"/>
        </w:rPr>
      </w:pPr>
      <w:r w:rsidRPr="007E241F">
        <w:rPr>
          <w:lang w:val="en-US"/>
        </w:rPr>
        <w:t>S3(config-</w:t>
      </w:r>
      <w:proofErr w:type="gramStart"/>
      <w:r w:rsidRPr="007E241F">
        <w:rPr>
          <w:lang w:val="en-US"/>
        </w:rPr>
        <w:t>if)#</w:t>
      </w:r>
      <w:proofErr w:type="gramEnd"/>
      <w:r w:rsidRPr="007E241F">
        <w:rPr>
          <w:b/>
          <w:lang w:val="en-US"/>
        </w:rPr>
        <w:t xml:space="preserve"> switchport voice </w:t>
      </w:r>
      <w:proofErr w:type="spellStart"/>
      <w:r w:rsidRPr="007E241F">
        <w:rPr>
          <w:b/>
          <w:lang w:val="en-US"/>
        </w:rPr>
        <w:t>vlan</w:t>
      </w:r>
      <w:proofErr w:type="spellEnd"/>
      <w:r w:rsidRPr="007E241F">
        <w:rPr>
          <w:b/>
          <w:lang w:val="en-US"/>
        </w:rPr>
        <w:t xml:space="preserve"> 150</w:t>
      </w:r>
      <w:r w:rsidRPr="007E241F">
        <w:rPr>
          <w:lang w:val="en-US"/>
        </w:rPr>
        <w:t xml:space="preserve"> </w:t>
      </w:r>
    </w:p>
    <w:p w14:paraId="4C63AE65" w14:textId="77777777" w:rsidR="00E90577" w:rsidRDefault="00E90577" w:rsidP="00E90577">
      <w:pPr>
        <w:pStyle w:val="3"/>
      </w:pPr>
      <w:r>
        <w:t>Проверьте подключение.</w:t>
      </w:r>
    </w:p>
    <w:p w14:paraId="27262C63" w14:textId="77777777" w:rsidR="00E90577" w:rsidRDefault="00E90577" w:rsidP="00E90577">
      <w:pPr>
        <w:pStyle w:val="BodyTextL25"/>
      </w:pPr>
      <w:r>
        <w:t xml:space="preserve">Ранее PC, находящиеся в одной общей сети, могли успешно отправлять эхо-запросы друг другу. </w:t>
      </w:r>
    </w:p>
    <w:p w14:paraId="7E81A7AE" w14:textId="77777777" w:rsidR="00E90577" w:rsidRPr="007E241F" w:rsidRDefault="00E90577" w:rsidP="00E90577">
      <w:pPr>
        <w:pStyle w:val="BodyTextL25"/>
        <w:rPr>
          <w:lang w:val="en-US"/>
        </w:rPr>
      </w:pPr>
      <w:r>
        <w:t xml:space="preserve">Изучите выходные данные следующей команды на </w:t>
      </w:r>
      <w:r>
        <w:rPr>
          <w:b/>
        </w:rPr>
        <w:t>S2</w:t>
      </w:r>
      <w:r>
        <w:t xml:space="preserve"> и ответьте на следующие вопросы, основываясь на ваших знаниях связи между VLANS.  Обратите</w:t>
      </w:r>
      <w:r w:rsidRPr="007E241F">
        <w:rPr>
          <w:lang w:val="en-US"/>
        </w:rPr>
        <w:t xml:space="preserve"> </w:t>
      </w:r>
      <w:r>
        <w:t>внимание</w:t>
      </w:r>
      <w:r w:rsidRPr="007E241F">
        <w:rPr>
          <w:lang w:val="en-US"/>
        </w:rPr>
        <w:t xml:space="preserve"> </w:t>
      </w:r>
      <w:r>
        <w:t>на</w:t>
      </w:r>
      <w:r w:rsidRPr="007E241F">
        <w:rPr>
          <w:lang w:val="en-US"/>
        </w:rPr>
        <w:t xml:space="preserve"> </w:t>
      </w:r>
      <w:r>
        <w:t>назначение</w:t>
      </w:r>
      <w:r w:rsidRPr="007E241F">
        <w:rPr>
          <w:lang w:val="en-US"/>
        </w:rPr>
        <w:t xml:space="preserve"> </w:t>
      </w:r>
      <w:r>
        <w:t>порта</w:t>
      </w:r>
      <w:r w:rsidRPr="007E241F">
        <w:rPr>
          <w:lang w:val="en-US"/>
        </w:rPr>
        <w:t xml:space="preserve"> Gig0/1. </w:t>
      </w:r>
    </w:p>
    <w:p w14:paraId="4F0AB69F" w14:textId="77777777" w:rsidR="00E90577" w:rsidRPr="007E241F" w:rsidRDefault="00E90577" w:rsidP="00E90577">
      <w:pPr>
        <w:pStyle w:val="CMD"/>
        <w:rPr>
          <w:lang w:val="en-US"/>
        </w:rPr>
      </w:pPr>
      <w:r w:rsidRPr="007E241F">
        <w:rPr>
          <w:lang w:val="en-US"/>
        </w:rPr>
        <w:t xml:space="preserve">S2# </w:t>
      </w:r>
      <w:r w:rsidRPr="007E241F">
        <w:rPr>
          <w:b/>
          <w:lang w:val="en-US"/>
        </w:rPr>
        <w:t xml:space="preserve">show </w:t>
      </w:r>
      <w:proofErr w:type="spellStart"/>
      <w:r w:rsidRPr="007E241F">
        <w:rPr>
          <w:b/>
          <w:lang w:val="en-US"/>
        </w:rPr>
        <w:t>vlan</w:t>
      </w:r>
      <w:proofErr w:type="spellEnd"/>
      <w:r w:rsidRPr="007E241F">
        <w:rPr>
          <w:b/>
          <w:lang w:val="en-US"/>
        </w:rPr>
        <w:t xml:space="preserve"> brief</w:t>
      </w:r>
    </w:p>
    <w:p w14:paraId="690CC7B4" w14:textId="77777777" w:rsidR="00E90577" w:rsidRPr="007E241F" w:rsidRDefault="00E90577" w:rsidP="00E90577">
      <w:pPr>
        <w:pStyle w:val="CMDOutput"/>
        <w:rPr>
          <w:lang w:val="en-US"/>
        </w:rPr>
      </w:pPr>
      <w:r w:rsidRPr="007E241F">
        <w:rPr>
          <w:lang w:val="en-US"/>
        </w:rPr>
        <w:t>VLAN Name Status Ports</w:t>
      </w:r>
    </w:p>
    <w:p w14:paraId="2A562B58" w14:textId="77777777" w:rsidR="00E90577" w:rsidRPr="007E241F" w:rsidRDefault="00E90577" w:rsidP="00E90577">
      <w:pPr>
        <w:pStyle w:val="CMDOutput"/>
        <w:rPr>
          <w:lang w:val="en-US"/>
        </w:rPr>
      </w:pPr>
      <w:r w:rsidRPr="007E241F">
        <w:rPr>
          <w:lang w:val="en-US"/>
        </w:rPr>
        <w:t>---- -------------------------------- --------- -------------------------------</w:t>
      </w:r>
    </w:p>
    <w:p w14:paraId="46C99879" w14:textId="77777777" w:rsidR="00E90577" w:rsidRPr="007E241F" w:rsidRDefault="00E90577" w:rsidP="00E90577">
      <w:pPr>
        <w:pStyle w:val="CMDOutput"/>
        <w:rPr>
          <w:lang w:val="en-US"/>
        </w:rPr>
      </w:pPr>
      <w:r w:rsidRPr="007E241F">
        <w:rPr>
          <w:lang w:val="en-US"/>
        </w:rPr>
        <w:t>1 default active Fa0/1, Fa0/2, Fa0/3, Fa0/4</w:t>
      </w:r>
    </w:p>
    <w:p w14:paraId="3EEB3B11" w14:textId="77777777" w:rsidR="00E90577" w:rsidRPr="007E241F" w:rsidRDefault="00E90577" w:rsidP="00E90577">
      <w:pPr>
        <w:pStyle w:val="CMDOutput"/>
        <w:rPr>
          <w:lang w:val="en-US"/>
        </w:rPr>
      </w:pPr>
      <w:r w:rsidRPr="007E241F">
        <w:rPr>
          <w:lang w:val="en-US"/>
        </w:rPr>
        <w:t xml:space="preserve">                                                Fa0/5, Fa0/7, Fa0/8, Fa0/9</w:t>
      </w:r>
    </w:p>
    <w:p w14:paraId="6145BE3C" w14:textId="77777777" w:rsidR="00E90577" w:rsidRPr="007E241F" w:rsidRDefault="00E90577" w:rsidP="00E90577">
      <w:pPr>
        <w:pStyle w:val="CMDOutput"/>
        <w:rPr>
          <w:lang w:val="en-US"/>
        </w:rPr>
      </w:pPr>
      <w:r w:rsidRPr="007E241F">
        <w:rPr>
          <w:lang w:val="en-US"/>
        </w:rPr>
        <w:t xml:space="preserve">                                                Fa0/10, Fa0/12, Fa0/13, Fa0/14</w:t>
      </w:r>
    </w:p>
    <w:p w14:paraId="4B9FF371" w14:textId="77777777" w:rsidR="00E90577" w:rsidRPr="007E241F" w:rsidRDefault="00E90577" w:rsidP="00E90577">
      <w:pPr>
        <w:pStyle w:val="CMDOutput"/>
        <w:rPr>
          <w:lang w:val="en-US"/>
        </w:rPr>
      </w:pPr>
      <w:r w:rsidRPr="007E241F">
        <w:rPr>
          <w:lang w:val="en-US"/>
        </w:rPr>
        <w:t xml:space="preserve">                                                Fa0/15, Fa0/16, Fa0/17, Fa0/19</w:t>
      </w:r>
    </w:p>
    <w:p w14:paraId="524B0241" w14:textId="77777777" w:rsidR="00E90577" w:rsidRPr="007E241F" w:rsidRDefault="00E90577" w:rsidP="00E90577">
      <w:pPr>
        <w:pStyle w:val="CMDOutput"/>
        <w:rPr>
          <w:lang w:val="en-US"/>
        </w:rPr>
      </w:pPr>
      <w:r w:rsidRPr="007E241F">
        <w:rPr>
          <w:lang w:val="en-US"/>
        </w:rPr>
        <w:t xml:space="preserve">                                                Fa0/20, Fa0/21, Fa0/22, Fa0/23</w:t>
      </w:r>
    </w:p>
    <w:p w14:paraId="22A2470A" w14:textId="77777777" w:rsidR="00E90577" w:rsidRPr="007E241F" w:rsidRDefault="00E90577" w:rsidP="00E90577">
      <w:pPr>
        <w:pStyle w:val="CMDOutput"/>
        <w:rPr>
          <w:lang w:val="en-US"/>
        </w:rPr>
      </w:pPr>
      <w:r w:rsidRPr="007E241F">
        <w:rPr>
          <w:lang w:val="en-US"/>
        </w:rPr>
        <w:t xml:space="preserve">                                                Fa0/24, Gig0/1, Gig0/2 </w:t>
      </w:r>
    </w:p>
    <w:p w14:paraId="468C12CA" w14:textId="77777777" w:rsidR="00E90577" w:rsidRPr="007E241F" w:rsidRDefault="00E90577" w:rsidP="00E90577">
      <w:pPr>
        <w:pStyle w:val="CMDOutput"/>
        <w:rPr>
          <w:lang w:val="en-US"/>
        </w:rPr>
      </w:pPr>
      <w:r w:rsidRPr="007E241F">
        <w:rPr>
          <w:lang w:val="en-US"/>
        </w:rPr>
        <w:t>10 Faculty/Staff active Fa0/11</w:t>
      </w:r>
    </w:p>
    <w:p w14:paraId="06B9A627" w14:textId="77777777" w:rsidR="00E90577" w:rsidRPr="007E241F" w:rsidRDefault="00E90577" w:rsidP="00E90577">
      <w:pPr>
        <w:pStyle w:val="CMDOutput"/>
        <w:rPr>
          <w:lang w:val="en-US"/>
        </w:rPr>
      </w:pPr>
      <w:r w:rsidRPr="007E241F">
        <w:rPr>
          <w:lang w:val="en-US"/>
        </w:rPr>
        <w:t>20 Students active Fa0/18</w:t>
      </w:r>
    </w:p>
    <w:p w14:paraId="1B27E6AF" w14:textId="77777777" w:rsidR="00E90577" w:rsidRPr="007E241F" w:rsidRDefault="00E90577" w:rsidP="00E90577">
      <w:pPr>
        <w:pStyle w:val="CMDOutput"/>
        <w:rPr>
          <w:lang w:val="en-US"/>
        </w:rPr>
      </w:pPr>
      <w:r w:rsidRPr="007E241F">
        <w:rPr>
          <w:lang w:val="en-US"/>
        </w:rPr>
        <w:t xml:space="preserve">30 </w:t>
      </w:r>
      <w:proofErr w:type="gramStart"/>
      <w:r w:rsidRPr="007E241F">
        <w:rPr>
          <w:lang w:val="en-US"/>
        </w:rPr>
        <w:t>Guest(</w:t>
      </w:r>
      <w:proofErr w:type="gramEnd"/>
      <w:r w:rsidRPr="007E241F">
        <w:rPr>
          <w:lang w:val="en-US"/>
        </w:rPr>
        <w:t>Default) active Fa0/6</w:t>
      </w:r>
    </w:p>
    <w:p w14:paraId="64C98A1C" w14:textId="77777777" w:rsidR="00E90577" w:rsidRPr="007E241F" w:rsidRDefault="00E90577" w:rsidP="00E90577">
      <w:pPr>
        <w:pStyle w:val="CMDOutput"/>
        <w:rPr>
          <w:lang w:val="en-US"/>
        </w:rPr>
      </w:pPr>
      <w:r w:rsidRPr="007E241F">
        <w:rPr>
          <w:lang w:val="en-US"/>
        </w:rPr>
        <w:t xml:space="preserve">99 </w:t>
      </w:r>
      <w:proofErr w:type="spellStart"/>
      <w:r w:rsidRPr="007E241F">
        <w:rPr>
          <w:lang w:val="en-US"/>
        </w:rPr>
        <w:t>Management&amp;Native</w:t>
      </w:r>
      <w:proofErr w:type="spellEnd"/>
      <w:r w:rsidRPr="007E241F">
        <w:rPr>
          <w:lang w:val="en-US"/>
        </w:rPr>
        <w:t xml:space="preserve"> active     </w:t>
      </w:r>
    </w:p>
    <w:p w14:paraId="22C43967" w14:textId="77777777" w:rsidR="00E90577" w:rsidRPr="007E241F" w:rsidRDefault="00E90577" w:rsidP="00E90577">
      <w:pPr>
        <w:pStyle w:val="CMDOutput"/>
        <w:rPr>
          <w:lang w:val="en-US"/>
        </w:rPr>
      </w:pPr>
      <w:r w:rsidRPr="007E241F">
        <w:rPr>
          <w:lang w:val="en-US"/>
        </w:rPr>
        <w:t xml:space="preserve">150 VOICE active     </w:t>
      </w:r>
    </w:p>
    <w:p w14:paraId="5CDAE71A" w14:textId="77777777" w:rsidR="00186300" w:rsidRPr="007E241F" w:rsidRDefault="00E90577" w:rsidP="00E90577">
      <w:pPr>
        <w:pStyle w:val="BodyTextL25"/>
        <w:rPr>
          <w:lang w:val="en-US"/>
        </w:rPr>
      </w:pPr>
      <w:r>
        <w:t>Попытайтесь</w:t>
      </w:r>
      <w:r w:rsidRPr="007E241F">
        <w:rPr>
          <w:lang w:val="en-US"/>
        </w:rPr>
        <w:t xml:space="preserve"> </w:t>
      </w:r>
      <w:r>
        <w:t>отправить</w:t>
      </w:r>
      <w:r w:rsidRPr="007E241F">
        <w:rPr>
          <w:lang w:val="en-US"/>
        </w:rPr>
        <w:t xml:space="preserve"> </w:t>
      </w:r>
      <w:r>
        <w:t>эхо</w:t>
      </w:r>
      <w:r w:rsidRPr="007E241F">
        <w:rPr>
          <w:lang w:val="en-US"/>
        </w:rPr>
        <w:t>-</w:t>
      </w:r>
      <w:r>
        <w:t>запросы</w:t>
      </w:r>
      <w:r w:rsidRPr="007E241F">
        <w:rPr>
          <w:lang w:val="en-US"/>
        </w:rPr>
        <w:t xml:space="preserve"> </w:t>
      </w:r>
      <w:r>
        <w:t>между</w:t>
      </w:r>
      <w:r w:rsidRPr="007E241F">
        <w:rPr>
          <w:lang w:val="en-US"/>
        </w:rPr>
        <w:t xml:space="preserve"> </w:t>
      </w:r>
      <w:r>
        <w:t>компьютерами</w:t>
      </w:r>
      <w:r w:rsidRPr="007E241F">
        <w:rPr>
          <w:lang w:val="en-US"/>
        </w:rPr>
        <w:t xml:space="preserve"> PC1 </w:t>
      </w:r>
      <w:r>
        <w:t>и</w:t>
      </w:r>
      <w:r w:rsidRPr="007E241F">
        <w:rPr>
          <w:lang w:val="en-US"/>
        </w:rPr>
        <w:t xml:space="preserve"> PC4.</w:t>
      </w:r>
    </w:p>
    <w:p w14:paraId="54E0C39C" w14:textId="77777777" w:rsidR="00186300" w:rsidRDefault="00186300" w:rsidP="00186300">
      <w:pPr>
        <w:pStyle w:val="4"/>
      </w:pPr>
      <w:r>
        <w:t>Вопросы:</w:t>
      </w:r>
    </w:p>
    <w:p w14:paraId="4DBD187B" w14:textId="77777777" w:rsidR="00186300" w:rsidRDefault="00E90577" w:rsidP="00C02682">
      <w:pPr>
        <w:pStyle w:val="BodyTextL25"/>
        <w:spacing w:after="0"/>
      </w:pPr>
      <w:r>
        <w:t>Успешно ли выполняются эхо-запросы при назначении портов доступа в соответствующие сети VLAN? Дайте пояснение.</w:t>
      </w:r>
    </w:p>
    <w:p w14:paraId="563F0E04" w14:textId="77777777" w:rsidR="00186300" w:rsidRDefault="00E90577" w:rsidP="00E90577">
      <w:pPr>
        <w:pStyle w:val="BodyTextL25"/>
      </w:pPr>
      <w:r>
        <w:t>Что можно сделать для разрешения этой проблемы?</w:t>
      </w:r>
    </w:p>
    <w:sectPr w:rsidR="00186300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0FA32" w14:textId="77777777" w:rsidR="00F24E15" w:rsidRDefault="00F24E15" w:rsidP="00710659">
      <w:pPr>
        <w:spacing w:after="0" w:line="240" w:lineRule="auto"/>
      </w:pPr>
      <w:r>
        <w:separator/>
      </w:r>
    </w:p>
    <w:p w14:paraId="1C2B3CE3" w14:textId="77777777" w:rsidR="00F24E15" w:rsidRDefault="00F24E15"/>
  </w:endnote>
  <w:endnote w:type="continuationSeparator" w:id="0">
    <w:p w14:paraId="3ACA811B" w14:textId="77777777" w:rsidR="00F24E15" w:rsidRDefault="00F24E15" w:rsidP="00710659">
      <w:pPr>
        <w:spacing w:after="0" w:line="240" w:lineRule="auto"/>
      </w:pPr>
      <w:r>
        <w:continuationSeparator/>
      </w:r>
    </w:p>
    <w:p w14:paraId="05C7C8B8" w14:textId="77777777" w:rsidR="00F24E15" w:rsidRDefault="00F24E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2734F" w14:textId="77777777"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EC538" w14:textId="55CA0BF1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E241F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2E3EC3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402D3" w14:textId="7CF1D165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E241F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2E3EC3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69257" w14:textId="77777777" w:rsidR="00F24E15" w:rsidRDefault="00F24E15" w:rsidP="00710659">
      <w:pPr>
        <w:spacing w:after="0" w:line="240" w:lineRule="auto"/>
      </w:pPr>
      <w:r>
        <w:separator/>
      </w:r>
    </w:p>
    <w:p w14:paraId="5CC8E01B" w14:textId="77777777" w:rsidR="00F24E15" w:rsidRDefault="00F24E15"/>
  </w:footnote>
  <w:footnote w:type="continuationSeparator" w:id="0">
    <w:p w14:paraId="3BFC84D8" w14:textId="77777777" w:rsidR="00F24E15" w:rsidRDefault="00F24E15" w:rsidP="00710659">
      <w:pPr>
        <w:spacing w:after="0" w:line="240" w:lineRule="auto"/>
      </w:pPr>
      <w:r>
        <w:continuationSeparator/>
      </w:r>
    </w:p>
    <w:p w14:paraId="61812ABC" w14:textId="77777777" w:rsidR="00F24E15" w:rsidRDefault="00F24E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562EA" w14:textId="77777777"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5696E365FEE84C839CF1697AD641549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9F97A27" w14:textId="77777777" w:rsidR="00926CB2" w:rsidRDefault="002405D3" w:rsidP="008402F2">
        <w:pPr>
          <w:pStyle w:val="PageHead"/>
        </w:pPr>
        <w:r>
          <w:t>Packet Tracer. Настройка сетей VLAN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41E2B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36E8E03" wp14:editId="134AB9C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A1896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B51ECE72"/>
    <w:lvl w:ilvl="0" w:tplc="09902EE0">
      <w:start w:val="1"/>
      <w:numFmt w:val="bullet"/>
      <w:pStyle w:val="Bulletlevel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E2E05D4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1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D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765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300"/>
    <w:rsid w:val="00186727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7D19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05D3"/>
    <w:rsid w:val="00242E3A"/>
    <w:rsid w:val="00246492"/>
    <w:rsid w:val="002506CF"/>
    <w:rsid w:val="0025107F"/>
    <w:rsid w:val="00256C26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3750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3EC3"/>
    <w:rsid w:val="002F223F"/>
    <w:rsid w:val="002F45FF"/>
    <w:rsid w:val="002F66D3"/>
    <w:rsid w:val="002F6D17"/>
    <w:rsid w:val="00301986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4C0F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B71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3986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6F96"/>
    <w:rsid w:val="006E71DF"/>
    <w:rsid w:val="006F1616"/>
    <w:rsid w:val="006F1CC4"/>
    <w:rsid w:val="006F2935"/>
    <w:rsid w:val="006F2A86"/>
    <w:rsid w:val="006F3163"/>
    <w:rsid w:val="00705FEC"/>
    <w:rsid w:val="00710659"/>
    <w:rsid w:val="0071147A"/>
    <w:rsid w:val="0071185D"/>
    <w:rsid w:val="00721E01"/>
    <w:rsid w:val="007222AD"/>
    <w:rsid w:val="00723E07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974E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241F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2EE3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206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87065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4867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6A42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682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4DEE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0FE8"/>
    <w:rsid w:val="00DC186F"/>
    <w:rsid w:val="00DC252F"/>
    <w:rsid w:val="00DC36CB"/>
    <w:rsid w:val="00DC6050"/>
    <w:rsid w:val="00DC6445"/>
    <w:rsid w:val="00DD24C4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6BA2"/>
    <w:rsid w:val="00E81612"/>
    <w:rsid w:val="00E82BD7"/>
    <w:rsid w:val="00E859E3"/>
    <w:rsid w:val="00E874CC"/>
    <w:rsid w:val="00E87D18"/>
    <w:rsid w:val="00E87D62"/>
    <w:rsid w:val="00E90577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4E15"/>
    <w:rsid w:val="00F25ABB"/>
    <w:rsid w:val="00F266F0"/>
    <w:rsid w:val="00F26BE5"/>
    <w:rsid w:val="00F26F62"/>
    <w:rsid w:val="00F27963"/>
    <w:rsid w:val="00F30103"/>
    <w:rsid w:val="00F30446"/>
    <w:rsid w:val="00F30E6C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B59C4"/>
  <w15:docId w15:val="{C9CD3C03-A157-4914-8794-9A1FFC2D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E90577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C0268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256C2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C02682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DC0FE8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DC36CB"/>
    <w:pPr>
      <w:numPr>
        <w:numId w:val="7"/>
      </w:numPr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C0268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04867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256C26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96E365FEE84C839CF1697AD6415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0CFE5-1011-4CE4-9719-46C6CC53BA24}"/>
      </w:docPartPr>
      <w:docPartBody>
        <w:p w:rsidR="002244A8" w:rsidRDefault="007E4B8F">
          <w:pPr>
            <w:pStyle w:val="5696E365FEE84C839CF1697AD6415498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8F"/>
    <w:rsid w:val="001A2323"/>
    <w:rsid w:val="002244A8"/>
    <w:rsid w:val="00602067"/>
    <w:rsid w:val="006B3682"/>
    <w:rsid w:val="007E4B8F"/>
    <w:rsid w:val="008B316D"/>
    <w:rsid w:val="009321D9"/>
    <w:rsid w:val="00BC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696E365FEE84C839CF1697AD6415498">
    <w:name w:val="5696E365FEE84C839CF1697AD64154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958D0B-8F6A-48AB-96FC-AC133834F3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F993E3-8ECE-4941-BF08-38193908B75A}"/>
</file>

<file path=customXml/itemProps3.xml><?xml version="1.0" encoding="utf-8"?>
<ds:datastoreItem xmlns:ds="http://schemas.openxmlformats.org/officeDocument/2006/customXml" ds:itemID="{DD53F651-8D4F-4311-9D12-5F5323A741E3}"/>
</file>

<file path=customXml/itemProps4.xml><?xml version="1.0" encoding="utf-8"?>
<ds:datastoreItem xmlns:ds="http://schemas.openxmlformats.org/officeDocument/2006/customXml" ds:itemID="{859135F0-F571-440F-8AC3-0D97D742BDBD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</TotalTime>
  <Pages>1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VLAN Configuration</vt:lpstr>
    </vt:vector>
  </TitlesOfParts>
  <Company>Cisco Systems, Inc.</Company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Tracer. Настройка сетей VLAN</dc:title>
  <dc:creator>SP</dc:creator>
  <dc:description>2013 г.</dc:description>
  <cp:lastModifiedBy>Носкова Ирина</cp:lastModifiedBy>
  <cp:revision>4</cp:revision>
  <cp:lastPrinted>2020-07-21T10:47:00Z</cp:lastPrinted>
  <dcterms:created xsi:type="dcterms:W3CDTF">2020-07-21T10:46:00Z</dcterms:created>
  <dcterms:modified xsi:type="dcterms:W3CDTF">2020-07-21T10:47:00Z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