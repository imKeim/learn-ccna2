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82C2E" w14:textId="135C2D27" w:rsidR="004D36D7" w:rsidRDefault="00947629" w:rsidP="008B7FFE">
      <w:pPr>
        <w:pStyle w:val="afd"/>
        <w:rPr>
          <w:rStyle w:val="LabTitleInstVersred"/>
        </w:rPr>
      </w:pPr>
      <w:sdt>
        <w:sdtPr>
          <w:rPr>
            <w:b w:val="0"/>
            <w:color w:val="EE0000"/>
          </w:rPr>
          <w:alias w:val="Заголовок"/>
          <w:tag w:val=""/>
          <w:id w:val="-487021785"/>
          <w:placeholder>
            <w:docPart w:val="78FB6119D2CD43D3ABB8987D8FE09EF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F5507">
            <w:t>Packet Tracer. Настройка магистральных каналов</w:t>
          </w:r>
        </w:sdtContent>
      </w:sdt>
      <w:r w:rsidR="00AF5507">
        <w:rPr>
          <w:rStyle w:val="LabTitleInstVersred"/>
        </w:rPr>
        <w:t xml:space="preserve"> </w:t>
      </w:r>
    </w:p>
    <w:p w14:paraId="523CF5F4" w14:textId="77777777" w:rsidR="00840332" w:rsidRPr="00840332" w:rsidRDefault="00840332" w:rsidP="00840332">
      <w:pPr>
        <w:pStyle w:val="BodyTextL25"/>
      </w:pPr>
    </w:p>
    <w:p w14:paraId="4638DA2A" w14:textId="77777777" w:rsidR="008B7FFE" w:rsidRDefault="008B7FFE" w:rsidP="000F59AA">
      <w:pPr>
        <w:pStyle w:val="1"/>
        <w:numPr>
          <w:ilvl w:val="0"/>
          <w:numId w:val="3"/>
        </w:numPr>
      </w:pPr>
      <w:r>
        <w:t>Таблица адресации</w:t>
      </w:r>
    </w:p>
    <w:tbl>
      <w:tblPr>
        <w:tblW w:w="1013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В этой таблице показаны адреса для устройства, интерфейса, IP-адреса, маски подсети, порта коммутатора и vlan."/>
      </w:tblPr>
      <w:tblGrid>
        <w:gridCol w:w="1688"/>
        <w:gridCol w:w="1688"/>
        <w:gridCol w:w="1689"/>
        <w:gridCol w:w="1688"/>
        <w:gridCol w:w="1688"/>
        <w:gridCol w:w="1689"/>
      </w:tblGrid>
      <w:tr w:rsidR="008B7FFE" w:rsidRPr="00EB5774" w14:paraId="5A2A25F6" w14:textId="77777777" w:rsidTr="008B7FFE">
        <w:trPr>
          <w:cantSplit/>
          <w:jc w:val="center"/>
        </w:trPr>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165D05" w14:textId="77777777" w:rsidR="008B7FFE" w:rsidRPr="00EB5774" w:rsidRDefault="008B7FFE" w:rsidP="008509BD">
            <w:pPr>
              <w:pStyle w:val="TableHeading"/>
            </w:pPr>
            <w:r>
              <w:t>Устройство</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FB418A" w14:textId="77777777" w:rsidR="008B7FFE" w:rsidRPr="00EB5774" w:rsidRDefault="008B7FFE" w:rsidP="008509BD">
            <w:pPr>
              <w:pStyle w:val="TableHeading"/>
            </w:pPr>
            <w:r>
              <w:t>Интерфейс</w:t>
            </w:r>
          </w:p>
        </w:tc>
        <w:tc>
          <w:tcPr>
            <w:tcW w:w="16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0E11DD" w14:textId="77777777" w:rsidR="008B7FFE" w:rsidRPr="00EB5774" w:rsidRDefault="008B7FFE" w:rsidP="008509BD">
            <w:pPr>
              <w:pStyle w:val="TableHeading"/>
            </w:pPr>
            <w:r>
              <w:t>IP-адрес</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0371C" w14:textId="77777777" w:rsidR="008B7FFE" w:rsidRPr="00EB5774" w:rsidRDefault="008B7FFE" w:rsidP="008509BD">
            <w:pPr>
              <w:pStyle w:val="TableHeading"/>
            </w:pPr>
            <w:r>
              <w:t>Маска подсети</w:t>
            </w:r>
          </w:p>
        </w:tc>
        <w:tc>
          <w:tcPr>
            <w:tcW w:w="1688"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70DEEF42" w14:textId="77777777" w:rsidR="008B7FFE" w:rsidRPr="00EB5774" w:rsidRDefault="008B7FFE" w:rsidP="008509BD">
            <w:pPr>
              <w:pStyle w:val="TableHeading"/>
            </w:pPr>
            <w:r>
              <w:t>Порт коммутатора</w:t>
            </w:r>
          </w:p>
        </w:tc>
        <w:tc>
          <w:tcPr>
            <w:tcW w:w="16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8D98C2" w14:textId="77777777" w:rsidR="008B7FFE" w:rsidRPr="00EB5774" w:rsidRDefault="008B7FFE" w:rsidP="008509BD">
            <w:pPr>
              <w:pStyle w:val="TableHeading"/>
            </w:pPr>
            <w:r>
              <w:t>VLAN</w:t>
            </w:r>
          </w:p>
        </w:tc>
      </w:tr>
      <w:tr w:rsidR="008B7FFE" w:rsidRPr="00EB5774" w14:paraId="5573035C" w14:textId="77777777" w:rsidTr="008B7FFE">
        <w:trPr>
          <w:cantSplit/>
          <w:jc w:val="center"/>
        </w:trPr>
        <w:tc>
          <w:tcPr>
            <w:tcW w:w="1688" w:type="dxa"/>
            <w:vAlign w:val="center"/>
          </w:tcPr>
          <w:p w14:paraId="1DFF4641" w14:textId="77777777" w:rsidR="008B7FFE" w:rsidRPr="00EB5774" w:rsidRDefault="008B7FFE" w:rsidP="008509BD">
            <w:pPr>
              <w:pStyle w:val="TableText"/>
            </w:pPr>
            <w:r>
              <w:t>PC1</w:t>
            </w:r>
          </w:p>
        </w:tc>
        <w:tc>
          <w:tcPr>
            <w:tcW w:w="1688" w:type="dxa"/>
            <w:vAlign w:val="center"/>
          </w:tcPr>
          <w:p w14:paraId="6536F710" w14:textId="77777777" w:rsidR="008B7FFE" w:rsidRPr="00EB5774" w:rsidRDefault="008B7FFE" w:rsidP="008509BD">
            <w:pPr>
              <w:pStyle w:val="TableText"/>
            </w:pPr>
            <w:r>
              <w:t>NIC</w:t>
            </w:r>
          </w:p>
        </w:tc>
        <w:tc>
          <w:tcPr>
            <w:tcW w:w="1689" w:type="dxa"/>
            <w:vAlign w:val="center"/>
          </w:tcPr>
          <w:p w14:paraId="08B11DA6" w14:textId="77777777" w:rsidR="008B7FFE" w:rsidRPr="00EB5774" w:rsidRDefault="008B7FFE" w:rsidP="008509BD">
            <w:pPr>
              <w:pStyle w:val="TableText"/>
            </w:pPr>
            <w:r>
              <w:t>172.17.10.21</w:t>
            </w:r>
          </w:p>
        </w:tc>
        <w:tc>
          <w:tcPr>
            <w:tcW w:w="1688" w:type="dxa"/>
            <w:vAlign w:val="center"/>
          </w:tcPr>
          <w:p w14:paraId="0DCB0DF3" w14:textId="77777777" w:rsidR="008B7FFE" w:rsidRPr="00EB5774" w:rsidRDefault="008B7FFE" w:rsidP="008509BD">
            <w:pPr>
              <w:pStyle w:val="TableText"/>
            </w:pPr>
            <w:r>
              <w:t>255.255.255.0</w:t>
            </w:r>
          </w:p>
        </w:tc>
        <w:tc>
          <w:tcPr>
            <w:tcW w:w="1688" w:type="dxa"/>
          </w:tcPr>
          <w:p w14:paraId="41E2CFEF" w14:textId="77777777" w:rsidR="008B7FFE" w:rsidRPr="00EB5774" w:rsidRDefault="008B7FFE" w:rsidP="008509BD">
            <w:pPr>
              <w:pStyle w:val="TableText"/>
            </w:pPr>
            <w:r>
              <w:t>S2 F0/11</w:t>
            </w:r>
          </w:p>
        </w:tc>
        <w:tc>
          <w:tcPr>
            <w:tcW w:w="1689" w:type="dxa"/>
          </w:tcPr>
          <w:p w14:paraId="354FE78E" w14:textId="77777777" w:rsidR="008B7FFE" w:rsidRPr="00EB5774" w:rsidRDefault="008B7FFE" w:rsidP="008509BD">
            <w:pPr>
              <w:pStyle w:val="TableText"/>
            </w:pPr>
            <w:r>
              <w:t>10</w:t>
            </w:r>
          </w:p>
        </w:tc>
      </w:tr>
      <w:tr w:rsidR="008B7FFE" w:rsidRPr="00EB5774" w14:paraId="0E4D19A8" w14:textId="77777777" w:rsidTr="008B7FFE">
        <w:trPr>
          <w:cantSplit/>
          <w:jc w:val="center"/>
        </w:trPr>
        <w:tc>
          <w:tcPr>
            <w:tcW w:w="1688" w:type="dxa"/>
            <w:vAlign w:val="center"/>
          </w:tcPr>
          <w:p w14:paraId="3854B2EB" w14:textId="77777777" w:rsidR="008B7FFE" w:rsidRPr="00EB5774" w:rsidRDefault="008B7FFE" w:rsidP="008509BD">
            <w:pPr>
              <w:pStyle w:val="TableText"/>
            </w:pPr>
            <w:r>
              <w:t>PC2</w:t>
            </w:r>
          </w:p>
        </w:tc>
        <w:tc>
          <w:tcPr>
            <w:tcW w:w="1688" w:type="dxa"/>
            <w:vAlign w:val="center"/>
          </w:tcPr>
          <w:p w14:paraId="2460BAB0" w14:textId="77777777" w:rsidR="008B7FFE" w:rsidRPr="00EB5774" w:rsidRDefault="008B7FFE" w:rsidP="008509BD">
            <w:pPr>
              <w:pStyle w:val="TableText"/>
            </w:pPr>
            <w:r>
              <w:t>NIC</w:t>
            </w:r>
          </w:p>
        </w:tc>
        <w:tc>
          <w:tcPr>
            <w:tcW w:w="1689" w:type="dxa"/>
            <w:vAlign w:val="center"/>
          </w:tcPr>
          <w:p w14:paraId="2DE6B932" w14:textId="77777777" w:rsidR="008B7FFE" w:rsidRPr="00EB5774" w:rsidRDefault="008B7FFE" w:rsidP="008509BD">
            <w:pPr>
              <w:pStyle w:val="TableText"/>
            </w:pPr>
            <w:r>
              <w:t>172.17.20.22</w:t>
            </w:r>
          </w:p>
        </w:tc>
        <w:tc>
          <w:tcPr>
            <w:tcW w:w="1688" w:type="dxa"/>
          </w:tcPr>
          <w:p w14:paraId="075B830B" w14:textId="77777777" w:rsidR="008B7FFE" w:rsidRPr="00EB5774" w:rsidRDefault="008B7FFE" w:rsidP="008509BD">
            <w:pPr>
              <w:pStyle w:val="TableText"/>
            </w:pPr>
            <w:r>
              <w:t>255.255.255.0</w:t>
            </w:r>
          </w:p>
        </w:tc>
        <w:tc>
          <w:tcPr>
            <w:tcW w:w="1688" w:type="dxa"/>
          </w:tcPr>
          <w:p w14:paraId="5CBEE23C" w14:textId="77777777" w:rsidR="008B7FFE" w:rsidRPr="00EB5774" w:rsidRDefault="008B7FFE" w:rsidP="008509BD">
            <w:pPr>
              <w:pStyle w:val="TableText"/>
            </w:pPr>
            <w:r>
              <w:t>S2 F0/18</w:t>
            </w:r>
          </w:p>
        </w:tc>
        <w:tc>
          <w:tcPr>
            <w:tcW w:w="1689" w:type="dxa"/>
          </w:tcPr>
          <w:p w14:paraId="21F9FC34" w14:textId="77777777" w:rsidR="008B7FFE" w:rsidRPr="00EB5774" w:rsidRDefault="008B7FFE" w:rsidP="008509BD">
            <w:pPr>
              <w:pStyle w:val="TableText"/>
            </w:pPr>
            <w:r>
              <w:t>В данном примере — 20.</w:t>
            </w:r>
          </w:p>
        </w:tc>
      </w:tr>
      <w:tr w:rsidR="008B7FFE" w:rsidRPr="00EB5774" w14:paraId="59F2D56E" w14:textId="77777777" w:rsidTr="008B7FFE">
        <w:trPr>
          <w:cantSplit/>
          <w:jc w:val="center"/>
        </w:trPr>
        <w:tc>
          <w:tcPr>
            <w:tcW w:w="1688" w:type="dxa"/>
            <w:vAlign w:val="center"/>
          </w:tcPr>
          <w:p w14:paraId="3EDDEF70" w14:textId="77777777" w:rsidR="008B7FFE" w:rsidRPr="00EB5774" w:rsidRDefault="008B7FFE" w:rsidP="008509BD">
            <w:pPr>
              <w:pStyle w:val="TableText"/>
            </w:pPr>
            <w:r>
              <w:t>PC3</w:t>
            </w:r>
          </w:p>
        </w:tc>
        <w:tc>
          <w:tcPr>
            <w:tcW w:w="1688" w:type="dxa"/>
            <w:vAlign w:val="center"/>
          </w:tcPr>
          <w:p w14:paraId="6337785F" w14:textId="77777777" w:rsidR="008B7FFE" w:rsidRPr="00EB5774" w:rsidRDefault="008B7FFE" w:rsidP="008509BD">
            <w:pPr>
              <w:pStyle w:val="TableText"/>
            </w:pPr>
            <w:r>
              <w:t>NIC</w:t>
            </w:r>
          </w:p>
        </w:tc>
        <w:tc>
          <w:tcPr>
            <w:tcW w:w="1689" w:type="dxa"/>
            <w:vAlign w:val="center"/>
          </w:tcPr>
          <w:p w14:paraId="6211C8CC" w14:textId="77777777" w:rsidR="008B7FFE" w:rsidRPr="00EB5774" w:rsidRDefault="008B7FFE" w:rsidP="008509BD">
            <w:pPr>
              <w:pStyle w:val="TableText"/>
            </w:pPr>
            <w:r>
              <w:t>172.17.30.23</w:t>
            </w:r>
          </w:p>
        </w:tc>
        <w:tc>
          <w:tcPr>
            <w:tcW w:w="1688" w:type="dxa"/>
          </w:tcPr>
          <w:p w14:paraId="5F5136B7" w14:textId="77777777" w:rsidR="008B7FFE" w:rsidRPr="00EB5774" w:rsidRDefault="008B7FFE" w:rsidP="008509BD">
            <w:pPr>
              <w:pStyle w:val="TableText"/>
            </w:pPr>
            <w:r>
              <w:t>255.255.255.0</w:t>
            </w:r>
          </w:p>
        </w:tc>
        <w:tc>
          <w:tcPr>
            <w:tcW w:w="1688" w:type="dxa"/>
          </w:tcPr>
          <w:p w14:paraId="49ACE6F1" w14:textId="77777777" w:rsidR="008B7FFE" w:rsidRPr="00EB5774" w:rsidRDefault="008B7FFE" w:rsidP="008509BD">
            <w:pPr>
              <w:pStyle w:val="TableText"/>
            </w:pPr>
            <w:r>
              <w:t>S2 F0/6</w:t>
            </w:r>
          </w:p>
        </w:tc>
        <w:tc>
          <w:tcPr>
            <w:tcW w:w="1689" w:type="dxa"/>
          </w:tcPr>
          <w:p w14:paraId="09248AF0" w14:textId="77777777" w:rsidR="008B7FFE" w:rsidRPr="00EB5774" w:rsidRDefault="008B7FFE" w:rsidP="008509BD">
            <w:pPr>
              <w:pStyle w:val="TableText"/>
            </w:pPr>
            <w:r>
              <w:t>30</w:t>
            </w:r>
          </w:p>
        </w:tc>
      </w:tr>
      <w:tr w:rsidR="008B7FFE" w:rsidRPr="00EB5774" w14:paraId="052D755C" w14:textId="77777777" w:rsidTr="008B7FFE">
        <w:trPr>
          <w:cantSplit/>
          <w:jc w:val="center"/>
        </w:trPr>
        <w:tc>
          <w:tcPr>
            <w:tcW w:w="1688" w:type="dxa"/>
            <w:vAlign w:val="center"/>
          </w:tcPr>
          <w:p w14:paraId="53F2B84C" w14:textId="77777777" w:rsidR="008B7FFE" w:rsidRPr="00EB5774" w:rsidRDefault="008B7FFE" w:rsidP="008509BD">
            <w:pPr>
              <w:pStyle w:val="TableText"/>
            </w:pPr>
            <w:r>
              <w:t>PC4</w:t>
            </w:r>
          </w:p>
        </w:tc>
        <w:tc>
          <w:tcPr>
            <w:tcW w:w="1688" w:type="dxa"/>
            <w:vAlign w:val="center"/>
          </w:tcPr>
          <w:p w14:paraId="2195258F" w14:textId="77777777" w:rsidR="008B7FFE" w:rsidRPr="00EB5774" w:rsidRDefault="008B7FFE" w:rsidP="008509BD">
            <w:pPr>
              <w:pStyle w:val="TableText"/>
            </w:pPr>
            <w:r>
              <w:t>NIC</w:t>
            </w:r>
          </w:p>
        </w:tc>
        <w:tc>
          <w:tcPr>
            <w:tcW w:w="1689" w:type="dxa"/>
            <w:vAlign w:val="center"/>
          </w:tcPr>
          <w:p w14:paraId="71CEB2A4" w14:textId="77777777" w:rsidR="008B7FFE" w:rsidRPr="00EB5774" w:rsidRDefault="008B7FFE" w:rsidP="008509BD">
            <w:pPr>
              <w:pStyle w:val="TableText"/>
            </w:pPr>
            <w:r>
              <w:t>172.17.10.24</w:t>
            </w:r>
          </w:p>
        </w:tc>
        <w:tc>
          <w:tcPr>
            <w:tcW w:w="1688" w:type="dxa"/>
          </w:tcPr>
          <w:p w14:paraId="21A839A9" w14:textId="77777777" w:rsidR="008B7FFE" w:rsidRPr="00EB5774" w:rsidRDefault="008B7FFE" w:rsidP="008509BD">
            <w:pPr>
              <w:pStyle w:val="TableText"/>
            </w:pPr>
            <w:r>
              <w:t>255.255.255.0</w:t>
            </w:r>
          </w:p>
        </w:tc>
        <w:tc>
          <w:tcPr>
            <w:tcW w:w="1688" w:type="dxa"/>
          </w:tcPr>
          <w:p w14:paraId="4DB8DA71" w14:textId="77777777" w:rsidR="008B7FFE" w:rsidRPr="00EB5774" w:rsidRDefault="008B7FFE" w:rsidP="008509BD">
            <w:pPr>
              <w:pStyle w:val="TableText"/>
            </w:pPr>
            <w:r>
              <w:t>S3 F0/11</w:t>
            </w:r>
          </w:p>
        </w:tc>
        <w:tc>
          <w:tcPr>
            <w:tcW w:w="1689" w:type="dxa"/>
          </w:tcPr>
          <w:p w14:paraId="47A0F6EB" w14:textId="77777777" w:rsidR="008B7FFE" w:rsidRPr="00EB5774" w:rsidRDefault="008B7FFE" w:rsidP="008509BD">
            <w:pPr>
              <w:pStyle w:val="TableText"/>
            </w:pPr>
            <w:r>
              <w:t>10</w:t>
            </w:r>
          </w:p>
        </w:tc>
      </w:tr>
      <w:tr w:rsidR="008B7FFE" w:rsidRPr="00EB5774" w14:paraId="18015A88" w14:textId="77777777" w:rsidTr="008B7FFE">
        <w:trPr>
          <w:cantSplit/>
          <w:jc w:val="center"/>
        </w:trPr>
        <w:tc>
          <w:tcPr>
            <w:tcW w:w="1688" w:type="dxa"/>
            <w:vAlign w:val="center"/>
          </w:tcPr>
          <w:p w14:paraId="3BFBF1AF" w14:textId="77777777" w:rsidR="008B7FFE" w:rsidRPr="00EB5774" w:rsidRDefault="008B7FFE" w:rsidP="008509BD">
            <w:pPr>
              <w:pStyle w:val="TableText"/>
            </w:pPr>
            <w:r>
              <w:t>PC5</w:t>
            </w:r>
          </w:p>
        </w:tc>
        <w:tc>
          <w:tcPr>
            <w:tcW w:w="1688" w:type="dxa"/>
            <w:vAlign w:val="center"/>
          </w:tcPr>
          <w:p w14:paraId="4B73A74E" w14:textId="77777777" w:rsidR="008B7FFE" w:rsidRPr="00EB5774" w:rsidRDefault="008B7FFE" w:rsidP="008509BD">
            <w:pPr>
              <w:pStyle w:val="TableText"/>
            </w:pPr>
            <w:r>
              <w:t>NIC</w:t>
            </w:r>
          </w:p>
        </w:tc>
        <w:tc>
          <w:tcPr>
            <w:tcW w:w="1689" w:type="dxa"/>
            <w:vAlign w:val="center"/>
          </w:tcPr>
          <w:p w14:paraId="2EE64848" w14:textId="77777777" w:rsidR="008B7FFE" w:rsidRPr="00EB5774" w:rsidRDefault="008B7FFE" w:rsidP="008509BD">
            <w:pPr>
              <w:pStyle w:val="TableText"/>
            </w:pPr>
            <w:r>
              <w:t>172.17.20.25</w:t>
            </w:r>
          </w:p>
        </w:tc>
        <w:tc>
          <w:tcPr>
            <w:tcW w:w="1688" w:type="dxa"/>
          </w:tcPr>
          <w:p w14:paraId="536FD00A" w14:textId="77777777" w:rsidR="008B7FFE" w:rsidRPr="00EB5774" w:rsidRDefault="008B7FFE" w:rsidP="008509BD">
            <w:pPr>
              <w:pStyle w:val="TableText"/>
            </w:pPr>
            <w:r>
              <w:t>255.255.255.0</w:t>
            </w:r>
          </w:p>
        </w:tc>
        <w:tc>
          <w:tcPr>
            <w:tcW w:w="1688" w:type="dxa"/>
          </w:tcPr>
          <w:p w14:paraId="038D0054" w14:textId="77777777" w:rsidR="008B7FFE" w:rsidRPr="00EB5774" w:rsidRDefault="008B7FFE" w:rsidP="008509BD">
            <w:pPr>
              <w:pStyle w:val="TableText"/>
            </w:pPr>
            <w:r>
              <w:t>S3 F0/18</w:t>
            </w:r>
          </w:p>
        </w:tc>
        <w:tc>
          <w:tcPr>
            <w:tcW w:w="1689" w:type="dxa"/>
          </w:tcPr>
          <w:p w14:paraId="5352512F" w14:textId="77777777" w:rsidR="008B7FFE" w:rsidRPr="00EB5774" w:rsidRDefault="008B7FFE" w:rsidP="008509BD">
            <w:pPr>
              <w:pStyle w:val="TableText"/>
            </w:pPr>
            <w:r>
              <w:t>В данном примере — 20.</w:t>
            </w:r>
          </w:p>
        </w:tc>
      </w:tr>
      <w:tr w:rsidR="008B7FFE" w:rsidRPr="00EB5774" w14:paraId="615DC9C2" w14:textId="77777777" w:rsidTr="008B7FFE">
        <w:trPr>
          <w:cantSplit/>
          <w:jc w:val="center"/>
        </w:trPr>
        <w:tc>
          <w:tcPr>
            <w:tcW w:w="1688" w:type="dxa"/>
            <w:vAlign w:val="center"/>
          </w:tcPr>
          <w:p w14:paraId="06FAE0D0" w14:textId="77777777" w:rsidR="008B7FFE" w:rsidRPr="00EB5774" w:rsidRDefault="008B7FFE" w:rsidP="008509BD">
            <w:pPr>
              <w:pStyle w:val="TableText"/>
            </w:pPr>
            <w:r>
              <w:t>PC6</w:t>
            </w:r>
          </w:p>
        </w:tc>
        <w:tc>
          <w:tcPr>
            <w:tcW w:w="1688" w:type="dxa"/>
            <w:vAlign w:val="center"/>
          </w:tcPr>
          <w:p w14:paraId="618F3106" w14:textId="77777777" w:rsidR="008B7FFE" w:rsidRPr="00EB5774" w:rsidRDefault="008B7FFE" w:rsidP="008509BD">
            <w:pPr>
              <w:pStyle w:val="TableText"/>
            </w:pPr>
            <w:r>
              <w:t>NIC</w:t>
            </w:r>
          </w:p>
        </w:tc>
        <w:tc>
          <w:tcPr>
            <w:tcW w:w="1689" w:type="dxa"/>
            <w:vAlign w:val="center"/>
          </w:tcPr>
          <w:p w14:paraId="4D58AC7D" w14:textId="77777777" w:rsidR="008B7FFE" w:rsidRPr="00EB5774" w:rsidRDefault="008B7FFE" w:rsidP="008509BD">
            <w:pPr>
              <w:pStyle w:val="TableText"/>
            </w:pPr>
            <w:r>
              <w:t>172.17.30.26</w:t>
            </w:r>
          </w:p>
        </w:tc>
        <w:tc>
          <w:tcPr>
            <w:tcW w:w="1688" w:type="dxa"/>
          </w:tcPr>
          <w:p w14:paraId="5DDE142B" w14:textId="77777777" w:rsidR="008B7FFE" w:rsidRPr="00EB5774" w:rsidRDefault="008B7FFE" w:rsidP="008509BD">
            <w:pPr>
              <w:pStyle w:val="TableText"/>
            </w:pPr>
            <w:r>
              <w:t>255.255.255.0</w:t>
            </w:r>
          </w:p>
        </w:tc>
        <w:tc>
          <w:tcPr>
            <w:tcW w:w="1688" w:type="dxa"/>
          </w:tcPr>
          <w:p w14:paraId="2BB8B0E1" w14:textId="77777777" w:rsidR="008B7FFE" w:rsidRPr="00EB5774" w:rsidRDefault="008B7FFE" w:rsidP="008509BD">
            <w:pPr>
              <w:pStyle w:val="TableText"/>
            </w:pPr>
            <w:r>
              <w:t>S3 F0/6</w:t>
            </w:r>
          </w:p>
        </w:tc>
        <w:tc>
          <w:tcPr>
            <w:tcW w:w="1689" w:type="dxa"/>
          </w:tcPr>
          <w:p w14:paraId="676679DC" w14:textId="77777777" w:rsidR="008B7FFE" w:rsidRPr="00EB5774" w:rsidRDefault="008B7FFE" w:rsidP="008509BD">
            <w:pPr>
              <w:pStyle w:val="TableText"/>
            </w:pPr>
            <w:r>
              <w:t>30</w:t>
            </w:r>
          </w:p>
        </w:tc>
      </w:tr>
    </w:tbl>
    <w:p w14:paraId="6611F356" w14:textId="77777777" w:rsidR="008B7FFE" w:rsidRPr="00BB73FF" w:rsidRDefault="008B7FFE" w:rsidP="000F59AA">
      <w:pPr>
        <w:pStyle w:val="1"/>
        <w:numPr>
          <w:ilvl w:val="0"/>
          <w:numId w:val="3"/>
        </w:numPr>
      </w:pPr>
      <w:r>
        <w:t>Задачи</w:t>
      </w:r>
    </w:p>
    <w:p w14:paraId="59B11E9B" w14:textId="77777777" w:rsidR="008B7FFE" w:rsidRPr="004C0909" w:rsidRDefault="008B7FFE" w:rsidP="008B7FFE">
      <w:pPr>
        <w:pStyle w:val="BodyTextL25Bold"/>
      </w:pPr>
      <w:r>
        <w:t>Часть 1. Проверка сетей VLAN</w:t>
      </w:r>
    </w:p>
    <w:p w14:paraId="7AEFFD84" w14:textId="77777777" w:rsidR="008B7FFE" w:rsidRPr="004C0909" w:rsidRDefault="008B7FFE" w:rsidP="008B7FFE">
      <w:pPr>
        <w:pStyle w:val="BodyTextL25Bold"/>
      </w:pPr>
      <w:r>
        <w:t>Часть 2. Настройка магистральных каналов</w:t>
      </w:r>
    </w:p>
    <w:p w14:paraId="63DDAFA8" w14:textId="77777777" w:rsidR="008B7FFE" w:rsidRDefault="008B7FFE" w:rsidP="000F59AA">
      <w:pPr>
        <w:pStyle w:val="1"/>
        <w:numPr>
          <w:ilvl w:val="0"/>
          <w:numId w:val="3"/>
        </w:numPr>
      </w:pPr>
      <w:r>
        <w:t>Общие сведения</w:t>
      </w:r>
    </w:p>
    <w:p w14:paraId="4AA89FDD" w14:textId="77777777" w:rsidR="008B7FFE" w:rsidRPr="000E36F1" w:rsidRDefault="008B7FFE" w:rsidP="008B7FFE">
      <w:pPr>
        <w:pStyle w:val="BodyTextL25"/>
      </w:pPr>
      <w:r>
        <w:t>Магистральные каналы необходимы для передачи информации VLAN между коммутаторами. Порт коммутатора можно настроить либо как порт доступа, либо как магистральный порт. Порты доступа служат для передачи трафика от определенной VLAN, назначенной конкретному порту. По умолчанию магистральный порт является членом всех VLAN. Таким образом, он передает трафик для всех VLAN. Целью данного задания является создание магистральных портов и назначение их сети VLAN с нетегированным трафиком, отличной от сети по умолчанию.</w:t>
      </w:r>
    </w:p>
    <w:p w14:paraId="6208B491" w14:textId="278E1070" w:rsidR="0032029B" w:rsidRDefault="0032029B" w:rsidP="0032029B">
      <w:pPr>
        <w:pStyle w:val="1"/>
      </w:pPr>
      <w:r>
        <w:t>Инструкции</w:t>
      </w:r>
    </w:p>
    <w:p w14:paraId="4209C756" w14:textId="4FBB5DC2" w:rsidR="008B7FFE" w:rsidRPr="004C0909" w:rsidRDefault="008B7FFE" w:rsidP="008B7FFE">
      <w:pPr>
        <w:pStyle w:val="2"/>
        <w:tabs>
          <w:tab w:val="num" w:pos="1080"/>
        </w:tabs>
        <w:ind w:left="1080" w:hanging="1080"/>
      </w:pPr>
      <w:r>
        <w:t>Проверка сетей VLAN</w:t>
      </w:r>
    </w:p>
    <w:p w14:paraId="0C311738" w14:textId="222FE425" w:rsidR="008B7FFE" w:rsidRDefault="008B7FFE" w:rsidP="008B7FFE">
      <w:pPr>
        <w:pStyle w:val="3"/>
        <w:tabs>
          <w:tab w:val="num" w:pos="936"/>
        </w:tabs>
        <w:ind w:left="936" w:hanging="936"/>
      </w:pPr>
      <w:r>
        <w:t>Отобразите текущие сети VLAN.</w:t>
      </w:r>
    </w:p>
    <w:p w14:paraId="225016BE" w14:textId="6CF7B2C2" w:rsidR="008B2B85" w:rsidRPr="008B2B85" w:rsidRDefault="008B2B85" w:rsidP="008B2B85">
      <w:pPr>
        <w:pStyle w:val="ConfigWindow"/>
      </w:pPr>
      <w:r>
        <w:t>Откройте окно конфигурации</w:t>
      </w:r>
    </w:p>
    <w:p w14:paraId="5254852D" w14:textId="77777777" w:rsidR="008B7FFE" w:rsidRDefault="008B7FFE" w:rsidP="008B2B85">
      <w:pPr>
        <w:pStyle w:val="SubStepAlpha"/>
        <w:spacing w:before="0"/>
      </w:pPr>
      <w:r>
        <w:t xml:space="preserve">На коммутаторе </w:t>
      </w:r>
      <w:r w:rsidRPr="00BC3428">
        <w:rPr>
          <w:b/>
        </w:rPr>
        <w:t>S1</w:t>
      </w:r>
      <w:r>
        <w:t xml:space="preserve"> выполните команду, с помощью которой отображаются все настроенные сети VLAN. Всего должно быть девять сетей VLAN. Обратите внимание, как все 26 порта доступа на коммутаторе назначены сети VLAN 1.</w:t>
      </w:r>
    </w:p>
    <w:p w14:paraId="0F85F448" w14:textId="7B9C2457" w:rsidR="008B7FFE" w:rsidRDefault="008B7FFE" w:rsidP="008B7FFE">
      <w:pPr>
        <w:pStyle w:val="SubStepAlpha"/>
      </w:pPr>
      <w:r>
        <w:t xml:space="preserve">На коммутаторах </w:t>
      </w:r>
      <w:r w:rsidRPr="00BC3428">
        <w:rPr>
          <w:b/>
        </w:rPr>
        <w:t>S2</w:t>
      </w:r>
      <w:r>
        <w:t xml:space="preserve"> и </w:t>
      </w:r>
      <w:r w:rsidRPr="00BC3428">
        <w:rPr>
          <w:b/>
        </w:rPr>
        <w:t>S3</w:t>
      </w:r>
      <w:r>
        <w:t xml:space="preserve"> отобразите все сети VLAN и убедитесь, что они настроены правильно и назначены соответствующим портам коммутаторов в соответствии с </w:t>
      </w:r>
      <w:r w:rsidRPr="00BC3428">
        <w:rPr>
          <w:b/>
        </w:rPr>
        <w:t>таблицей адресации</w:t>
      </w:r>
      <w:r>
        <w:t>.</w:t>
      </w:r>
    </w:p>
    <w:p w14:paraId="302B0741" w14:textId="3153A83B" w:rsidR="008B2B85" w:rsidRDefault="008B2B85" w:rsidP="008B2B85">
      <w:pPr>
        <w:pStyle w:val="ConfigWindow"/>
      </w:pPr>
      <w:r>
        <w:t>Закройте окно настройки.</w:t>
      </w:r>
    </w:p>
    <w:p w14:paraId="20F914F9" w14:textId="77777777" w:rsidR="008B7FFE" w:rsidRDefault="008B7FFE" w:rsidP="008B2B85">
      <w:pPr>
        <w:pStyle w:val="3"/>
        <w:tabs>
          <w:tab w:val="num" w:pos="936"/>
        </w:tabs>
        <w:spacing w:before="120"/>
        <w:ind w:left="936" w:hanging="936"/>
      </w:pPr>
      <w:r>
        <w:t>Проверьте подключение между компьютерами в одной и той же сети.</w:t>
      </w:r>
    </w:p>
    <w:p w14:paraId="0EA64B62" w14:textId="77777777" w:rsidR="008B7FFE" w:rsidRPr="00334EF9" w:rsidRDefault="008B7FFE" w:rsidP="008B7FFE">
      <w:pPr>
        <w:pStyle w:val="BodyTextL25"/>
      </w:pPr>
      <w:r>
        <w:t>Ping между узлами одной и той же VLAN на разных коммутаторах. Хотя узлы</w:t>
      </w:r>
      <w:r w:rsidRPr="00BC3428">
        <w:rPr>
          <w:b/>
        </w:rPr>
        <w:t xml:space="preserve"> PC1</w:t>
      </w:r>
      <w:r>
        <w:t xml:space="preserve"> и</w:t>
      </w:r>
      <w:r w:rsidRPr="00BC3428">
        <w:rPr>
          <w:b/>
        </w:rPr>
        <w:t xml:space="preserve"> PC4</w:t>
      </w:r>
      <w:r>
        <w:t xml:space="preserve"> находятся в одной сети, они не могут отправлять друг другу эхо-запросы. Это связано с тем, что порты, </w:t>
      </w:r>
      <w:r>
        <w:lastRenderedPageBreak/>
        <w:t>соединяющие коммутаторы, назначены сети VLAN 1 по умолчанию. Для обеспечения коммуникации между компьютерами, находящимися в одной сети, и сетью VLAN следует настроить магистральные каналы.</w:t>
      </w:r>
    </w:p>
    <w:p w14:paraId="1CA6A78D" w14:textId="77777777" w:rsidR="008B7FFE" w:rsidRPr="004C0909" w:rsidRDefault="008B7FFE" w:rsidP="008B7FFE">
      <w:pPr>
        <w:pStyle w:val="2"/>
        <w:tabs>
          <w:tab w:val="num" w:pos="1080"/>
        </w:tabs>
        <w:ind w:left="1080" w:hanging="1080"/>
      </w:pPr>
      <w:r>
        <w:t>Настройка магистральных каналов</w:t>
      </w:r>
    </w:p>
    <w:p w14:paraId="4076817F" w14:textId="69282FF2" w:rsidR="008B7FFE" w:rsidRDefault="008B7FFE" w:rsidP="008B7FFE">
      <w:pPr>
        <w:pStyle w:val="3"/>
        <w:tabs>
          <w:tab w:val="num" w:pos="936"/>
        </w:tabs>
        <w:ind w:left="936" w:hanging="936"/>
      </w:pPr>
      <w:r>
        <w:t>Настройте магистральный канал на коммутаторе S1 и настройте сеть VLAN 99 в качестве сети VLAN с нетегированным трафиком.</w:t>
      </w:r>
    </w:p>
    <w:p w14:paraId="45C44B47" w14:textId="5A1F0A3C" w:rsidR="008B2B85" w:rsidRPr="008B2B85" w:rsidRDefault="008B2B85" w:rsidP="008B2B85">
      <w:pPr>
        <w:pStyle w:val="ConfigWindow"/>
      </w:pPr>
      <w:r>
        <w:t>Откройте окно конфигурации</w:t>
      </w:r>
    </w:p>
    <w:p w14:paraId="1D52C499" w14:textId="77777777" w:rsidR="008B7FFE" w:rsidRDefault="008B7FFE" w:rsidP="008B2B85">
      <w:pPr>
        <w:pStyle w:val="SubStepAlpha"/>
        <w:spacing w:before="0"/>
      </w:pPr>
      <w:r>
        <w:t>Настройте интерфейсы G0/1 и G0/2 на коммутаторе S1 для создания магистральных каналов.</w:t>
      </w:r>
    </w:p>
    <w:p w14:paraId="0B4CE4CC" w14:textId="77777777" w:rsidR="008B7FFE" w:rsidRPr="00840332" w:rsidRDefault="008B7FFE" w:rsidP="008B7FFE">
      <w:pPr>
        <w:pStyle w:val="CMD"/>
        <w:rPr>
          <w:lang w:val="en-US"/>
        </w:rPr>
      </w:pPr>
      <w:r w:rsidRPr="00840332">
        <w:rPr>
          <w:lang w:val="en-US"/>
        </w:rPr>
        <w:t xml:space="preserve">S1(config)# </w:t>
      </w:r>
      <w:r w:rsidRPr="00840332">
        <w:rPr>
          <w:b/>
          <w:lang w:val="en-US"/>
        </w:rPr>
        <w:t>interface range g0/1 - 2</w:t>
      </w:r>
    </w:p>
    <w:p w14:paraId="1FF216F7" w14:textId="77777777" w:rsidR="008B7FFE" w:rsidRPr="00840332" w:rsidRDefault="008B7FFE" w:rsidP="008B7FFE">
      <w:pPr>
        <w:pStyle w:val="CMD"/>
        <w:rPr>
          <w:lang w:val="en-US"/>
        </w:rPr>
      </w:pPr>
      <w:r w:rsidRPr="00840332">
        <w:rPr>
          <w:lang w:val="en-US"/>
        </w:rPr>
        <w:t>S1(config-</w:t>
      </w:r>
      <w:proofErr w:type="gramStart"/>
      <w:r w:rsidRPr="00840332">
        <w:rPr>
          <w:lang w:val="en-US"/>
        </w:rPr>
        <w:t>if)#</w:t>
      </w:r>
      <w:proofErr w:type="gramEnd"/>
      <w:r w:rsidRPr="00840332">
        <w:rPr>
          <w:b/>
          <w:lang w:val="en-US"/>
        </w:rPr>
        <w:t xml:space="preserve"> switchport mode trunk</w:t>
      </w:r>
    </w:p>
    <w:p w14:paraId="2567C5B1" w14:textId="77777777" w:rsidR="008B7FFE" w:rsidRDefault="008B7FFE" w:rsidP="008B7FFE">
      <w:pPr>
        <w:pStyle w:val="SubStepAlpha"/>
      </w:pPr>
      <w:r>
        <w:t xml:space="preserve">Настройте VLAN 99 в качестве сети VLAN с нетегированным трафиком (Native VLAN) для интерфейсов G0/1 и G0/2 на коммутаторе </w:t>
      </w:r>
      <w:r w:rsidRPr="00BC3428">
        <w:rPr>
          <w:b/>
        </w:rPr>
        <w:t>S1</w:t>
      </w:r>
      <w:r>
        <w:t>.</w:t>
      </w:r>
    </w:p>
    <w:p w14:paraId="1917E77A" w14:textId="77777777" w:rsidR="008B7FFE" w:rsidRPr="00840332" w:rsidRDefault="008B7FFE" w:rsidP="008B7FFE">
      <w:pPr>
        <w:pStyle w:val="CMD"/>
        <w:rPr>
          <w:lang w:val="en-US"/>
        </w:rPr>
      </w:pPr>
      <w:r w:rsidRPr="00840332">
        <w:rPr>
          <w:lang w:val="en-US"/>
        </w:rPr>
        <w:t>S1(config-</w:t>
      </w:r>
      <w:proofErr w:type="gramStart"/>
      <w:r w:rsidRPr="00840332">
        <w:rPr>
          <w:lang w:val="en-US"/>
        </w:rPr>
        <w:t>if)#</w:t>
      </w:r>
      <w:proofErr w:type="gramEnd"/>
      <w:r w:rsidRPr="00840332">
        <w:rPr>
          <w:b/>
          <w:lang w:val="en-US"/>
        </w:rPr>
        <w:t xml:space="preserve"> switchport trunk native </w:t>
      </w:r>
      <w:proofErr w:type="spellStart"/>
      <w:r w:rsidRPr="00840332">
        <w:rPr>
          <w:b/>
          <w:lang w:val="en-US"/>
        </w:rPr>
        <w:t>vlan</w:t>
      </w:r>
      <w:proofErr w:type="spellEnd"/>
      <w:r w:rsidRPr="00840332">
        <w:rPr>
          <w:b/>
          <w:lang w:val="en-US"/>
        </w:rPr>
        <w:t xml:space="preserve"> 99</w:t>
      </w:r>
    </w:p>
    <w:p w14:paraId="4517F46F" w14:textId="77777777" w:rsidR="008B7FFE" w:rsidRDefault="008B7FFE" w:rsidP="008B7FFE">
      <w:pPr>
        <w:pStyle w:val="BodyTextL50"/>
      </w:pPr>
      <w:r>
        <w:t>Из-за особенностей протокола STP (</w:t>
      </w:r>
      <w:proofErr w:type="spellStart"/>
      <w:r>
        <w:t>Spanning</w:t>
      </w:r>
      <w:proofErr w:type="spellEnd"/>
      <w:r>
        <w:t xml:space="preserve"> Tree Protocol) для включения магистрального порта потребуется около одной минуты. Нажмите на </w:t>
      </w:r>
      <w:r w:rsidRPr="00FD6854">
        <w:rPr>
          <w:b/>
        </w:rPr>
        <w:t>Fast Forward Time (Ускорить)</w:t>
      </w:r>
      <w:r>
        <w:t>, чтобы ускорить процесс. После включения портов вы будете периодически получать следующие сообщения системного журнала:</w:t>
      </w:r>
    </w:p>
    <w:p w14:paraId="43091A3E" w14:textId="77777777" w:rsidR="008B7FFE" w:rsidRPr="00840332" w:rsidRDefault="008B7FFE" w:rsidP="008B7FFE">
      <w:pPr>
        <w:pStyle w:val="CMDOutput"/>
        <w:rPr>
          <w:lang w:val="en-US"/>
        </w:rPr>
      </w:pPr>
      <w:r w:rsidRPr="00840332">
        <w:rPr>
          <w:lang w:val="en-US"/>
        </w:rPr>
        <w:t>%CDP-4-NATIVE_VLAN_MISMATCH: Native VLAN mismatch discovered on GigabitEthernet0/2 (99), with S3 GigabitEthernet0/2 (1).</w:t>
      </w:r>
    </w:p>
    <w:p w14:paraId="4F40A725" w14:textId="77777777" w:rsidR="008B7FFE" w:rsidRPr="00840332" w:rsidRDefault="008B7FFE" w:rsidP="008B7FFE">
      <w:pPr>
        <w:pStyle w:val="CMDOutput"/>
        <w:rPr>
          <w:lang w:val="en-US"/>
        </w:rPr>
      </w:pPr>
      <w:r w:rsidRPr="00840332">
        <w:rPr>
          <w:lang w:val="en-US"/>
        </w:rPr>
        <w:t>%CDP-4-NATIVE_VLAN_MISMATCH: Native VLAN mismatch discovered on GigabitEthernet0/1 (99), with S2 GigabitEthernet0/1 (1).</w:t>
      </w:r>
    </w:p>
    <w:p w14:paraId="7E59227C" w14:textId="77777777" w:rsidR="008B7FFE" w:rsidRDefault="008B7FFE" w:rsidP="008B7FFE">
      <w:pPr>
        <w:pStyle w:val="BodyTextL50"/>
      </w:pPr>
      <w:r>
        <w:t>Вы настроили VLAN 99 как сеть native VLAN на коммутаторе S1. При этом коммутаторы S2 и S3 используют сеть VLAN 1 в качестве сети VLAN с нетегированным трафиком по умолчанию, как указывается в syslog-сообщении.</w:t>
      </w:r>
    </w:p>
    <w:p w14:paraId="3C8CEC67" w14:textId="77777777" w:rsidR="008B7381" w:rsidRDefault="008B7381" w:rsidP="008B7381">
      <w:pPr>
        <w:pStyle w:val="4"/>
      </w:pPr>
      <w:r>
        <w:t>Вопрос:</w:t>
      </w:r>
    </w:p>
    <w:p w14:paraId="055600EA" w14:textId="77777777" w:rsidR="008B7381" w:rsidRDefault="008B7FFE" w:rsidP="00263343">
      <w:pPr>
        <w:pStyle w:val="BodyTextL50"/>
        <w:spacing w:before="0"/>
      </w:pPr>
      <w:r>
        <w:t>Несмотря на несоответствие сети VLAN с нетегированным трафиком, эхо-запросы между компьютерами одной и той же сети VLAN будут успешными. Дайте пояснение.</w:t>
      </w:r>
    </w:p>
    <w:p w14:paraId="5312BA21" w14:textId="77777777" w:rsidR="008B7FFE" w:rsidRDefault="008B7FFE" w:rsidP="008B7FFE">
      <w:pPr>
        <w:pStyle w:val="3"/>
        <w:tabs>
          <w:tab w:val="num" w:pos="936"/>
        </w:tabs>
        <w:ind w:left="936" w:hanging="936"/>
      </w:pPr>
      <w:r>
        <w:t>Убедитесь, что на коммутаторах S2 и S3 включен магистральный канал.</w:t>
      </w:r>
    </w:p>
    <w:p w14:paraId="107B5C2F" w14:textId="77777777" w:rsidR="008B7FFE" w:rsidRDefault="008B7FFE" w:rsidP="008B7FFE">
      <w:pPr>
        <w:pStyle w:val="BodyTextL25"/>
      </w:pPr>
      <w:r>
        <w:t xml:space="preserve">На коммутаторах </w:t>
      </w:r>
      <w:r>
        <w:rPr>
          <w:b/>
        </w:rPr>
        <w:t>S2</w:t>
      </w:r>
      <w:r>
        <w:t xml:space="preserve"> и</w:t>
      </w:r>
      <w:r>
        <w:rPr>
          <w:b/>
        </w:rPr>
        <w:t xml:space="preserve"> S3</w:t>
      </w:r>
      <w:r>
        <w:t xml:space="preserve"> выполните команду </w:t>
      </w:r>
      <w:r w:rsidRPr="002850CB">
        <w:rPr>
          <w:b/>
        </w:rPr>
        <w:t>show interface trunk</w:t>
      </w:r>
      <w:r>
        <w:t>, чтобы убедиться, что протокол DTP успешно согласовал магистральный канал на коммутаторах S2 и S3 с коммутатором S1. В выходных данных также отображается информация о магистральных интерфейсах на коммутаторах S2 и S3. Вы узнаете больше о DTP позже в ходе курса.</w:t>
      </w:r>
    </w:p>
    <w:p w14:paraId="678C2288" w14:textId="77777777" w:rsidR="00263343" w:rsidRDefault="00263343" w:rsidP="00263343">
      <w:pPr>
        <w:pStyle w:val="4"/>
      </w:pPr>
      <w:r>
        <w:t>Вопрос:</w:t>
      </w:r>
    </w:p>
    <w:p w14:paraId="0615A2BC" w14:textId="77777777" w:rsidR="00263343" w:rsidRDefault="008B7FFE" w:rsidP="00263343">
      <w:pPr>
        <w:pStyle w:val="BodyTextL25"/>
        <w:spacing w:before="0"/>
      </w:pPr>
      <w:r>
        <w:t>Каким активным сетям VLAN разрешено передавать данные по этому магистральному каналу?</w:t>
      </w:r>
    </w:p>
    <w:p w14:paraId="19C7C255" w14:textId="77777777" w:rsidR="008B7FFE" w:rsidRDefault="008B7FFE" w:rsidP="008B7FFE">
      <w:pPr>
        <w:pStyle w:val="3"/>
        <w:tabs>
          <w:tab w:val="num" w:pos="936"/>
        </w:tabs>
        <w:ind w:left="936" w:hanging="936"/>
      </w:pPr>
      <w:r>
        <w:t>Устраните несоответствие сети VLAN с нетегированным трафиком на коммутаторах S2 и S3.</w:t>
      </w:r>
    </w:p>
    <w:p w14:paraId="1F76EE8E" w14:textId="77777777" w:rsidR="008B7FFE" w:rsidRDefault="008B7FFE" w:rsidP="008B7FFE">
      <w:pPr>
        <w:pStyle w:val="SubStepAlpha"/>
      </w:pPr>
      <w:r>
        <w:t>Настройте сеть VLAN 99 как native VLAN для соответствующих интерфейсов на коммутаторах S2 и S3.</w:t>
      </w:r>
    </w:p>
    <w:p w14:paraId="30AA6F7D" w14:textId="77777777" w:rsidR="008B7FFE" w:rsidRPr="0045243A" w:rsidRDefault="008B7FFE" w:rsidP="008B7FFE">
      <w:pPr>
        <w:pStyle w:val="SubStepAlpha"/>
      </w:pPr>
      <w:r>
        <w:t xml:space="preserve">Выполните команду </w:t>
      </w:r>
      <w:r>
        <w:rPr>
          <w:b/>
        </w:rPr>
        <w:t>show interface trunk</w:t>
      </w:r>
      <w:r>
        <w:t>, чтобы убедиться в правильности настройки сети VLAN.</w:t>
      </w:r>
    </w:p>
    <w:p w14:paraId="1583E734" w14:textId="77777777" w:rsidR="008B7FFE" w:rsidRDefault="008B7FFE" w:rsidP="008B7FFE">
      <w:pPr>
        <w:pStyle w:val="3"/>
        <w:tabs>
          <w:tab w:val="num" w:pos="936"/>
        </w:tabs>
        <w:ind w:left="936" w:hanging="936"/>
      </w:pPr>
      <w:r>
        <w:t>Проверьте настройки на коммутаторах S2 и S3.</w:t>
      </w:r>
    </w:p>
    <w:p w14:paraId="004972BD" w14:textId="77777777" w:rsidR="008B7FFE" w:rsidRPr="0045243A" w:rsidRDefault="008B7FFE" w:rsidP="008B7FFE">
      <w:pPr>
        <w:pStyle w:val="SubStepAlpha"/>
      </w:pPr>
      <w:r>
        <w:t xml:space="preserve">Выполните команду </w:t>
      </w:r>
      <w:r>
        <w:rPr>
          <w:b/>
        </w:rPr>
        <w:t>show interface</w:t>
      </w:r>
      <w:r w:rsidRPr="0065460F">
        <w:rPr>
          <w:i/>
        </w:rPr>
        <w:t xml:space="preserve"> интерфейс</w:t>
      </w:r>
      <w:r w:rsidRPr="002850CB">
        <w:rPr>
          <w:b/>
        </w:rPr>
        <w:t xml:space="preserve"> switchport</w:t>
      </w:r>
      <w:r>
        <w:t>, чтобы убедиться, что теперь сетью native VLAN является сеть 99.</w:t>
      </w:r>
    </w:p>
    <w:p w14:paraId="1CC35CA8" w14:textId="77777777" w:rsidR="00263343" w:rsidRDefault="008B7FFE" w:rsidP="008B7FFE">
      <w:pPr>
        <w:pStyle w:val="SubStepAlpha"/>
      </w:pPr>
      <w:r>
        <w:t xml:space="preserve">Чтобы отобразить информацию о настроенных сетях VLAN, используйте команду </w:t>
      </w:r>
      <w:r>
        <w:rPr>
          <w:b/>
        </w:rPr>
        <w:t>show vlan</w:t>
      </w:r>
      <w:r>
        <w:t>.</w:t>
      </w:r>
    </w:p>
    <w:p w14:paraId="0DC66204" w14:textId="77777777" w:rsidR="00263343" w:rsidRDefault="00263343" w:rsidP="00263343">
      <w:pPr>
        <w:pStyle w:val="4"/>
      </w:pPr>
      <w:r>
        <w:t>Вопрос:</w:t>
      </w:r>
    </w:p>
    <w:p w14:paraId="0EAAF22C" w14:textId="77777777" w:rsidR="00263343" w:rsidRDefault="008B7FFE" w:rsidP="00263343">
      <w:pPr>
        <w:pStyle w:val="BodyTextL50"/>
        <w:spacing w:before="0"/>
      </w:pPr>
      <w:r>
        <w:t>Почему порт G0/1 на коммутаторе S2 больше не назначен сети VLAN 1?</w:t>
      </w:r>
    </w:p>
    <w:sectPr w:rsidR="0026334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C4921" w14:textId="77777777" w:rsidR="00947629" w:rsidRDefault="00947629" w:rsidP="00710659">
      <w:pPr>
        <w:spacing w:after="0" w:line="240" w:lineRule="auto"/>
      </w:pPr>
      <w:r>
        <w:separator/>
      </w:r>
    </w:p>
    <w:p w14:paraId="3BEE3CBF" w14:textId="77777777" w:rsidR="00947629" w:rsidRDefault="00947629"/>
  </w:endnote>
  <w:endnote w:type="continuationSeparator" w:id="0">
    <w:p w14:paraId="5613ACA1" w14:textId="77777777" w:rsidR="00947629" w:rsidRDefault="00947629" w:rsidP="00710659">
      <w:pPr>
        <w:spacing w:after="0" w:line="240" w:lineRule="auto"/>
      </w:pPr>
      <w:r>
        <w:continuationSeparator/>
      </w:r>
    </w:p>
    <w:p w14:paraId="4BD27966" w14:textId="77777777" w:rsidR="00947629" w:rsidRDefault="009476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B7DDF"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F6B98" w14:textId="0120ADDA" w:rsidR="00926CB2" w:rsidRPr="00882B63" w:rsidRDefault="008E00D5" w:rsidP="00E859E3">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40332">
          <w:t>2013 г.</w:t>
        </w:r>
      </w:sdtContent>
    </w:sdt>
    <w:r>
      <w:t xml:space="preserve"> - </w:t>
    </w:r>
    <w:r>
      <w:fldChar w:fldCharType="begin"/>
    </w:r>
    <w:r>
      <w:instrText xml:space="preserve"> SAVEDATE  \@ "гггг"  \* MERGEFORMAT </w:instrText>
    </w:r>
    <w:r>
      <w:fldChar w:fldCharType="separate"/>
    </w:r>
    <w:r w:rsidR="003D6F86">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1178B" w14:textId="32B23B11" w:rsidR="00882B63" w:rsidRPr="00882B63" w:rsidRDefault="00882B63" w:rsidP="00E859E3">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40332">
          <w:t>2013 г.</w:t>
        </w:r>
      </w:sdtContent>
    </w:sdt>
    <w:r>
      <w:t xml:space="preserve"> - </w:t>
    </w:r>
    <w:r w:rsidR="007E6402">
      <w:fldChar w:fldCharType="begin"/>
    </w:r>
    <w:r w:rsidR="007E6402">
      <w:instrText xml:space="preserve"> SAVEDATE  \@ "гггг"  \* MERGEFORMAT </w:instrText>
    </w:r>
    <w:r w:rsidR="007E6402">
      <w:fldChar w:fldCharType="separate"/>
    </w:r>
    <w:r w:rsidR="003D6F86">
      <w:rPr>
        <w:noProof/>
      </w:rPr>
      <w:t>гггг</w:t>
    </w:r>
    <w:r w:rsidR="007E6402">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22277" w14:textId="77777777" w:rsidR="00947629" w:rsidRDefault="00947629" w:rsidP="00710659">
      <w:pPr>
        <w:spacing w:after="0" w:line="240" w:lineRule="auto"/>
      </w:pPr>
      <w:r>
        <w:separator/>
      </w:r>
    </w:p>
    <w:p w14:paraId="00610E52" w14:textId="77777777" w:rsidR="00947629" w:rsidRDefault="00947629"/>
  </w:footnote>
  <w:footnote w:type="continuationSeparator" w:id="0">
    <w:p w14:paraId="0B65EA5C" w14:textId="77777777" w:rsidR="00947629" w:rsidRDefault="00947629" w:rsidP="00710659">
      <w:pPr>
        <w:spacing w:after="0" w:line="240" w:lineRule="auto"/>
      </w:pPr>
      <w:r>
        <w:continuationSeparator/>
      </w:r>
    </w:p>
    <w:p w14:paraId="5FDC7588" w14:textId="77777777" w:rsidR="00947629" w:rsidRDefault="009476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DA108"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Заголовок"/>
      <w:tag w:val=""/>
      <w:id w:val="-1711953976"/>
      <w:placeholder>
        <w:docPart w:val="78FB6119D2CD43D3ABB8987D8FE09EFC"/>
      </w:placeholder>
      <w:dataBinding w:prefixMappings="xmlns:ns0='http://purl.org/dc/elements/1.1/' xmlns:ns1='http://schemas.openxmlformats.org/package/2006/metadata/core-properties' " w:xpath="/ns1:coreProperties[1]/ns0:title[1]" w:storeItemID="{6C3C8BC8-F283-45AE-878A-BAB7291924A1}"/>
      <w:text/>
    </w:sdtPr>
    <w:sdtEndPr/>
    <w:sdtContent>
      <w:p w14:paraId="55AACD85" w14:textId="77777777" w:rsidR="00926CB2" w:rsidRDefault="009B0472" w:rsidP="008402F2">
        <w:pPr>
          <w:pStyle w:val="PageHead"/>
        </w:pPr>
        <w:r>
          <w:t>Packet Tracer. Настройка магистральных каналов</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44ECB" w14:textId="77777777" w:rsidR="00926CB2" w:rsidRDefault="00882B63" w:rsidP="006C3FCF">
    <w:pPr>
      <w:ind w:left="-288"/>
    </w:pPr>
    <w:r>
      <w:rPr>
        <w:noProof/>
      </w:rPr>
      <w:drawing>
        <wp:inline distT="0" distB="0" distL="0" distR="0" wp14:anchorId="02533C7F" wp14:editId="4E44784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Часть %1."/>
      <w:lvlJc w:val="left"/>
      <w:pPr>
        <w:tabs>
          <w:tab w:val="num" w:pos="1080"/>
        </w:tabs>
        <w:ind w:left="1080" w:hanging="1080"/>
      </w:pPr>
      <w:rPr>
        <w:rFonts w:hint="default"/>
      </w:rPr>
    </w:lvl>
    <w:lvl w:ilvl="1">
      <w:start w:val="1"/>
      <w:numFmt w:val="decimal"/>
      <w:lvlText w:val="Шаг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30A81152"/>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Часть %2."/>
      <w:lvlJc w:val="left"/>
      <w:pPr>
        <w:ind w:left="0" w:firstLine="0"/>
      </w:pPr>
      <w:rPr>
        <w:rFonts w:hint="default"/>
      </w:rPr>
    </w:lvl>
    <w:lvl w:ilvl="2">
      <w:start w:val="1"/>
      <w:numFmt w:val="decimal"/>
      <w:pStyle w:val="3"/>
      <w:suff w:val="space"/>
      <w:lvlText w:val="Шаг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3"/>
        <w:suff w:val="space"/>
        <w:lvlText w:val="Шаг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3"/>
        <w:suff w:val="space"/>
        <w:lvlText w:val="Шаг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Часть %1."/>
        <w:lvlJc w:val="left"/>
        <w:pPr>
          <w:tabs>
            <w:tab w:val="num" w:pos="1152"/>
          </w:tabs>
          <w:ind w:left="1152" w:hanging="792"/>
        </w:pPr>
        <w:rPr>
          <w:rFonts w:hint="default"/>
        </w:rPr>
      </w:lvl>
    </w:lvlOverride>
  </w:num>
  <w:num w:numId="9">
    <w:abstractNumId w:val="4"/>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3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59A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0E4C"/>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343"/>
    <w:rsid w:val="002639D8"/>
    <w:rsid w:val="00265F77"/>
    <w:rsid w:val="00266C83"/>
    <w:rsid w:val="00270FCC"/>
    <w:rsid w:val="002768DC"/>
    <w:rsid w:val="00294C8F"/>
    <w:rsid w:val="002A0B2E"/>
    <w:rsid w:val="002A0DC1"/>
    <w:rsid w:val="002A6C56"/>
    <w:rsid w:val="002B09FC"/>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38F"/>
    <w:rsid w:val="0031371D"/>
    <w:rsid w:val="0031789F"/>
    <w:rsid w:val="0032029B"/>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50E5"/>
    <w:rsid w:val="003B256A"/>
    <w:rsid w:val="003B46FC"/>
    <w:rsid w:val="003B5767"/>
    <w:rsid w:val="003B7605"/>
    <w:rsid w:val="003C08AA"/>
    <w:rsid w:val="003C2A7B"/>
    <w:rsid w:val="003C49EF"/>
    <w:rsid w:val="003C6BCA"/>
    <w:rsid w:val="003C7902"/>
    <w:rsid w:val="003D0BFF"/>
    <w:rsid w:val="003D6EF1"/>
    <w:rsid w:val="003D6F8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4A93"/>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108"/>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5203"/>
    <w:rsid w:val="007B0C9D"/>
    <w:rsid w:val="007B5522"/>
    <w:rsid w:val="007C0EE0"/>
    <w:rsid w:val="007C1B71"/>
    <w:rsid w:val="007C2FBB"/>
    <w:rsid w:val="007C7164"/>
    <w:rsid w:val="007C7413"/>
    <w:rsid w:val="007D1984"/>
    <w:rsid w:val="007D2AFE"/>
    <w:rsid w:val="007E11E0"/>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33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2B85"/>
    <w:rsid w:val="008B4F20"/>
    <w:rsid w:val="008B68E7"/>
    <w:rsid w:val="008B7381"/>
    <w:rsid w:val="008B7FFD"/>
    <w:rsid w:val="008B7FFE"/>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29"/>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472"/>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5507"/>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568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1EB6"/>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3D"/>
    <w:rsid w:val="00E62EA8"/>
    <w:rsid w:val="00E67A6E"/>
    <w:rsid w:val="00E70096"/>
    <w:rsid w:val="00E71B43"/>
    <w:rsid w:val="00E81612"/>
    <w:rsid w:val="00E82BD7"/>
    <w:rsid w:val="00E859E3"/>
    <w:rsid w:val="00E87D18"/>
    <w:rsid w:val="00E87D62"/>
    <w:rsid w:val="00E90F09"/>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23B8F"/>
  <w15:docId w15:val="{73D1B30E-B4B2-4DFD-A4D4-B3AD68E2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490807"/>
    <w:pPr>
      <w:spacing w:before="60" w:after="60" w:line="276" w:lineRule="auto"/>
    </w:pPr>
    <w:rPr>
      <w:sz w:val="22"/>
      <w:szCs w:val="22"/>
    </w:rPr>
  </w:style>
  <w:style w:type="paragraph" w:styleId="1">
    <w:name w:val="heading 1"/>
    <w:basedOn w:val="a"/>
    <w:next w:val="BodyTextL25"/>
    <w:link w:val="10"/>
    <w:uiPriority w:val="9"/>
    <w:unhideWhenUsed/>
    <w:qFormat/>
    <w:rsid w:val="002B09FC"/>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0F59AA"/>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2B09FC"/>
    <w:rPr>
      <w:b/>
      <w:bCs/>
      <w:noProof/>
      <w:sz w:val="26"/>
      <w:szCs w:val="26"/>
    </w:rPr>
  </w:style>
  <w:style w:type="character" w:customStyle="1" w:styleId="20">
    <w:name w:val="Заголовок 2 Знак"/>
    <w:link w:val="2"/>
    <w:uiPriority w:val="9"/>
    <w:semiHidden/>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B2B85"/>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0F59A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63343"/>
    <w:rPr>
      <w:rFonts w:ascii="Courier New" w:hAnsi="Courier New"/>
      <w:b w:val="0"/>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0F59AA"/>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a2"/>
    <w:uiPriority w:val="99"/>
    <w:rsid w:val="008B7FF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FB6119D2CD43D3ABB8987D8FE09EFC"/>
        <w:category>
          <w:name w:val="General"/>
          <w:gallery w:val="placeholder"/>
        </w:category>
        <w:types>
          <w:type w:val="bbPlcHdr"/>
        </w:types>
        <w:behaviors>
          <w:behavior w:val="content"/>
        </w:behaviors>
        <w:guid w:val="{2DF68908-CED3-4B68-B863-DE19C91FCE98}"/>
      </w:docPartPr>
      <w:docPartBody>
        <w:p w:rsidR="001E525A" w:rsidRDefault="0091345B">
          <w:pPr>
            <w:pStyle w:val="78FB6119D2CD43D3ABB8987D8FE09EFC"/>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5B"/>
    <w:rsid w:val="001E525A"/>
    <w:rsid w:val="00241B77"/>
    <w:rsid w:val="00470A2B"/>
    <w:rsid w:val="007C024F"/>
    <w:rsid w:val="00875561"/>
    <w:rsid w:val="00913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8FB6119D2CD43D3ABB8987D8FE09EFC">
    <w:name w:val="78FB6119D2CD43D3ABB8987D8FE09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0B69699A13D0B4CA63681947F1FC185" ma:contentTypeVersion="12" ma:contentTypeDescription="Create a new document." ma:contentTypeScope="" ma:versionID="44a33b3fa0fc9739ca4f05d0928e20b6">
  <xsd:schema xmlns:xsd="http://www.w3.org/2001/XMLSchema" xmlns:xs="http://www.w3.org/2001/XMLSchema" xmlns:p="http://schemas.microsoft.com/office/2006/metadata/properties" xmlns:ns2="a1b72a2d-8f26-495f-9733-d5e7c550b09e" xmlns:ns3="e0f1ff1f-598f-4411-a12b-3a6e862f7ceb" targetNamespace="http://schemas.microsoft.com/office/2006/metadata/properties" ma:root="true" ma:fieldsID="f69614da705ea6ca72d91d2af4f1fe0e" ns2:_="" ns3:_="">
    <xsd:import namespace="a1b72a2d-8f26-495f-9733-d5e7c550b09e"/>
    <xsd:import namespace="e0f1ff1f-598f-4411-a12b-3a6e862f7c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72a2d-8f26-495f-9733-d5e7c550b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f1ff1f-598f-4411-a12b-3a6e862f7c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9D6761-D133-45FD-8261-A68C71F05F73}">
  <ds:schemaRefs>
    <ds:schemaRef ds:uri="http://schemas.openxmlformats.org/officeDocument/2006/bibliography"/>
  </ds:schemaRefs>
</ds:datastoreItem>
</file>

<file path=customXml/itemProps2.xml><?xml version="1.0" encoding="utf-8"?>
<ds:datastoreItem xmlns:ds="http://schemas.openxmlformats.org/officeDocument/2006/customXml" ds:itemID="{4526EA87-10B8-49FC-A77C-C1703AC0D546}"/>
</file>

<file path=customXml/itemProps3.xml><?xml version="1.0" encoding="utf-8"?>
<ds:datastoreItem xmlns:ds="http://schemas.openxmlformats.org/officeDocument/2006/customXml" ds:itemID="{FD38EC03-5952-4C14-A3C0-0A29DE2356B3}"/>
</file>

<file path=customXml/itemProps4.xml><?xml version="1.0" encoding="utf-8"?>
<ds:datastoreItem xmlns:ds="http://schemas.openxmlformats.org/officeDocument/2006/customXml" ds:itemID="{41C04597-7045-4C74-AA0A-309F303EB878}"/>
</file>

<file path=docProps/app.xml><?xml version="1.0" encoding="utf-8"?>
<Properties xmlns="http://schemas.openxmlformats.org/officeDocument/2006/extended-properties" xmlns:vt="http://schemas.openxmlformats.org/officeDocument/2006/docPropsVTypes">
  <Template>Lab_Template - ILM_2019_Accessibility</Template>
  <TotalTime>34</TotalTime>
  <Pages>1</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Packet Tracer - Configure Trunks</vt:lpstr>
    </vt:vector>
  </TitlesOfParts>
  <Company>Cisco Systems, Inc.</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Настройка магистральных каналов</dc:title>
  <dc:creator>SP</dc:creator>
  <dc:description>2013 г.</dc:description>
  <cp:lastModifiedBy>Носкова Ирина</cp:lastModifiedBy>
  <cp:revision>12</cp:revision>
  <cp:lastPrinted>2020-07-21T10:50:00Z</cp:lastPrinted>
  <dcterms:created xsi:type="dcterms:W3CDTF">2019-10-17T16:49:00Z</dcterms:created>
  <dcterms:modified xsi:type="dcterms:W3CDTF">2020-07-21T10:50:00Z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0x01010060B69699A13D0B4CA63681947F1FC185</vt:lpwstr>
  </property>
</Properties>
</file>