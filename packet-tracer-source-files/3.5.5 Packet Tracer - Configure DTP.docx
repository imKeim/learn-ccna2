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66FE7" w14:textId="57ED50D7" w:rsidR="004D36D7" w:rsidRPr="00FD4A68" w:rsidRDefault="005D7D07" w:rsidP="00DE45F7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7B0D4EDE1DB241CFAC113CC31DEC8B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54AFC">
            <w:t>Packet Tracer. Настройка протокола DTP</w:t>
          </w:r>
        </w:sdtContent>
      </w:sdt>
    </w:p>
    <w:p w14:paraId="2212E9CA" w14:textId="77777777" w:rsidR="006A0185" w:rsidRDefault="006A0185" w:rsidP="00F52C6E">
      <w:pPr>
        <w:pStyle w:val="1"/>
      </w:pPr>
      <w:r>
        <w:t>Таблица адресации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518"/>
        <w:gridCol w:w="2519"/>
        <w:gridCol w:w="2518"/>
        <w:gridCol w:w="2519"/>
      </w:tblGrid>
      <w:tr w:rsidR="006A0185" w:rsidRPr="0082395C" w14:paraId="4F50E469" w14:textId="77777777" w:rsidTr="006A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A9FA461" w14:textId="77777777" w:rsidR="006A0185" w:rsidRPr="0082395C" w:rsidRDefault="006A0185" w:rsidP="006A0185">
            <w:pPr>
              <w:pStyle w:val="TableHeading"/>
            </w:pPr>
            <w:r>
              <w:t>Устройство</w:t>
            </w:r>
          </w:p>
        </w:tc>
        <w:tc>
          <w:tcPr>
            <w:tcW w:w="2519" w:type="dxa"/>
          </w:tcPr>
          <w:p w14:paraId="6971E757" w14:textId="77777777" w:rsidR="006A0185" w:rsidRDefault="006A0185" w:rsidP="006A0185">
            <w:pPr>
              <w:pStyle w:val="TableHeading"/>
            </w:pPr>
            <w:r>
              <w:t>Интерфейс</w:t>
            </w:r>
          </w:p>
        </w:tc>
        <w:tc>
          <w:tcPr>
            <w:tcW w:w="2518" w:type="dxa"/>
          </w:tcPr>
          <w:p w14:paraId="51C4E718" w14:textId="77777777" w:rsidR="006A0185" w:rsidRPr="0082395C" w:rsidRDefault="006A0185" w:rsidP="006A0185">
            <w:pPr>
              <w:pStyle w:val="TableHeading"/>
            </w:pPr>
            <w:r>
              <w:t>IP-адрес</w:t>
            </w:r>
          </w:p>
        </w:tc>
        <w:tc>
          <w:tcPr>
            <w:tcW w:w="2519" w:type="dxa"/>
          </w:tcPr>
          <w:p w14:paraId="09E2728B" w14:textId="77777777" w:rsidR="006A0185" w:rsidRPr="0082395C" w:rsidRDefault="006A0185" w:rsidP="006A0185">
            <w:pPr>
              <w:pStyle w:val="TableHeading"/>
            </w:pPr>
            <w:r>
              <w:t>Маска подсети</w:t>
            </w:r>
          </w:p>
        </w:tc>
      </w:tr>
      <w:tr w:rsidR="006A0185" w:rsidRPr="0082395C" w14:paraId="3CEF8675" w14:textId="77777777" w:rsidTr="006A0185">
        <w:tc>
          <w:tcPr>
            <w:tcW w:w="2518" w:type="dxa"/>
          </w:tcPr>
          <w:p w14:paraId="6D576689" w14:textId="77777777" w:rsidR="006A0185" w:rsidRDefault="006A0185" w:rsidP="006A0185">
            <w:pPr>
              <w:pStyle w:val="TableText"/>
            </w:pPr>
            <w:r>
              <w:t>PC1</w:t>
            </w:r>
          </w:p>
        </w:tc>
        <w:tc>
          <w:tcPr>
            <w:tcW w:w="2519" w:type="dxa"/>
          </w:tcPr>
          <w:p w14:paraId="4D05802B" w14:textId="77777777" w:rsidR="006A0185" w:rsidRPr="00272A93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6712C8C3" w14:textId="77777777" w:rsidR="006A0185" w:rsidRPr="00272A93" w:rsidRDefault="006A0185" w:rsidP="006A0185">
            <w:pPr>
              <w:pStyle w:val="TableText"/>
            </w:pPr>
            <w:r>
              <w:t>192.168.10.1</w:t>
            </w:r>
          </w:p>
        </w:tc>
        <w:tc>
          <w:tcPr>
            <w:tcW w:w="2519" w:type="dxa"/>
          </w:tcPr>
          <w:p w14:paraId="56ACC432" w14:textId="77777777" w:rsidR="006A0185" w:rsidRPr="00272A93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2E0FF6DB" w14:textId="77777777" w:rsidTr="006A0185">
        <w:tc>
          <w:tcPr>
            <w:tcW w:w="2518" w:type="dxa"/>
          </w:tcPr>
          <w:p w14:paraId="4C061D9B" w14:textId="77777777" w:rsidR="006A0185" w:rsidRDefault="006A0185" w:rsidP="006A0185">
            <w:pPr>
              <w:pStyle w:val="TableText"/>
            </w:pPr>
            <w:r>
              <w:t>PC2</w:t>
            </w:r>
          </w:p>
        </w:tc>
        <w:tc>
          <w:tcPr>
            <w:tcW w:w="2519" w:type="dxa"/>
          </w:tcPr>
          <w:p w14:paraId="21AA9AC1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8FF909E" w14:textId="77777777" w:rsidR="006A0185" w:rsidRPr="00272A93" w:rsidRDefault="006A0185" w:rsidP="006A0185">
            <w:pPr>
              <w:pStyle w:val="TableText"/>
            </w:pPr>
            <w:r>
              <w:t>192.168.20.1</w:t>
            </w:r>
          </w:p>
        </w:tc>
        <w:tc>
          <w:tcPr>
            <w:tcW w:w="2519" w:type="dxa"/>
          </w:tcPr>
          <w:p w14:paraId="6F5BC135" w14:textId="77777777" w:rsidR="006A0185" w:rsidRPr="00272A93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3F88EFCB" w14:textId="77777777" w:rsidTr="006A0185">
        <w:tc>
          <w:tcPr>
            <w:tcW w:w="2518" w:type="dxa"/>
          </w:tcPr>
          <w:p w14:paraId="357DF8EA" w14:textId="77777777" w:rsidR="006A0185" w:rsidRDefault="006A0185" w:rsidP="006A0185">
            <w:pPr>
              <w:pStyle w:val="TableText"/>
            </w:pPr>
            <w:r>
              <w:t>PC3</w:t>
            </w:r>
          </w:p>
        </w:tc>
        <w:tc>
          <w:tcPr>
            <w:tcW w:w="2519" w:type="dxa"/>
          </w:tcPr>
          <w:p w14:paraId="3CC2FC2E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1F513C04" w14:textId="77777777" w:rsidR="006A0185" w:rsidRPr="00272A93" w:rsidRDefault="006A0185" w:rsidP="006A0185">
            <w:pPr>
              <w:pStyle w:val="TableText"/>
            </w:pPr>
            <w:r>
              <w:t>192.168.30.1</w:t>
            </w:r>
          </w:p>
        </w:tc>
        <w:tc>
          <w:tcPr>
            <w:tcW w:w="2519" w:type="dxa"/>
          </w:tcPr>
          <w:p w14:paraId="0A782DFD" w14:textId="77777777" w:rsidR="006A0185" w:rsidRPr="00272A93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7B3BC2E3" w14:textId="77777777" w:rsidTr="006A0185">
        <w:tc>
          <w:tcPr>
            <w:tcW w:w="2518" w:type="dxa"/>
          </w:tcPr>
          <w:p w14:paraId="03641105" w14:textId="77777777" w:rsidR="006A0185" w:rsidRDefault="006A0185" w:rsidP="006A0185">
            <w:pPr>
              <w:pStyle w:val="TableText"/>
            </w:pPr>
            <w:r>
              <w:t>PC4</w:t>
            </w:r>
          </w:p>
        </w:tc>
        <w:tc>
          <w:tcPr>
            <w:tcW w:w="2519" w:type="dxa"/>
          </w:tcPr>
          <w:p w14:paraId="30EDB13A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9B4D1B1" w14:textId="77777777" w:rsidR="006A0185" w:rsidRDefault="006A0185" w:rsidP="006A0185">
            <w:pPr>
              <w:pStyle w:val="TableText"/>
            </w:pPr>
            <w:r>
              <w:t>192.168.30.2</w:t>
            </w:r>
          </w:p>
        </w:tc>
        <w:tc>
          <w:tcPr>
            <w:tcW w:w="2519" w:type="dxa"/>
          </w:tcPr>
          <w:p w14:paraId="18DD420E" w14:textId="77777777" w:rsidR="006A0185" w:rsidRPr="00272A93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071E0A1C" w14:textId="77777777" w:rsidTr="006A0185">
        <w:tc>
          <w:tcPr>
            <w:tcW w:w="2518" w:type="dxa"/>
          </w:tcPr>
          <w:p w14:paraId="3EB07A52" w14:textId="77777777" w:rsidR="006A0185" w:rsidRDefault="006A0185" w:rsidP="006A0185">
            <w:pPr>
              <w:pStyle w:val="TableText"/>
            </w:pPr>
            <w:r>
              <w:t>PC5</w:t>
            </w:r>
          </w:p>
        </w:tc>
        <w:tc>
          <w:tcPr>
            <w:tcW w:w="2519" w:type="dxa"/>
          </w:tcPr>
          <w:p w14:paraId="13517F5F" w14:textId="77777777" w:rsidR="006A0185" w:rsidRDefault="006A0185" w:rsidP="006A0185">
            <w:pPr>
              <w:pStyle w:val="TableText"/>
            </w:pPr>
            <w:r>
              <w:t>Сетевой адаптер</w:t>
            </w:r>
          </w:p>
        </w:tc>
        <w:tc>
          <w:tcPr>
            <w:tcW w:w="2518" w:type="dxa"/>
          </w:tcPr>
          <w:p w14:paraId="38902259" w14:textId="77777777" w:rsidR="006A0185" w:rsidRDefault="006A0185" w:rsidP="006A0185">
            <w:pPr>
              <w:pStyle w:val="TableText"/>
            </w:pPr>
            <w:r>
              <w:t>192.168.20.2</w:t>
            </w:r>
          </w:p>
        </w:tc>
        <w:tc>
          <w:tcPr>
            <w:tcW w:w="2519" w:type="dxa"/>
          </w:tcPr>
          <w:p w14:paraId="0C828B13" w14:textId="77777777" w:rsidR="006A0185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12AB4866" w14:textId="77777777" w:rsidTr="006A0185">
        <w:tc>
          <w:tcPr>
            <w:tcW w:w="2518" w:type="dxa"/>
          </w:tcPr>
          <w:p w14:paraId="26767C1C" w14:textId="77777777" w:rsidR="006A0185" w:rsidRDefault="006A0185" w:rsidP="006A0185">
            <w:pPr>
              <w:pStyle w:val="TableText"/>
            </w:pPr>
            <w:r>
              <w:t>PC6</w:t>
            </w:r>
          </w:p>
        </w:tc>
        <w:tc>
          <w:tcPr>
            <w:tcW w:w="2519" w:type="dxa"/>
          </w:tcPr>
          <w:p w14:paraId="2A8410E5" w14:textId="77777777" w:rsidR="006A0185" w:rsidRDefault="006A0185" w:rsidP="006A0185">
            <w:pPr>
              <w:pStyle w:val="TableText"/>
            </w:pPr>
            <w:r>
              <w:t>Сетевой адаптер</w:t>
            </w:r>
          </w:p>
        </w:tc>
        <w:tc>
          <w:tcPr>
            <w:tcW w:w="2518" w:type="dxa"/>
          </w:tcPr>
          <w:p w14:paraId="2788E90D" w14:textId="77777777" w:rsidR="006A0185" w:rsidRDefault="006A0185" w:rsidP="006A0185">
            <w:pPr>
              <w:pStyle w:val="TableText"/>
            </w:pPr>
            <w:r>
              <w:t>192.168.10.2</w:t>
            </w:r>
          </w:p>
        </w:tc>
        <w:tc>
          <w:tcPr>
            <w:tcW w:w="2519" w:type="dxa"/>
          </w:tcPr>
          <w:p w14:paraId="4A61529E" w14:textId="77777777" w:rsidR="006A0185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4AF7DF42" w14:textId="77777777" w:rsidTr="006A0185">
        <w:tc>
          <w:tcPr>
            <w:tcW w:w="2518" w:type="dxa"/>
          </w:tcPr>
          <w:p w14:paraId="50053217" w14:textId="77777777" w:rsidR="006A0185" w:rsidRPr="00385600" w:rsidRDefault="006A0185" w:rsidP="006A0185">
            <w:pPr>
              <w:pStyle w:val="TableText"/>
            </w:pPr>
            <w:r>
              <w:t>S1</w:t>
            </w:r>
          </w:p>
        </w:tc>
        <w:tc>
          <w:tcPr>
            <w:tcW w:w="2519" w:type="dxa"/>
          </w:tcPr>
          <w:p w14:paraId="725F8FAB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571781DD" w14:textId="77777777" w:rsidR="006A0185" w:rsidRPr="00385600" w:rsidRDefault="006A0185" w:rsidP="006A0185">
            <w:pPr>
              <w:pStyle w:val="TableText"/>
            </w:pPr>
            <w:r>
              <w:t>192.168.99.1</w:t>
            </w:r>
          </w:p>
        </w:tc>
        <w:tc>
          <w:tcPr>
            <w:tcW w:w="2519" w:type="dxa"/>
          </w:tcPr>
          <w:p w14:paraId="3BDDE71C" w14:textId="77777777" w:rsidR="006A0185" w:rsidRPr="00385600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5EBAFD70" w14:textId="77777777" w:rsidTr="006A0185">
        <w:tc>
          <w:tcPr>
            <w:tcW w:w="2518" w:type="dxa"/>
          </w:tcPr>
          <w:p w14:paraId="223CC8C3" w14:textId="77777777" w:rsidR="006A0185" w:rsidRPr="00385600" w:rsidRDefault="006A0185" w:rsidP="006A0185">
            <w:pPr>
              <w:pStyle w:val="TableText"/>
            </w:pPr>
            <w:r>
              <w:t>S2</w:t>
            </w:r>
          </w:p>
        </w:tc>
        <w:tc>
          <w:tcPr>
            <w:tcW w:w="2519" w:type="dxa"/>
          </w:tcPr>
          <w:p w14:paraId="10EE95E4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2BF91662" w14:textId="77777777" w:rsidR="006A0185" w:rsidRPr="00385600" w:rsidRDefault="006A0185" w:rsidP="006A0185">
            <w:pPr>
              <w:pStyle w:val="TableText"/>
            </w:pPr>
            <w:r>
              <w:t>192.168.99.2</w:t>
            </w:r>
          </w:p>
        </w:tc>
        <w:tc>
          <w:tcPr>
            <w:tcW w:w="2519" w:type="dxa"/>
          </w:tcPr>
          <w:p w14:paraId="0DDC7D2E" w14:textId="77777777" w:rsidR="006A0185" w:rsidRPr="00385600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40023D1F" w14:textId="77777777" w:rsidTr="006A0185">
        <w:tc>
          <w:tcPr>
            <w:tcW w:w="2518" w:type="dxa"/>
          </w:tcPr>
          <w:p w14:paraId="4699A693" w14:textId="77777777" w:rsidR="006A0185" w:rsidRPr="00385600" w:rsidRDefault="006A0185" w:rsidP="006A0185">
            <w:pPr>
              <w:pStyle w:val="TableText"/>
            </w:pPr>
            <w:r>
              <w:t>S3</w:t>
            </w:r>
          </w:p>
        </w:tc>
        <w:tc>
          <w:tcPr>
            <w:tcW w:w="2519" w:type="dxa"/>
          </w:tcPr>
          <w:p w14:paraId="0F983D08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5E6A1766" w14:textId="77777777" w:rsidR="006A0185" w:rsidRPr="00385600" w:rsidRDefault="006A0185" w:rsidP="006A0185">
            <w:pPr>
              <w:pStyle w:val="TableText"/>
            </w:pPr>
            <w:r>
              <w:t>192.168.99.3</w:t>
            </w:r>
          </w:p>
        </w:tc>
        <w:tc>
          <w:tcPr>
            <w:tcW w:w="2519" w:type="dxa"/>
          </w:tcPr>
          <w:p w14:paraId="27108670" w14:textId="77777777" w:rsidR="006A0185" w:rsidRPr="00385600" w:rsidRDefault="006A0185" w:rsidP="006A0185">
            <w:pPr>
              <w:pStyle w:val="TableText"/>
            </w:pPr>
            <w:r>
              <w:t>255.255.255.0</w:t>
            </w:r>
          </w:p>
        </w:tc>
      </w:tr>
    </w:tbl>
    <w:p w14:paraId="30EF9E36" w14:textId="77777777" w:rsidR="006A0185" w:rsidRPr="003C0FBF" w:rsidRDefault="006A0185" w:rsidP="00F52C6E">
      <w:pPr>
        <w:pStyle w:val="1"/>
      </w:pPr>
      <w:r>
        <w:t>Цели</w:t>
      </w:r>
    </w:p>
    <w:p w14:paraId="7395502F" w14:textId="77777777" w:rsidR="006A0185" w:rsidRDefault="006A0185" w:rsidP="006A0185">
      <w:pPr>
        <w:pStyle w:val="Bulletlevel1"/>
        <w:spacing w:before="60" w:after="60" w:line="276" w:lineRule="auto"/>
      </w:pPr>
      <w:r>
        <w:t>Настройка статического транкинга</w:t>
      </w:r>
    </w:p>
    <w:p w14:paraId="423221B8" w14:textId="77777777" w:rsidR="006A0185" w:rsidRDefault="006A0185" w:rsidP="006A0185">
      <w:pPr>
        <w:pStyle w:val="Bulletlevel1"/>
        <w:spacing w:before="60" w:after="60" w:line="276" w:lineRule="auto"/>
      </w:pPr>
      <w:r>
        <w:t>Настройка и проверка DTP</w:t>
      </w:r>
    </w:p>
    <w:p w14:paraId="1844796C" w14:textId="77777777" w:rsidR="006A0185" w:rsidRPr="00C07FD9" w:rsidRDefault="006A0185" w:rsidP="00F52C6E">
      <w:pPr>
        <w:pStyle w:val="1"/>
      </w:pPr>
      <w:r>
        <w:t>Общие сведения/сценарий</w:t>
      </w:r>
    </w:p>
    <w:p w14:paraId="15F2D517" w14:textId="77777777" w:rsidR="006A0185" w:rsidRDefault="006A0185" w:rsidP="006A0185">
      <w:pPr>
        <w:pStyle w:val="BodyTextL25"/>
      </w:pPr>
      <w:r>
        <w:t>По мере увеличения количества коммутаторов в сети усложняется администрирование и управление сетями VLAN и магистралями. Чтобы упростить некоторые конфигурации VLAN и транкинга, согласование транка между сетевыми устройствами управляется протоколом динамического транкинга (DTP) и автоматически включается на коммутаторах Catalyst 2960 и Catalyst 3650.</w:t>
      </w:r>
    </w:p>
    <w:p w14:paraId="1FE59751" w14:textId="77777777" w:rsidR="006A0185" w:rsidRDefault="006A0185" w:rsidP="006A0185">
      <w:pPr>
        <w:pStyle w:val="BodyTextL25"/>
      </w:pPr>
      <w:r>
        <w:t>В этом задании вы настроите магистральные каналы между коммутаторами. Вы будете назначать порты для VLAN и проверять сквозное соединение между хостами в той же VLAN. Вы настроите магистральные каналы между коммутаторами, а также настроите VLAN 999 как VLAN с нетегированным трафиком.</w:t>
      </w:r>
    </w:p>
    <w:p w14:paraId="45EACE99" w14:textId="77777777" w:rsidR="006A0185" w:rsidRDefault="006A0185" w:rsidP="00F52C6E">
      <w:pPr>
        <w:pStyle w:val="1"/>
      </w:pPr>
      <w:r>
        <w:t>Инструкции</w:t>
      </w:r>
    </w:p>
    <w:p w14:paraId="5C04AB0E" w14:textId="77777777" w:rsidR="006A0185" w:rsidRDefault="006A0185" w:rsidP="007458E1">
      <w:pPr>
        <w:pStyle w:val="2"/>
      </w:pPr>
      <w:r>
        <w:t>Проверьте конфигурацию сети VLAN.</w:t>
      </w:r>
    </w:p>
    <w:p w14:paraId="3A23325F" w14:textId="77777777" w:rsidR="006A0185" w:rsidRDefault="006A0185" w:rsidP="006A0185">
      <w:pPr>
        <w:pStyle w:val="BodyTextL25"/>
      </w:pPr>
      <w:r>
        <w:t>Проверьте настроенные сети VLAN на коммутаторах.</w:t>
      </w:r>
    </w:p>
    <w:p w14:paraId="73502AC5" w14:textId="77777777" w:rsidR="006A0185" w:rsidRDefault="006A0185" w:rsidP="006A0185">
      <w:pPr>
        <w:pStyle w:val="SubStepAlpha"/>
      </w:pPr>
      <w:r>
        <w:t xml:space="preserve">На S1 перейдите в привилегированный режим EXEC и введите команду </w:t>
      </w:r>
      <w:r>
        <w:rPr>
          <w:b/>
        </w:rPr>
        <w:t>show vlan brief</w:t>
      </w:r>
      <w:r>
        <w:t xml:space="preserve"> , чтобы проверить наличие VLAN.</w:t>
      </w:r>
    </w:p>
    <w:p w14:paraId="6585B39C" w14:textId="77777777" w:rsidR="006A0185" w:rsidRDefault="006A0185" w:rsidP="006A0185">
      <w:pPr>
        <w:pStyle w:val="ConfigWindow"/>
      </w:pPr>
      <w:r>
        <w:t>Откройте окно конфигурации</w:t>
      </w:r>
    </w:p>
    <w:p w14:paraId="5548652D" w14:textId="77777777" w:rsidR="006A0185" w:rsidRPr="00D835B0" w:rsidRDefault="006A0185" w:rsidP="006A0185">
      <w:pPr>
        <w:pStyle w:val="CMD"/>
        <w:spacing w:before="0"/>
      </w:pPr>
      <w:r>
        <w:t xml:space="preserve">S1# </w:t>
      </w:r>
      <w:r>
        <w:rPr>
          <w:b/>
        </w:rPr>
        <w:t>show vlan brief</w:t>
      </w:r>
    </w:p>
    <w:p w14:paraId="555E52B4" w14:textId="77777777" w:rsidR="006A0185" w:rsidRPr="00D835B0" w:rsidRDefault="006A0185" w:rsidP="006A0185">
      <w:pPr>
        <w:pStyle w:val="CMDOutput"/>
      </w:pPr>
    </w:p>
    <w:p w14:paraId="1E9797B0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>VLAN Name Status Ports</w:t>
      </w:r>
    </w:p>
    <w:p w14:paraId="38A2FBAD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>---- -------------------------------- --------- -------------------------------</w:t>
      </w:r>
    </w:p>
    <w:p w14:paraId="5F9DF34A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>1 default active Fa0/1, Fa0/2, Fa0/3, Fa0/4</w:t>
      </w:r>
    </w:p>
    <w:p w14:paraId="498B36BF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lastRenderedPageBreak/>
        <w:t xml:space="preserve">                                                Fa0/5, Fa0/6, Fa0/7, Fa0/8</w:t>
      </w:r>
    </w:p>
    <w:p w14:paraId="7CC0278F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                                                Fa0/9, Fa0/10, Fa0/11, Fa0/12</w:t>
      </w:r>
    </w:p>
    <w:p w14:paraId="72BA818C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                                                Fa0/13, Fa0/14, Fa0/15, Fa0/16</w:t>
      </w:r>
    </w:p>
    <w:p w14:paraId="7808C793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                                                Fa0/17, Fa0/18, Fa0/19, Fa0/20</w:t>
      </w:r>
    </w:p>
    <w:p w14:paraId="03DD4C04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                                                Fa0/21, Fa0/22, Fa0/23, Fa0/24</w:t>
      </w:r>
    </w:p>
    <w:p w14:paraId="5BB9E16F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                                                Gig0/1, Gig0/2</w:t>
      </w:r>
    </w:p>
    <w:p w14:paraId="050A5112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99 Management active    </w:t>
      </w:r>
    </w:p>
    <w:p w14:paraId="77D4C8AC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999 Native active    </w:t>
      </w:r>
    </w:p>
    <w:p w14:paraId="392363F9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1002 </w:t>
      </w:r>
      <w:proofErr w:type="spellStart"/>
      <w:r w:rsidRPr="00575085">
        <w:rPr>
          <w:lang w:val="en-US"/>
        </w:rPr>
        <w:t>fddi</w:t>
      </w:r>
      <w:proofErr w:type="spellEnd"/>
      <w:r w:rsidRPr="00575085">
        <w:rPr>
          <w:lang w:val="en-US"/>
        </w:rPr>
        <w:t xml:space="preserve">-default active    </w:t>
      </w:r>
    </w:p>
    <w:p w14:paraId="1DBF1A1B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1003 token-ring-default active    </w:t>
      </w:r>
    </w:p>
    <w:p w14:paraId="47593EB2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1004 </w:t>
      </w:r>
      <w:proofErr w:type="spellStart"/>
      <w:r w:rsidRPr="00575085">
        <w:rPr>
          <w:lang w:val="en-US"/>
        </w:rPr>
        <w:t>fddinet</w:t>
      </w:r>
      <w:proofErr w:type="spellEnd"/>
      <w:r w:rsidRPr="00575085">
        <w:rPr>
          <w:lang w:val="en-US"/>
        </w:rPr>
        <w:t xml:space="preserve">-default active    </w:t>
      </w:r>
    </w:p>
    <w:p w14:paraId="45C7180B" w14:textId="77777777" w:rsidR="006A0185" w:rsidRDefault="006A0185" w:rsidP="006A0185">
      <w:pPr>
        <w:pStyle w:val="CMDOutput"/>
      </w:pPr>
      <w:r>
        <w:t xml:space="preserve">1005 </w:t>
      </w:r>
      <w:proofErr w:type="spellStart"/>
      <w:r>
        <w:t>trnet-default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  </w:t>
      </w:r>
    </w:p>
    <w:p w14:paraId="01F22EA0" w14:textId="0BF44019" w:rsidR="006A0185" w:rsidRDefault="006A0185" w:rsidP="006A0185">
      <w:pPr>
        <w:pStyle w:val="SubStepAlpha"/>
      </w:pPr>
      <w:r>
        <w:t>Повторите шаг 1a на S2 и S3.</w:t>
      </w:r>
    </w:p>
    <w:p w14:paraId="42F34E52" w14:textId="77777777" w:rsidR="006A0185" w:rsidRDefault="006A0185" w:rsidP="00A7043C">
      <w:pPr>
        <w:pStyle w:val="3"/>
      </w:pPr>
      <w:r>
        <w:t>Вопрос:</w:t>
      </w:r>
    </w:p>
    <w:p w14:paraId="0B10815A" w14:textId="46433906" w:rsidR="006A0185" w:rsidRDefault="006A0185" w:rsidP="006A0185">
      <w:pPr>
        <w:pStyle w:val="BodyTextL50"/>
        <w:spacing w:before="0"/>
      </w:pPr>
      <w:r>
        <w:t>Какие сети VLAN настроены на этих коммутаторах?</w:t>
      </w:r>
    </w:p>
    <w:p w14:paraId="1BEF6AC2" w14:textId="77777777" w:rsidR="00575085" w:rsidRDefault="00575085" w:rsidP="006A0185">
      <w:pPr>
        <w:pStyle w:val="BodyTextL50"/>
        <w:spacing w:before="0"/>
      </w:pPr>
    </w:p>
    <w:p w14:paraId="4A5DA510" w14:textId="77777777" w:rsidR="006A0185" w:rsidRDefault="006A0185" w:rsidP="007458E1">
      <w:pPr>
        <w:pStyle w:val="2"/>
      </w:pPr>
      <w:r>
        <w:t>Создайте дополнительные VLAN на S2 и S3.</w:t>
      </w:r>
    </w:p>
    <w:p w14:paraId="0592378C" w14:textId="77777777" w:rsidR="006A0185" w:rsidRDefault="006A0185" w:rsidP="006A0185">
      <w:pPr>
        <w:pStyle w:val="SubStepAlpha"/>
      </w:pPr>
      <w:r>
        <w:t>На S2 создайте сеть VLAN 10 с именем Red.</w:t>
      </w:r>
    </w:p>
    <w:p w14:paraId="5569BC71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 xml:space="preserve">S2(config)# </w:t>
      </w:r>
      <w:proofErr w:type="spellStart"/>
      <w:r w:rsidRPr="00575085">
        <w:rPr>
          <w:b/>
          <w:lang w:val="en-US"/>
        </w:rPr>
        <w:t>vlan</w:t>
      </w:r>
      <w:proofErr w:type="spellEnd"/>
      <w:r w:rsidRPr="00575085">
        <w:rPr>
          <w:b/>
          <w:lang w:val="en-US"/>
        </w:rPr>
        <w:t xml:space="preserve"> 10</w:t>
      </w:r>
    </w:p>
    <w:p w14:paraId="546F18EF" w14:textId="77777777" w:rsidR="006A0185" w:rsidRPr="00575085" w:rsidRDefault="006A0185" w:rsidP="006A0185">
      <w:pPr>
        <w:pStyle w:val="CMD"/>
        <w:rPr>
          <w:b/>
          <w:lang w:val="en-US"/>
        </w:rPr>
      </w:pPr>
      <w:r w:rsidRPr="00575085">
        <w:rPr>
          <w:lang w:val="en-US"/>
        </w:rPr>
        <w:t>S2(config-</w:t>
      </w:r>
      <w:proofErr w:type="spellStart"/>
      <w:proofErr w:type="gramStart"/>
      <w:r w:rsidRPr="00575085">
        <w:rPr>
          <w:lang w:val="en-US"/>
        </w:rPr>
        <w:t>vlan</w:t>
      </w:r>
      <w:proofErr w:type="spellEnd"/>
      <w:r w:rsidRPr="00575085">
        <w:rPr>
          <w:lang w:val="en-US"/>
        </w:rPr>
        <w:t>)#</w:t>
      </w:r>
      <w:proofErr w:type="gramEnd"/>
      <w:r w:rsidRPr="00575085">
        <w:rPr>
          <w:b/>
          <w:lang w:val="en-US"/>
        </w:rPr>
        <w:t xml:space="preserve"> name Red</w:t>
      </w:r>
      <w:r w:rsidRPr="00575085">
        <w:rPr>
          <w:lang w:val="en-US"/>
        </w:rPr>
        <w:t xml:space="preserve"> </w:t>
      </w:r>
    </w:p>
    <w:p w14:paraId="451C7984" w14:textId="77777777" w:rsidR="006A0185" w:rsidRDefault="006A0185" w:rsidP="006A0185">
      <w:pPr>
        <w:pStyle w:val="SubStepAlpha"/>
      </w:pPr>
      <w:r>
        <w:t>Создайте сети VLAN 20 и 30 согласно следующей таблице.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этой таблице показан номер VLAN и соответствующее имя VLAN."/>
      </w:tblPr>
      <w:tblGrid>
        <w:gridCol w:w="4686"/>
        <w:gridCol w:w="4686"/>
      </w:tblGrid>
      <w:tr w:rsidR="006A0185" w14:paraId="14D986EB" w14:textId="77777777" w:rsidTr="006A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86" w:type="dxa"/>
          </w:tcPr>
          <w:p w14:paraId="706E9DFC" w14:textId="77777777" w:rsidR="006A0185" w:rsidRDefault="006A0185" w:rsidP="006A0185">
            <w:pPr>
              <w:pStyle w:val="TableHeading"/>
            </w:pPr>
            <w:r>
              <w:t>Номер VLAN</w:t>
            </w:r>
          </w:p>
        </w:tc>
        <w:tc>
          <w:tcPr>
            <w:tcW w:w="4686" w:type="dxa"/>
          </w:tcPr>
          <w:p w14:paraId="5EAFAF00" w14:textId="77777777" w:rsidR="006A0185" w:rsidRDefault="006A0185" w:rsidP="006A0185">
            <w:pPr>
              <w:pStyle w:val="TableHeading"/>
            </w:pPr>
            <w:r>
              <w:t>Имя VLAN</w:t>
            </w:r>
          </w:p>
        </w:tc>
      </w:tr>
      <w:tr w:rsidR="006A0185" w14:paraId="60665A6F" w14:textId="77777777" w:rsidTr="006A0185">
        <w:tc>
          <w:tcPr>
            <w:tcW w:w="4686" w:type="dxa"/>
          </w:tcPr>
          <w:p w14:paraId="781998C5" w14:textId="77777777" w:rsidR="006A0185" w:rsidRDefault="006A0185" w:rsidP="006A0185">
            <w:pPr>
              <w:pStyle w:val="TableText"/>
            </w:pPr>
            <w:r>
              <w:t>10</w:t>
            </w:r>
          </w:p>
        </w:tc>
        <w:tc>
          <w:tcPr>
            <w:tcW w:w="4686" w:type="dxa"/>
          </w:tcPr>
          <w:p w14:paraId="0906AEA3" w14:textId="77777777" w:rsidR="006A0185" w:rsidRDefault="006A0185" w:rsidP="006A0185">
            <w:pPr>
              <w:pStyle w:val="TableText"/>
            </w:pPr>
            <w:r>
              <w:t>Red</w:t>
            </w:r>
          </w:p>
        </w:tc>
      </w:tr>
      <w:tr w:rsidR="006A0185" w14:paraId="10B1DF33" w14:textId="77777777" w:rsidTr="006A0185">
        <w:tc>
          <w:tcPr>
            <w:tcW w:w="4686" w:type="dxa"/>
          </w:tcPr>
          <w:p w14:paraId="51A84F81" w14:textId="77777777" w:rsidR="006A0185" w:rsidRDefault="006A0185" w:rsidP="006A0185">
            <w:pPr>
              <w:pStyle w:val="TableText"/>
            </w:pPr>
            <w:r>
              <w:t>20</w:t>
            </w:r>
          </w:p>
        </w:tc>
        <w:tc>
          <w:tcPr>
            <w:tcW w:w="4686" w:type="dxa"/>
          </w:tcPr>
          <w:p w14:paraId="40FEF961" w14:textId="77777777" w:rsidR="006A0185" w:rsidRDefault="006A0185" w:rsidP="006A0185">
            <w:pPr>
              <w:pStyle w:val="TableText"/>
            </w:pPr>
            <w:r>
              <w:t>Blue</w:t>
            </w:r>
          </w:p>
        </w:tc>
      </w:tr>
      <w:tr w:rsidR="006A0185" w14:paraId="5C43D741" w14:textId="77777777" w:rsidTr="006A0185">
        <w:tc>
          <w:tcPr>
            <w:tcW w:w="4686" w:type="dxa"/>
          </w:tcPr>
          <w:p w14:paraId="12CC5CA8" w14:textId="77777777" w:rsidR="006A0185" w:rsidRDefault="006A0185" w:rsidP="006A0185">
            <w:pPr>
              <w:pStyle w:val="TableText"/>
            </w:pPr>
            <w:r>
              <w:t>30</w:t>
            </w:r>
          </w:p>
        </w:tc>
        <w:tc>
          <w:tcPr>
            <w:tcW w:w="4686" w:type="dxa"/>
          </w:tcPr>
          <w:p w14:paraId="450B4431" w14:textId="77777777" w:rsidR="006A0185" w:rsidRDefault="006A0185" w:rsidP="006A0185">
            <w:pPr>
              <w:pStyle w:val="TableText"/>
            </w:pPr>
            <w:r>
              <w:t>Yellow</w:t>
            </w:r>
          </w:p>
        </w:tc>
      </w:tr>
    </w:tbl>
    <w:p w14:paraId="31A5AF15" w14:textId="77777777" w:rsidR="006A0185" w:rsidRDefault="006A0185" w:rsidP="006A0185">
      <w:pPr>
        <w:pStyle w:val="SubStepAlpha"/>
      </w:pPr>
      <w:r>
        <w:t xml:space="preserve">Проверьте успешное добавление новых сетей VLAN. Введите </w:t>
      </w:r>
      <w:r>
        <w:rPr>
          <w:b/>
        </w:rPr>
        <w:t>show vlan brief</w:t>
      </w:r>
      <w:r>
        <w:t xml:space="preserve"> в привилегированном режиме EXEC.</w:t>
      </w:r>
    </w:p>
    <w:p w14:paraId="3C3A83A2" w14:textId="77777777" w:rsidR="006A0185" w:rsidRDefault="006A0185" w:rsidP="00A7043C">
      <w:pPr>
        <w:pStyle w:val="3"/>
      </w:pPr>
      <w:r>
        <w:t>Вопрос:</w:t>
      </w:r>
    </w:p>
    <w:p w14:paraId="2BD8B0E0" w14:textId="77777777" w:rsidR="006A0185" w:rsidRDefault="006A0185" w:rsidP="006A0185">
      <w:pPr>
        <w:pStyle w:val="BodyTextL50"/>
        <w:spacing w:before="0"/>
      </w:pPr>
      <w:r>
        <w:t>В дополнение к VLAN по умолчанию, какие VLAN настроены на S2?</w:t>
      </w:r>
    </w:p>
    <w:p w14:paraId="74199C8E" w14:textId="1793F948" w:rsidR="0000781C" w:rsidRDefault="0000781C" w:rsidP="00041E75">
      <w:pPr>
        <w:pStyle w:val="SubStepAlpha"/>
      </w:pPr>
      <w:r>
        <w:t>Повторите предыдущие шаги, чтобы создать дополнительные VLAN на S3.</w:t>
      </w:r>
    </w:p>
    <w:p w14:paraId="22CEF8DA" w14:textId="77777777" w:rsidR="00575085" w:rsidRDefault="00575085" w:rsidP="00575085">
      <w:pPr>
        <w:pStyle w:val="SubStepAlpha"/>
        <w:numPr>
          <w:ilvl w:val="0"/>
          <w:numId w:val="0"/>
        </w:numPr>
        <w:ind w:left="720"/>
      </w:pPr>
    </w:p>
    <w:p w14:paraId="07AD979C" w14:textId="7DE92411" w:rsidR="006A0185" w:rsidRDefault="006A0185" w:rsidP="007458E1">
      <w:pPr>
        <w:pStyle w:val="2"/>
      </w:pPr>
      <w:r>
        <w:t>Назначение сетей VLAN портам</w:t>
      </w:r>
    </w:p>
    <w:p w14:paraId="299DEEA0" w14:textId="77777777" w:rsidR="006A0185" w:rsidRDefault="006A0185" w:rsidP="006A0185">
      <w:pPr>
        <w:pStyle w:val="BodyTextL25"/>
      </w:pPr>
      <w:r>
        <w:t xml:space="preserve">Используйте команду </w:t>
      </w:r>
      <w:r>
        <w:rPr>
          <w:b/>
        </w:rPr>
        <w:t>switchport mode access</w:t>
      </w:r>
      <w:r>
        <w:t xml:space="preserve">, чтобы задать режим доступа для каналов доступа. Используйте команду </w:t>
      </w:r>
      <w:r>
        <w:rPr>
          <w:b/>
        </w:rPr>
        <w:t xml:space="preserve">switchport access vlan </w:t>
      </w:r>
      <w:r>
        <w:rPr>
          <w:i/>
        </w:rPr>
        <w:t>идентификатор-VLAN</w:t>
      </w:r>
      <w:r>
        <w:t>, чтобы назначить VLAN для порта доступа.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этой таблице показано назначение VLAN и связанная сеть, назначенная портам коммутаторов."/>
      </w:tblPr>
      <w:tblGrid>
        <w:gridCol w:w="3148"/>
        <w:gridCol w:w="3149"/>
        <w:gridCol w:w="3149"/>
      </w:tblGrid>
      <w:tr w:rsidR="006A0185" w14:paraId="7ED6F323" w14:textId="77777777" w:rsidTr="00A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48" w:type="dxa"/>
          </w:tcPr>
          <w:p w14:paraId="2AD83762" w14:textId="77777777" w:rsidR="006A0185" w:rsidRDefault="006A0185" w:rsidP="006A0185">
            <w:pPr>
              <w:pStyle w:val="TableHeading"/>
            </w:pPr>
            <w:r>
              <w:t>Порты</w:t>
            </w:r>
          </w:p>
        </w:tc>
        <w:tc>
          <w:tcPr>
            <w:tcW w:w="3149" w:type="dxa"/>
          </w:tcPr>
          <w:p w14:paraId="43D17A7A" w14:textId="77777777" w:rsidR="006A0185" w:rsidRDefault="006A0185" w:rsidP="006A0185">
            <w:pPr>
              <w:pStyle w:val="TableHeading"/>
            </w:pPr>
            <w:r>
              <w:t>Задания</w:t>
            </w:r>
          </w:p>
        </w:tc>
        <w:tc>
          <w:tcPr>
            <w:tcW w:w="3149" w:type="dxa"/>
          </w:tcPr>
          <w:p w14:paraId="565465EC" w14:textId="77777777" w:rsidR="006A0185" w:rsidRDefault="006A0185" w:rsidP="006A0185">
            <w:pPr>
              <w:pStyle w:val="TableHeading"/>
            </w:pPr>
            <w:r>
              <w:t>Сеть</w:t>
            </w:r>
          </w:p>
        </w:tc>
      </w:tr>
      <w:tr w:rsidR="006A0185" w14:paraId="67A6631A" w14:textId="77777777" w:rsidTr="00A81CBD">
        <w:tc>
          <w:tcPr>
            <w:tcW w:w="3148" w:type="dxa"/>
          </w:tcPr>
          <w:p w14:paraId="173A6ED8" w14:textId="77777777" w:rsidR="006A0185" w:rsidRDefault="006A0185" w:rsidP="006A0185">
            <w:pPr>
              <w:pStyle w:val="TableText"/>
            </w:pPr>
            <w:r>
              <w:t>S2 F0/1 – 8</w:t>
            </w:r>
          </w:p>
          <w:p w14:paraId="37BB01F3" w14:textId="77777777" w:rsidR="006A0185" w:rsidRDefault="006A0185" w:rsidP="006A0185">
            <w:pPr>
              <w:pStyle w:val="TableText"/>
            </w:pPr>
            <w:r>
              <w:t>S3 F0/1 – 8</w:t>
            </w:r>
          </w:p>
        </w:tc>
        <w:tc>
          <w:tcPr>
            <w:tcW w:w="3149" w:type="dxa"/>
          </w:tcPr>
          <w:p w14:paraId="1C46AAEF" w14:textId="77777777" w:rsidR="006A0185" w:rsidRDefault="006A0185" w:rsidP="006A0185">
            <w:pPr>
              <w:pStyle w:val="TableText"/>
            </w:pPr>
            <w:r>
              <w:t>VLAN 10 (Red)</w:t>
            </w:r>
          </w:p>
        </w:tc>
        <w:tc>
          <w:tcPr>
            <w:tcW w:w="3149" w:type="dxa"/>
          </w:tcPr>
          <w:p w14:paraId="5E185CA1" w14:textId="77777777" w:rsidR="006A0185" w:rsidRDefault="006A0185" w:rsidP="006A0185">
            <w:pPr>
              <w:pStyle w:val="TableText"/>
            </w:pPr>
            <w:r>
              <w:t>192.168.10.0 /24</w:t>
            </w:r>
          </w:p>
        </w:tc>
      </w:tr>
      <w:tr w:rsidR="006A0185" w14:paraId="1A05F794" w14:textId="77777777" w:rsidTr="00A81CBD">
        <w:tc>
          <w:tcPr>
            <w:tcW w:w="3148" w:type="dxa"/>
          </w:tcPr>
          <w:p w14:paraId="7534DBBF" w14:textId="77777777" w:rsidR="006A0185" w:rsidRDefault="006A0185" w:rsidP="006A0185">
            <w:pPr>
              <w:pStyle w:val="TableText"/>
            </w:pPr>
            <w:r>
              <w:t>S2 F0/9 – 16</w:t>
            </w:r>
          </w:p>
          <w:p w14:paraId="07DF1F88" w14:textId="77777777" w:rsidR="006A0185" w:rsidRDefault="006A0185" w:rsidP="006A0185">
            <w:pPr>
              <w:pStyle w:val="TableText"/>
            </w:pPr>
            <w:r>
              <w:t>S3 F0/9 – 16</w:t>
            </w:r>
          </w:p>
        </w:tc>
        <w:tc>
          <w:tcPr>
            <w:tcW w:w="3149" w:type="dxa"/>
          </w:tcPr>
          <w:p w14:paraId="15C962AD" w14:textId="77777777" w:rsidR="006A0185" w:rsidRDefault="006A0185" w:rsidP="006A0185">
            <w:pPr>
              <w:pStyle w:val="TableText"/>
            </w:pPr>
            <w:r>
              <w:t>VLAN 20 (Blue)</w:t>
            </w:r>
          </w:p>
        </w:tc>
        <w:tc>
          <w:tcPr>
            <w:tcW w:w="3149" w:type="dxa"/>
          </w:tcPr>
          <w:p w14:paraId="69DB3826" w14:textId="77777777" w:rsidR="006A0185" w:rsidRDefault="006A0185" w:rsidP="006A0185">
            <w:pPr>
              <w:pStyle w:val="TableText"/>
            </w:pPr>
            <w:r>
              <w:t>192.168.20.0 /24</w:t>
            </w:r>
          </w:p>
        </w:tc>
      </w:tr>
      <w:tr w:rsidR="006A0185" w14:paraId="0FAACFC4" w14:textId="77777777" w:rsidTr="00A81CBD">
        <w:tc>
          <w:tcPr>
            <w:tcW w:w="3148" w:type="dxa"/>
          </w:tcPr>
          <w:p w14:paraId="71F7A036" w14:textId="77777777" w:rsidR="006A0185" w:rsidRDefault="006A0185" w:rsidP="006A0185">
            <w:pPr>
              <w:pStyle w:val="TableText"/>
            </w:pPr>
            <w:r>
              <w:lastRenderedPageBreak/>
              <w:t>S2 F0/17 – 24</w:t>
            </w:r>
          </w:p>
          <w:p w14:paraId="43CA2157" w14:textId="77777777" w:rsidR="006A0185" w:rsidRDefault="006A0185" w:rsidP="006A0185">
            <w:pPr>
              <w:pStyle w:val="TableText"/>
            </w:pPr>
            <w:r>
              <w:t>S3 F0/17 – 24</w:t>
            </w:r>
          </w:p>
        </w:tc>
        <w:tc>
          <w:tcPr>
            <w:tcW w:w="3149" w:type="dxa"/>
          </w:tcPr>
          <w:p w14:paraId="3C6DEBD6" w14:textId="77777777" w:rsidR="006A0185" w:rsidRDefault="006A0185" w:rsidP="006A0185">
            <w:pPr>
              <w:pStyle w:val="TableText"/>
            </w:pPr>
            <w:r>
              <w:t>VLAN 30 (Yellow)</w:t>
            </w:r>
          </w:p>
        </w:tc>
        <w:tc>
          <w:tcPr>
            <w:tcW w:w="3149" w:type="dxa"/>
          </w:tcPr>
          <w:p w14:paraId="5FFD336D" w14:textId="77777777" w:rsidR="006A0185" w:rsidRDefault="006A0185" w:rsidP="006A0185">
            <w:pPr>
              <w:pStyle w:val="TableText"/>
            </w:pPr>
            <w:r>
              <w:t>192.168.30.0 /24</w:t>
            </w:r>
          </w:p>
        </w:tc>
      </w:tr>
    </w:tbl>
    <w:p w14:paraId="26F14CA6" w14:textId="77777777" w:rsidR="006A0185" w:rsidRDefault="006A0185" w:rsidP="006A0185">
      <w:pPr>
        <w:pStyle w:val="SubStepAlpha"/>
      </w:pPr>
      <w:r>
        <w:t>Назначьте сети VLAN портам на S2, используя данную таблицу назначений.</w:t>
      </w:r>
    </w:p>
    <w:p w14:paraId="121649DC" w14:textId="77777777" w:rsidR="006A0185" w:rsidRPr="00575085" w:rsidRDefault="006A0185" w:rsidP="006A0185">
      <w:pPr>
        <w:pStyle w:val="CMD"/>
        <w:rPr>
          <w:b/>
          <w:lang w:val="en-US"/>
        </w:rPr>
      </w:pPr>
      <w:r w:rsidRPr="00575085">
        <w:rPr>
          <w:lang w:val="en-US"/>
        </w:rPr>
        <w:t>S2(config-</w:t>
      </w:r>
      <w:proofErr w:type="gramStart"/>
      <w:r w:rsidRPr="00575085">
        <w:rPr>
          <w:lang w:val="en-US"/>
        </w:rPr>
        <w:t>if)#</w:t>
      </w:r>
      <w:proofErr w:type="gramEnd"/>
      <w:r w:rsidRPr="00575085">
        <w:rPr>
          <w:b/>
          <w:lang w:val="en-US"/>
        </w:rPr>
        <w:t xml:space="preserve"> interface range f0/1 - 8</w:t>
      </w:r>
      <w:r w:rsidRPr="00575085">
        <w:rPr>
          <w:lang w:val="en-US"/>
        </w:rPr>
        <w:t xml:space="preserve"> </w:t>
      </w:r>
    </w:p>
    <w:p w14:paraId="7C1C3052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>S2(config-if-</w:t>
      </w:r>
      <w:proofErr w:type="gramStart"/>
      <w:r w:rsidRPr="00575085">
        <w:rPr>
          <w:lang w:val="en-US"/>
        </w:rPr>
        <w:t>range)#</w:t>
      </w:r>
      <w:proofErr w:type="gramEnd"/>
      <w:r w:rsidRPr="00575085">
        <w:rPr>
          <w:b/>
          <w:lang w:val="en-US"/>
        </w:rPr>
        <w:t xml:space="preserve"> switchport mode access</w:t>
      </w:r>
    </w:p>
    <w:p w14:paraId="6076AADB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>S2(config-if-</w:t>
      </w:r>
      <w:proofErr w:type="gramStart"/>
      <w:r w:rsidRPr="00575085">
        <w:rPr>
          <w:lang w:val="en-US"/>
        </w:rPr>
        <w:t>range)#</w:t>
      </w:r>
      <w:proofErr w:type="gramEnd"/>
      <w:r w:rsidRPr="00575085">
        <w:rPr>
          <w:b/>
          <w:lang w:val="en-US"/>
        </w:rPr>
        <w:t xml:space="preserve"> switchport access </w:t>
      </w:r>
      <w:proofErr w:type="spellStart"/>
      <w:r w:rsidRPr="00575085">
        <w:rPr>
          <w:b/>
          <w:lang w:val="en-US"/>
        </w:rPr>
        <w:t>vlan</w:t>
      </w:r>
      <w:proofErr w:type="spellEnd"/>
      <w:r w:rsidRPr="00575085">
        <w:rPr>
          <w:b/>
          <w:lang w:val="en-US"/>
        </w:rPr>
        <w:t xml:space="preserve"> 10</w:t>
      </w:r>
      <w:r w:rsidRPr="00575085">
        <w:rPr>
          <w:lang w:val="en-US"/>
        </w:rPr>
        <w:t xml:space="preserve"> </w:t>
      </w:r>
    </w:p>
    <w:p w14:paraId="43857125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>S2(config-if-</w:t>
      </w:r>
      <w:proofErr w:type="gramStart"/>
      <w:r w:rsidRPr="00575085">
        <w:rPr>
          <w:lang w:val="en-US"/>
        </w:rPr>
        <w:t>range)#</w:t>
      </w:r>
      <w:proofErr w:type="gramEnd"/>
      <w:r w:rsidRPr="00575085">
        <w:rPr>
          <w:b/>
          <w:lang w:val="en-US"/>
        </w:rPr>
        <w:t xml:space="preserve"> interface range f0/9 -16</w:t>
      </w:r>
      <w:r w:rsidRPr="00575085">
        <w:rPr>
          <w:lang w:val="en-US"/>
        </w:rPr>
        <w:t xml:space="preserve"> </w:t>
      </w:r>
    </w:p>
    <w:p w14:paraId="71526D42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>S2(config-if-</w:t>
      </w:r>
      <w:proofErr w:type="gramStart"/>
      <w:r w:rsidRPr="00575085">
        <w:rPr>
          <w:lang w:val="en-US"/>
        </w:rPr>
        <w:t>range)#</w:t>
      </w:r>
      <w:proofErr w:type="gramEnd"/>
      <w:r w:rsidRPr="00575085">
        <w:rPr>
          <w:b/>
          <w:lang w:val="en-US"/>
        </w:rPr>
        <w:t xml:space="preserve"> switchport mode access</w:t>
      </w:r>
    </w:p>
    <w:p w14:paraId="02366E7F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>S2(config-if-</w:t>
      </w:r>
      <w:proofErr w:type="gramStart"/>
      <w:r w:rsidRPr="00575085">
        <w:rPr>
          <w:lang w:val="en-US"/>
        </w:rPr>
        <w:t>range)#</w:t>
      </w:r>
      <w:proofErr w:type="gramEnd"/>
      <w:r w:rsidRPr="00575085">
        <w:rPr>
          <w:b/>
          <w:lang w:val="en-US"/>
        </w:rPr>
        <w:t xml:space="preserve"> switchport access </w:t>
      </w:r>
      <w:proofErr w:type="spellStart"/>
      <w:r w:rsidRPr="00575085">
        <w:rPr>
          <w:b/>
          <w:lang w:val="en-US"/>
        </w:rPr>
        <w:t>vlan</w:t>
      </w:r>
      <w:proofErr w:type="spellEnd"/>
      <w:r w:rsidRPr="00575085">
        <w:rPr>
          <w:b/>
          <w:lang w:val="en-US"/>
        </w:rPr>
        <w:t xml:space="preserve"> 20</w:t>
      </w:r>
      <w:r w:rsidRPr="00575085">
        <w:rPr>
          <w:lang w:val="en-US"/>
        </w:rPr>
        <w:t xml:space="preserve"> </w:t>
      </w:r>
    </w:p>
    <w:p w14:paraId="7D39B8CD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>S2(config-if-</w:t>
      </w:r>
      <w:proofErr w:type="gramStart"/>
      <w:r w:rsidRPr="00575085">
        <w:rPr>
          <w:lang w:val="en-US"/>
        </w:rPr>
        <w:t>range)#</w:t>
      </w:r>
      <w:proofErr w:type="gramEnd"/>
      <w:r w:rsidRPr="00575085">
        <w:rPr>
          <w:b/>
          <w:lang w:val="en-US"/>
        </w:rPr>
        <w:t xml:space="preserve"> interface range f0/17 - 24</w:t>
      </w:r>
      <w:r w:rsidRPr="00575085">
        <w:rPr>
          <w:lang w:val="en-US"/>
        </w:rPr>
        <w:t xml:space="preserve"> </w:t>
      </w:r>
    </w:p>
    <w:p w14:paraId="2A73994C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>S2(config-if-</w:t>
      </w:r>
      <w:proofErr w:type="gramStart"/>
      <w:r w:rsidRPr="00575085">
        <w:rPr>
          <w:lang w:val="en-US"/>
        </w:rPr>
        <w:t>range)#</w:t>
      </w:r>
      <w:proofErr w:type="gramEnd"/>
      <w:r w:rsidRPr="00575085">
        <w:rPr>
          <w:b/>
          <w:lang w:val="en-US"/>
        </w:rPr>
        <w:t xml:space="preserve"> switchport mode access</w:t>
      </w:r>
    </w:p>
    <w:p w14:paraId="2FCCB6BA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>S2(config-if-</w:t>
      </w:r>
      <w:proofErr w:type="gramStart"/>
      <w:r w:rsidRPr="00575085">
        <w:rPr>
          <w:lang w:val="en-US"/>
        </w:rPr>
        <w:t>range)#</w:t>
      </w:r>
      <w:proofErr w:type="gramEnd"/>
      <w:r w:rsidRPr="00575085">
        <w:rPr>
          <w:b/>
          <w:lang w:val="en-US"/>
        </w:rPr>
        <w:t xml:space="preserve"> switchport access </w:t>
      </w:r>
      <w:proofErr w:type="spellStart"/>
      <w:r w:rsidRPr="00575085">
        <w:rPr>
          <w:b/>
          <w:lang w:val="en-US"/>
        </w:rPr>
        <w:t>vlan</w:t>
      </w:r>
      <w:proofErr w:type="spellEnd"/>
      <w:r w:rsidRPr="00575085">
        <w:rPr>
          <w:b/>
          <w:lang w:val="en-US"/>
        </w:rPr>
        <w:t xml:space="preserve"> 30</w:t>
      </w:r>
      <w:r w:rsidRPr="00575085">
        <w:rPr>
          <w:lang w:val="en-US"/>
        </w:rPr>
        <w:t xml:space="preserve"> </w:t>
      </w:r>
    </w:p>
    <w:p w14:paraId="5B8AC74C" w14:textId="77777777" w:rsidR="006A0185" w:rsidRDefault="006A0185" w:rsidP="006A0185">
      <w:pPr>
        <w:pStyle w:val="SubStepAlpha"/>
      </w:pPr>
      <w:r>
        <w:t xml:space="preserve">Назначьте сети VLAN портам на S3, </w:t>
      </w:r>
      <w:proofErr w:type="gramStart"/>
      <w:r>
        <w:t>используя  таблицу</w:t>
      </w:r>
      <w:proofErr w:type="gramEnd"/>
      <w:r>
        <w:t xml:space="preserve"> назначений.</w:t>
      </w:r>
    </w:p>
    <w:p w14:paraId="760CA49E" w14:textId="77777777" w:rsidR="00A81CBD" w:rsidRDefault="006A0185" w:rsidP="006A0185">
      <w:pPr>
        <w:pStyle w:val="BodyTextL50"/>
      </w:pPr>
      <w:r>
        <w:t xml:space="preserve">Теперь, когда у вас есть порты, назначенные VLAN, попробуйте выполнить эхо-запрос с </w:t>
      </w:r>
      <w:r>
        <w:rPr>
          <w:b/>
        </w:rPr>
        <w:t>PC1</w:t>
      </w:r>
      <w:r>
        <w:t xml:space="preserve"> на </w:t>
      </w:r>
      <w:r>
        <w:rPr>
          <w:b/>
        </w:rPr>
        <w:t>PC6</w:t>
      </w:r>
      <w:r>
        <w:t xml:space="preserve">. </w:t>
      </w:r>
    </w:p>
    <w:p w14:paraId="5E1444D2" w14:textId="77777777" w:rsidR="00A81CBD" w:rsidRDefault="00A81CBD" w:rsidP="00A7043C">
      <w:pPr>
        <w:pStyle w:val="3"/>
      </w:pPr>
      <w:r>
        <w:t>Вопрос:</w:t>
      </w:r>
    </w:p>
    <w:p w14:paraId="4AA11D35" w14:textId="4ADF4435" w:rsidR="006A0185" w:rsidRDefault="006A0185" w:rsidP="00A81CBD">
      <w:pPr>
        <w:pStyle w:val="BodyTextL50"/>
        <w:spacing w:before="0"/>
      </w:pPr>
      <w:r>
        <w:t>Успешно ли выполнен эхо-запрос? Дайте пояснение.</w:t>
      </w:r>
    </w:p>
    <w:p w14:paraId="724873C7" w14:textId="77777777" w:rsidR="00575085" w:rsidRDefault="00575085" w:rsidP="00A81CBD">
      <w:pPr>
        <w:pStyle w:val="BodyTextL50"/>
        <w:spacing w:before="0"/>
      </w:pPr>
    </w:p>
    <w:p w14:paraId="291FA0B3" w14:textId="77777777" w:rsidR="006A0185" w:rsidRDefault="006A0185" w:rsidP="007458E1">
      <w:pPr>
        <w:pStyle w:val="2"/>
      </w:pPr>
      <w:r>
        <w:t xml:space="preserve">Настройте </w:t>
      </w:r>
      <w:proofErr w:type="spellStart"/>
      <w:r>
        <w:t>транки</w:t>
      </w:r>
      <w:proofErr w:type="spellEnd"/>
      <w:r>
        <w:t xml:space="preserve"> на коммутаторах S1, S2 и S3.</w:t>
      </w:r>
    </w:p>
    <w:p w14:paraId="3D64B44A" w14:textId="77777777" w:rsidR="006A0185" w:rsidRDefault="006A0185" w:rsidP="006A0185">
      <w:pPr>
        <w:pStyle w:val="BodyTextL25"/>
      </w:pPr>
      <w:r>
        <w:rPr>
          <w:color w:val="000000"/>
        </w:rPr>
        <w:t>Динамический протокол транкинга (DTP) управляет магистральными каналами между коммутаторами Cisco. В настоящий момент все коммутационные порты находятся в режиме транкинга по умолчанию, т. е. «dynamic auto». На этом шаге необходимо изменить режим транкинга на «dynamic desirable» для канала между коммутаторами S1 и S2. Для канала между коммутаторами S1 и S3 будет установлен режим статического транка. В этой топологии используйте VLAN 999 в качестве сети VLAN с нетегированным трафиком.</w:t>
      </w:r>
    </w:p>
    <w:p w14:paraId="5B655CBD" w14:textId="77777777" w:rsidR="006A0185" w:rsidRDefault="006A0185" w:rsidP="006A0185">
      <w:pPr>
        <w:pStyle w:val="SubStepAlpha"/>
      </w:pPr>
      <w:r>
        <w:rPr>
          <w:color w:val="000000"/>
        </w:rPr>
        <w:t>На S1 переведите транк канал в режим «dynamic desirable» на интерфейсе GigabitEthernet 0/1. Конфигурация коммутатора S1 показана ниже</w:t>
      </w:r>
      <w:r>
        <w:t>.</w:t>
      </w:r>
    </w:p>
    <w:p w14:paraId="5AA3A10A" w14:textId="77777777" w:rsidR="006A0185" w:rsidRDefault="006A0185" w:rsidP="006A0185">
      <w:pPr>
        <w:pStyle w:val="CMD"/>
      </w:pPr>
      <w:r>
        <w:t xml:space="preserve">S1(config)# </w:t>
      </w:r>
      <w:r>
        <w:rPr>
          <w:b/>
        </w:rPr>
        <w:t>interface g0/1</w:t>
      </w:r>
    </w:p>
    <w:p w14:paraId="5265E96E" w14:textId="77777777" w:rsidR="006A0185" w:rsidRPr="00575085" w:rsidRDefault="006A0185" w:rsidP="006A0185">
      <w:pPr>
        <w:pStyle w:val="CMD"/>
        <w:rPr>
          <w:b/>
          <w:lang w:val="en-US"/>
        </w:rPr>
      </w:pPr>
      <w:r w:rsidRPr="00575085">
        <w:rPr>
          <w:lang w:val="en-US"/>
        </w:rPr>
        <w:t>S1(config-</w:t>
      </w:r>
      <w:proofErr w:type="gramStart"/>
      <w:r w:rsidRPr="00575085">
        <w:rPr>
          <w:lang w:val="en-US"/>
        </w:rPr>
        <w:t>if)#</w:t>
      </w:r>
      <w:proofErr w:type="gramEnd"/>
      <w:r w:rsidRPr="00575085">
        <w:rPr>
          <w:b/>
          <w:lang w:val="en-US"/>
        </w:rPr>
        <w:t xml:space="preserve"> switchport mode dynamic desirable</w:t>
      </w:r>
      <w:r w:rsidRPr="00575085">
        <w:rPr>
          <w:lang w:val="en-US"/>
        </w:rPr>
        <w:t xml:space="preserve"> </w:t>
      </w:r>
    </w:p>
    <w:p w14:paraId="2AB8F0E9" w14:textId="77777777" w:rsidR="00A81CBD" w:rsidRDefault="00A81CBD" w:rsidP="00A7043C">
      <w:pPr>
        <w:pStyle w:val="3"/>
      </w:pPr>
      <w:r>
        <w:t>Вопрос:</w:t>
      </w:r>
    </w:p>
    <w:p w14:paraId="13FEED38" w14:textId="77777777" w:rsidR="006A0185" w:rsidRDefault="006A0185" w:rsidP="00A81CBD">
      <w:pPr>
        <w:pStyle w:val="BodyTextL50"/>
        <w:spacing w:before="0"/>
      </w:pPr>
      <w:r>
        <w:t>Что будет результатом согласования транка между S1 и S2?</w:t>
      </w:r>
    </w:p>
    <w:p w14:paraId="7B727E5A" w14:textId="77777777" w:rsidR="00A81CBD" w:rsidRDefault="006A0185" w:rsidP="006A0185">
      <w:pPr>
        <w:pStyle w:val="SubStepAlpha"/>
      </w:pPr>
      <w:r>
        <w:t xml:space="preserve">На коммутаторе S2 убедитесь, что магистраль согласована, введя команду </w:t>
      </w:r>
      <w:r w:rsidRPr="00F40F74">
        <w:rPr>
          <w:b/>
        </w:rPr>
        <w:t xml:space="preserve">show interfaces </w:t>
      </w:r>
      <w:proofErr w:type="gramStart"/>
      <w:r w:rsidRPr="00F40F74">
        <w:rPr>
          <w:b/>
        </w:rPr>
        <w:t>trunk</w:t>
      </w:r>
      <w:r>
        <w:t xml:space="preserve"> .</w:t>
      </w:r>
      <w:proofErr w:type="gramEnd"/>
      <w:r>
        <w:t xml:space="preserve"> Интерфейс GigabitEthernet 0/1 должен появиться на выводе.</w:t>
      </w:r>
    </w:p>
    <w:p w14:paraId="72663123" w14:textId="77777777" w:rsidR="00A81CBD" w:rsidRDefault="00A81CBD" w:rsidP="00A7043C">
      <w:pPr>
        <w:pStyle w:val="3"/>
      </w:pPr>
      <w:r>
        <w:t>Вопрос:</w:t>
      </w:r>
    </w:p>
    <w:p w14:paraId="55780207" w14:textId="77777777" w:rsidR="006A0185" w:rsidRDefault="006A0185" w:rsidP="00A81CBD">
      <w:pPr>
        <w:pStyle w:val="BodyTextL50"/>
        <w:spacing w:before="0"/>
      </w:pPr>
      <w:r>
        <w:t>Каков режим и состояние этого порта?</w:t>
      </w:r>
    </w:p>
    <w:p w14:paraId="5C731E77" w14:textId="5CF629FD" w:rsidR="006A0185" w:rsidRDefault="006A0185" w:rsidP="006A0185">
      <w:pPr>
        <w:pStyle w:val="SubStepAlpha"/>
      </w:pPr>
      <w:r>
        <w:rPr>
          <w:color w:val="000000"/>
        </w:rPr>
        <w:t xml:space="preserve">Для магистральной линии связи между S1 и S3 настройте интерфейс GigabitEthernet 0/2 как статический транк </w:t>
      </w:r>
      <w:proofErr w:type="gramStart"/>
      <w:r>
        <w:rPr>
          <w:color w:val="000000"/>
        </w:rPr>
        <w:t>до  S</w:t>
      </w:r>
      <w:proofErr w:type="gramEnd"/>
      <w:r>
        <w:rPr>
          <w:color w:val="000000"/>
        </w:rPr>
        <w:t>1</w:t>
      </w:r>
      <w:r>
        <w:t xml:space="preserve">. Кроме того, отключите согласование DTP на интерфейсе G0/2 на S1. </w:t>
      </w:r>
    </w:p>
    <w:p w14:paraId="476499CA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 xml:space="preserve">S1(config)# </w:t>
      </w:r>
      <w:r w:rsidRPr="00575085">
        <w:rPr>
          <w:b/>
          <w:lang w:val="en-US"/>
        </w:rPr>
        <w:t>interface g0/2</w:t>
      </w:r>
      <w:r w:rsidRPr="00575085">
        <w:rPr>
          <w:lang w:val="en-US"/>
        </w:rPr>
        <w:t xml:space="preserve"> </w:t>
      </w:r>
    </w:p>
    <w:p w14:paraId="318D8F47" w14:textId="1CFBBC2B" w:rsidR="00710492" w:rsidRPr="00575085" w:rsidRDefault="006A0185" w:rsidP="002E69A8">
      <w:pPr>
        <w:pStyle w:val="CMD"/>
        <w:rPr>
          <w:b/>
          <w:lang w:val="en-US"/>
        </w:rPr>
      </w:pPr>
      <w:r w:rsidRPr="00575085">
        <w:rPr>
          <w:lang w:val="en-US"/>
        </w:rPr>
        <w:t>S1(config-</w:t>
      </w:r>
      <w:proofErr w:type="gramStart"/>
      <w:r w:rsidRPr="00575085">
        <w:rPr>
          <w:lang w:val="en-US"/>
        </w:rPr>
        <w:t>if)#</w:t>
      </w:r>
      <w:proofErr w:type="gramEnd"/>
      <w:r w:rsidRPr="00575085">
        <w:rPr>
          <w:b/>
          <w:lang w:val="en-US"/>
        </w:rPr>
        <w:t xml:space="preserve"> switchport mode trunk</w:t>
      </w:r>
      <w:r w:rsidRPr="00575085">
        <w:rPr>
          <w:lang w:val="en-US"/>
        </w:rPr>
        <w:t xml:space="preserve"> </w:t>
      </w:r>
    </w:p>
    <w:p w14:paraId="5B9DF11E" w14:textId="77777777" w:rsidR="006A0185" w:rsidRDefault="006A0185" w:rsidP="006A0185">
      <w:pPr>
        <w:pStyle w:val="CMD"/>
        <w:rPr>
          <w:b/>
        </w:rPr>
      </w:pPr>
      <w:r>
        <w:t>S1(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nonegotiate</w:t>
      </w:r>
      <w:proofErr w:type="spellEnd"/>
      <w:r>
        <w:t xml:space="preserve"> </w:t>
      </w:r>
    </w:p>
    <w:p w14:paraId="5537F1BA" w14:textId="77777777" w:rsidR="006A0185" w:rsidRDefault="006A0185" w:rsidP="006A0185">
      <w:pPr>
        <w:pStyle w:val="SubStepAlpha"/>
      </w:pPr>
      <w:r>
        <w:t xml:space="preserve">Используйте команду </w:t>
      </w:r>
      <w:r>
        <w:rPr>
          <w:b/>
        </w:rPr>
        <w:t>show dtp</w:t>
      </w:r>
      <w:r>
        <w:t xml:space="preserve"> для проверки состояния DTP.</w:t>
      </w:r>
    </w:p>
    <w:p w14:paraId="5E4140A3" w14:textId="77777777" w:rsidR="006A0185" w:rsidRPr="00575085" w:rsidRDefault="006A0185" w:rsidP="006A0185">
      <w:pPr>
        <w:pStyle w:val="CMD"/>
        <w:rPr>
          <w:b/>
          <w:lang w:val="en-US"/>
        </w:rPr>
      </w:pPr>
      <w:r w:rsidRPr="00575085">
        <w:rPr>
          <w:lang w:val="en-US"/>
        </w:rPr>
        <w:t xml:space="preserve">S1# </w:t>
      </w:r>
      <w:r w:rsidRPr="00575085">
        <w:rPr>
          <w:b/>
          <w:lang w:val="en-US"/>
        </w:rPr>
        <w:t xml:space="preserve">show </w:t>
      </w:r>
      <w:proofErr w:type="spellStart"/>
      <w:r w:rsidRPr="00575085">
        <w:rPr>
          <w:b/>
          <w:lang w:val="en-US"/>
        </w:rPr>
        <w:t>dtp</w:t>
      </w:r>
      <w:proofErr w:type="spellEnd"/>
    </w:p>
    <w:p w14:paraId="0859A5C7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 xml:space="preserve">Global DTP information </w:t>
      </w:r>
    </w:p>
    <w:p w14:paraId="723980BB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lastRenderedPageBreak/>
        <w:t xml:space="preserve">    Sending DTP Hello packets every 30 seconds </w:t>
      </w:r>
    </w:p>
    <w:p w14:paraId="230C840A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 xml:space="preserve">    Dynamic Trunk timeout is 300 seconds</w:t>
      </w:r>
    </w:p>
    <w:p w14:paraId="32324215" w14:textId="5A229E08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 xml:space="preserve">    1 </w:t>
      </w:r>
      <w:proofErr w:type="gramStart"/>
      <w:r w:rsidRPr="00575085">
        <w:rPr>
          <w:lang w:val="en-US"/>
        </w:rPr>
        <w:t>interfaces</w:t>
      </w:r>
      <w:proofErr w:type="gramEnd"/>
      <w:r w:rsidRPr="00575085">
        <w:rPr>
          <w:lang w:val="en-US"/>
        </w:rPr>
        <w:t xml:space="preserve"> using DTP</w:t>
      </w:r>
    </w:p>
    <w:p w14:paraId="4D1E0049" w14:textId="77777777" w:rsidR="006A0185" w:rsidRDefault="006A0185" w:rsidP="006A0185">
      <w:pPr>
        <w:pStyle w:val="SubStepAlpha"/>
      </w:pPr>
      <w:r>
        <w:t xml:space="preserve">Убедитесь, что режим </w:t>
      </w:r>
      <w:proofErr w:type="spellStart"/>
      <w:r>
        <w:t>транкинга</w:t>
      </w:r>
      <w:proofErr w:type="spellEnd"/>
      <w:r>
        <w:t xml:space="preserve"> включен на всех коммутаторах, выполнив команду </w:t>
      </w:r>
      <w:r>
        <w:rPr>
          <w:b/>
        </w:rPr>
        <w:t>show interfaces trunk</w:t>
      </w:r>
      <w:r>
        <w:t>.</w:t>
      </w:r>
    </w:p>
    <w:p w14:paraId="12FDD680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 xml:space="preserve">S1# </w:t>
      </w:r>
      <w:r w:rsidRPr="00575085">
        <w:rPr>
          <w:b/>
          <w:lang w:val="en-US"/>
        </w:rPr>
        <w:t>show interfaces trunk</w:t>
      </w:r>
    </w:p>
    <w:p w14:paraId="2F1AA825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Port Mode Encapsulation Status Native </w:t>
      </w:r>
      <w:proofErr w:type="spellStart"/>
      <w:r w:rsidRPr="00575085">
        <w:rPr>
          <w:lang w:val="en-US"/>
        </w:rPr>
        <w:t>vlan</w:t>
      </w:r>
      <w:proofErr w:type="spellEnd"/>
    </w:p>
    <w:p w14:paraId="2CB15D66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Gig0/1 desirable n-802.1q </w:t>
      </w:r>
      <w:proofErr w:type="spellStart"/>
      <w:r w:rsidRPr="00575085">
        <w:rPr>
          <w:lang w:val="en-US"/>
        </w:rPr>
        <w:t>trunking</w:t>
      </w:r>
      <w:proofErr w:type="spellEnd"/>
      <w:r w:rsidRPr="00575085">
        <w:rPr>
          <w:lang w:val="en-US"/>
        </w:rPr>
        <w:t xml:space="preserve"> 1</w:t>
      </w:r>
    </w:p>
    <w:p w14:paraId="2B58D03F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Gig0/2 on 802.1q </w:t>
      </w:r>
      <w:proofErr w:type="spellStart"/>
      <w:r w:rsidRPr="00575085">
        <w:rPr>
          <w:lang w:val="en-US"/>
        </w:rPr>
        <w:t>trunking</w:t>
      </w:r>
      <w:proofErr w:type="spellEnd"/>
      <w:r w:rsidRPr="00575085">
        <w:rPr>
          <w:lang w:val="en-US"/>
        </w:rPr>
        <w:t xml:space="preserve"> 1</w:t>
      </w:r>
    </w:p>
    <w:p w14:paraId="0939D197" w14:textId="77777777" w:rsidR="006A0185" w:rsidRPr="00575085" w:rsidRDefault="006A0185" w:rsidP="006A0185">
      <w:pPr>
        <w:pStyle w:val="CMDOutput"/>
        <w:rPr>
          <w:lang w:val="en-US"/>
        </w:rPr>
      </w:pPr>
    </w:p>
    <w:p w14:paraId="0A2A3306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Port </w:t>
      </w:r>
      <w:proofErr w:type="spellStart"/>
      <w:r w:rsidRPr="00575085">
        <w:rPr>
          <w:lang w:val="en-US"/>
        </w:rPr>
        <w:t>Vlans</w:t>
      </w:r>
      <w:proofErr w:type="spellEnd"/>
      <w:r w:rsidRPr="00575085">
        <w:rPr>
          <w:lang w:val="en-US"/>
        </w:rPr>
        <w:t xml:space="preserve"> allowed on trunk</w:t>
      </w:r>
    </w:p>
    <w:p w14:paraId="0FF42441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>Gig0/1 1-1005</w:t>
      </w:r>
    </w:p>
    <w:p w14:paraId="241F987F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>Gig0/2 1-1005</w:t>
      </w:r>
    </w:p>
    <w:p w14:paraId="6B2A1388" w14:textId="77777777" w:rsidR="006A0185" w:rsidRPr="00575085" w:rsidRDefault="006A0185" w:rsidP="006A0185">
      <w:pPr>
        <w:pStyle w:val="CMDOutput"/>
        <w:rPr>
          <w:lang w:val="en-US"/>
        </w:rPr>
      </w:pPr>
    </w:p>
    <w:p w14:paraId="483C289D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Port </w:t>
      </w:r>
      <w:proofErr w:type="spellStart"/>
      <w:r w:rsidRPr="00575085">
        <w:rPr>
          <w:lang w:val="en-US"/>
        </w:rPr>
        <w:t>Vlans</w:t>
      </w:r>
      <w:proofErr w:type="spellEnd"/>
      <w:r w:rsidRPr="00575085">
        <w:rPr>
          <w:lang w:val="en-US"/>
        </w:rPr>
        <w:t xml:space="preserve"> allowed and active in management domain</w:t>
      </w:r>
    </w:p>
    <w:p w14:paraId="46EEF191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>Gig0/1 1,99,999</w:t>
      </w:r>
    </w:p>
    <w:p w14:paraId="57B61C0B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>Gig0/2 1,99,999</w:t>
      </w:r>
    </w:p>
    <w:p w14:paraId="005EC012" w14:textId="77777777" w:rsidR="006A0185" w:rsidRPr="00575085" w:rsidRDefault="006A0185" w:rsidP="006A0185">
      <w:pPr>
        <w:pStyle w:val="CMDOutput"/>
        <w:rPr>
          <w:lang w:val="en-US"/>
        </w:rPr>
      </w:pPr>
    </w:p>
    <w:p w14:paraId="4DFB1F7F" w14:textId="77777777" w:rsidR="006A0185" w:rsidRPr="00575085" w:rsidRDefault="006A0185" w:rsidP="006A0185">
      <w:pPr>
        <w:pStyle w:val="CMDOutput"/>
        <w:rPr>
          <w:lang w:val="en-US"/>
        </w:rPr>
      </w:pPr>
      <w:r w:rsidRPr="00575085">
        <w:rPr>
          <w:lang w:val="en-US"/>
        </w:rPr>
        <w:t xml:space="preserve">Port </w:t>
      </w:r>
      <w:proofErr w:type="spellStart"/>
      <w:r w:rsidRPr="00575085">
        <w:rPr>
          <w:lang w:val="en-US"/>
        </w:rPr>
        <w:t>Vlans</w:t>
      </w:r>
      <w:proofErr w:type="spellEnd"/>
      <w:r w:rsidRPr="00575085">
        <w:rPr>
          <w:lang w:val="en-US"/>
        </w:rPr>
        <w:t xml:space="preserve"> in spanning tree forwarding state and not pruned</w:t>
      </w:r>
    </w:p>
    <w:p w14:paraId="35F42461" w14:textId="77777777" w:rsidR="006A0185" w:rsidRDefault="006A0185" w:rsidP="006A0185">
      <w:pPr>
        <w:pStyle w:val="CMDOutput"/>
      </w:pPr>
      <w:r>
        <w:t>Gig0/1 1,99,999</w:t>
      </w:r>
    </w:p>
    <w:p w14:paraId="72246BE9" w14:textId="6AB5B8EE" w:rsidR="006A0185" w:rsidRDefault="006A0185" w:rsidP="006A0185">
      <w:pPr>
        <w:pStyle w:val="CMDOutput"/>
      </w:pPr>
      <w:r>
        <w:t>Gig0/2 1,99,999</w:t>
      </w:r>
    </w:p>
    <w:p w14:paraId="7A4CBF34" w14:textId="77777777" w:rsidR="00A81CBD" w:rsidRPr="0080631F" w:rsidRDefault="00A81CBD" w:rsidP="0080631F">
      <w:pPr>
        <w:pStyle w:val="3"/>
      </w:pPr>
      <w:r>
        <w:t>Вопрос:</w:t>
      </w:r>
    </w:p>
    <w:p w14:paraId="6D502DF1" w14:textId="77777777" w:rsidR="00A81CBD" w:rsidRDefault="006A0185" w:rsidP="00A81CBD">
      <w:pPr>
        <w:pStyle w:val="BodyTextL50"/>
        <w:tabs>
          <w:tab w:val="right" w:leader="underscore" w:pos="10080"/>
        </w:tabs>
        <w:spacing w:before="0"/>
      </w:pPr>
      <w:r>
        <w:t>Какая сеть VLAN с нетегированным трафиком сейчас используется для этих магистралей?</w:t>
      </w:r>
    </w:p>
    <w:p w14:paraId="22398B6D" w14:textId="77777777" w:rsidR="006A0185" w:rsidRDefault="006A0185" w:rsidP="006A0185">
      <w:pPr>
        <w:pStyle w:val="SubStepAlpha"/>
      </w:pPr>
      <w:r>
        <w:t>Настройте VLAN 999 как сеть VLAN с нетегированным трафиком для магистральных каналов на S1.</w:t>
      </w:r>
    </w:p>
    <w:p w14:paraId="14A6A3A6" w14:textId="77777777" w:rsidR="006A0185" w:rsidRPr="00575085" w:rsidRDefault="006A0185" w:rsidP="006A0185">
      <w:pPr>
        <w:pStyle w:val="CMD"/>
        <w:rPr>
          <w:lang w:val="en-US"/>
        </w:rPr>
      </w:pPr>
      <w:r w:rsidRPr="00575085">
        <w:rPr>
          <w:lang w:val="en-US"/>
        </w:rPr>
        <w:t xml:space="preserve">S1(config)# </w:t>
      </w:r>
      <w:r w:rsidRPr="00575085">
        <w:rPr>
          <w:b/>
          <w:lang w:val="en-US"/>
        </w:rPr>
        <w:t>interface range g0/1 - 2</w:t>
      </w:r>
    </w:p>
    <w:p w14:paraId="57E0E2FB" w14:textId="77777777" w:rsidR="006A0185" w:rsidRPr="00575085" w:rsidRDefault="006A0185" w:rsidP="006A0185">
      <w:pPr>
        <w:pStyle w:val="CMD"/>
        <w:rPr>
          <w:b/>
          <w:lang w:val="en-US"/>
        </w:rPr>
      </w:pPr>
      <w:r w:rsidRPr="00575085">
        <w:rPr>
          <w:lang w:val="en-US"/>
        </w:rPr>
        <w:t>S1(config-if-</w:t>
      </w:r>
      <w:proofErr w:type="gramStart"/>
      <w:r w:rsidRPr="00575085">
        <w:rPr>
          <w:lang w:val="en-US"/>
        </w:rPr>
        <w:t>range)#</w:t>
      </w:r>
      <w:proofErr w:type="gramEnd"/>
      <w:r w:rsidRPr="00575085">
        <w:rPr>
          <w:b/>
          <w:lang w:val="en-US"/>
        </w:rPr>
        <w:t xml:space="preserve"> switchport trunk native </w:t>
      </w:r>
      <w:proofErr w:type="spellStart"/>
      <w:r w:rsidRPr="00575085">
        <w:rPr>
          <w:b/>
          <w:lang w:val="en-US"/>
        </w:rPr>
        <w:t>vlan</w:t>
      </w:r>
      <w:proofErr w:type="spellEnd"/>
      <w:r w:rsidRPr="00575085">
        <w:rPr>
          <w:b/>
          <w:lang w:val="en-US"/>
        </w:rPr>
        <w:t xml:space="preserve"> 999</w:t>
      </w:r>
      <w:r w:rsidRPr="00575085">
        <w:rPr>
          <w:lang w:val="en-US"/>
        </w:rPr>
        <w:t xml:space="preserve"> </w:t>
      </w:r>
    </w:p>
    <w:p w14:paraId="6970A28E" w14:textId="77777777" w:rsidR="00A81CBD" w:rsidRDefault="00A81CBD" w:rsidP="00A7043C">
      <w:pPr>
        <w:pStyle w:val="3"/>
      </w:pPr>
      <w:r>
        <w:t>Вопрос:</w:t>
      </w:r>
    </w:p>
    <w:p w14:paraId="21190697" w14:textId="77777777" w:rsidR="006A0185" w:rsidRDefault="006A0185" w:rsidP="00494404">
      <w:pPr>
        <w:pStyle w:val="BodyTextL50"/>
        <w:spacing w:before="0"/>
      </w:pPr>
      <w:r>
        <w:t>Какие сообщения были получены на S1? Как бы вы исправили эту ошибку?</w:t>
      </w:r>
    </w:p>
    <w:p w14:paraId="0EBBB5FA" w14:textId="77777777" w:rsidR="006A0185" w:rsidRDefault="006A0185" w:rsidP="006A0185">
      <w:pPr>
        <w:pStyle w:val="SubStepAlpha"/>
      </w:pPr>
      <w:r>
        <w:t>На коммутаторах S2 и S3 настройте VLAN 999 как сеть VLAN с нетегированным трафиком.</w:t>
      </w:r>
    </w:p>
    <w:p w14:paraId="5240FCE7" w14:textId="77777777" w:rsidR="006A0185" w:rsidRDefault="006A0185" w:rsidP="006A0185">
      <w:pPr>
        <w:pStyle w:val="SubStepAlpha"/>
      </w:pPr>
      <w:r>
        <w:t>Убедитесь, что режим транкинга успешно настроен на всех коммутаторах. Вы должны успешно отправлять ping-запросы между коммутаторами в топологии, используя IP-адреса, настроенные на интерфейсе SVI.</w:t>
      </w:r>
    </w:p>
    <w:p w14:paraId="223315E4" w14:textId="77777777" w:rsidR="00A81CBD" w:rsidRDefault="006A0185" w:rsidP="006A0185">
      <w:pPr>
        <w:pStyle w:val="SubStepAlpha"/>
      </w:pPr>
      <w:r>
        <w:t>Попытка отправить ping с PC1 на PC6.</w:t>
      </w:r>
    </w:p>
    <w:p w14:paraId="1CDB9BDB" w14:textId="77777777" w:rsidR="00A81CBD" w:rsidRDefault="00A81CBD" w:rsidP="00A7043C">
      <w:pPr>
        <w:pStyle w:val="3"/>
      </w:pPr>
      <w:r>
        <w:t>Вопрос:</w:t>
      </w:r>
    </w:p>
    <w:p w14:paraId="2FF6D3BC" w14:textId="77777777" w:rsidR="006A0185" w:rsidRDefault="006A0185" w:rsidP="001A23C4">
      <w:pPr>
        <w:pStyle w:val="BodyTextL50"/>
        <w:spacing w:before="0"/>
      </w:pPr>
      <w:r>
        <w:t>Почему проверка связи с помощью эхо-запросов завершается неудачно? (Подсказка: Посмотрите на вывод «</w:t>
      </w:r>
      <w:r>
        <w:rPr>
          <w:b/>
        </w:rPr>
        <w:t>show vlan brief</w:t>
      </w:r>
      <w:r>
        <w:t>» из всех трех коммутаторов. Сравните выходные данные из '</w:t>
      </w:r>
      <w:r w:rsidRPr="001820ED">
        <w:rPr>
          <w:b/>
        </w:rPr>
        <w:t>show interface trunk</w:t>
      </w:r>
      <w:r>
        <w:t>' на всех коммутаторах.)</w:t>
      </w:r>
    </w:p>
    <w:p w14:paraId="3DE026F7" w14:textId="4B6CB49B" w:rsidR="006A0185" w:rsidRDefault="006A0185" w:rsidP="00041E75">
      <w:pPr>
        <w:pStyle w:val="SubStepAlpha"/>
      </w:pPr>
      <w:r>
        <w:t>Внесите в конфигурацию необходимые исправления.</w:t>
      </w:r>
    </w:p>
    <w:p w14:paraId="2459796C" w14:textId="77777777" w:rsidR="00575085" w:rsidRDefault="00575085" w:rsidP="00575085">
      <w:pPr>
        <w:pStyle w:val="SubStepAlpha"/>
        <w:numPr>
          <w:ilvl w:val="0"/>
          <w:numId w:val="0"/>
        </w:numPr>
        <w:ind w:left="720"/>
      </w:pPr>
    </w:p>
    <w:p w14:paraId="5B43AB91" w14:textId="77777777" w:rsidR="006A0185" w:rsidRPr="00321B29" w:rsidRDefault="006A0185" w:rsidP="007458E1">
      <w:pPr>
        <w:pStyle w:val="2"/>
      </w:pPr>
      <w:r>
        <w:t>Переконфигурируйте транк на S3.</w:t>
      </w:r>
    </w:p>
    <w:p w14:paraId="4E19D1B6" w14:textId="77777777" w:rsidR="00A81CBD" w:rsidRDefault="006A0185" w:rsidP="006A0185">
      <w:pPr>
        <w:pStyle w:val="SubStepAlpha"/>
      </w:pPr>
      <w:r>
        <w:t xml:space="preserve">На коммутаторе </w:t>
      </w:r>
      <w:r>
        <w:rPr>
          <w:b/>
        </w:rPr>
        <w:t xml:space="preserve">S3 </w:t>
      </w:r>
      <w:r>
        <w:t xml:space="preserve"> выполните команду </w:t>
      </w:r>
      <w:r w:rsidRPr="001820ED">
        <w:rPr>
          <w:b/>
        </w:rPr>
        <w:t>show interface trunk</w:t>
      </w:r>
      <w:r>
        <w:t>.</w:t>
      </w:r>
    </w:p>
    <w:p w14:paraId="4F8F0C82" w14:textId="77777777" w:rsidR="00A81CBD" w:rsidRDefault="00A81CBD" w:rsidP="00A7043C">
      <w:pPr>
        <w:pStyle w:val="3"/>
      </w:pPr>
      <w:r>
        <w:t>Вопрос:</w:t>
      </w:r>
    </w:p>
    <w:p w14:paraId="3DDFA574" w14:textId="77777777" w:rsidR="006A0185" w:rsidRDefault="006A0185" w:rsidP="00A81CBD">
      <w:pPr>
        <w:pStyle w:val="BodyTextL50"/>
        <w:spacing w:before="0"/>
      </w:pPr>
      <w:r>
        <w:t>Что такое режим и инкапсуляция на G0/2?</w:t>
      </w:r>
    </w:p>
    <w:p w14:paraId="0BAF6982" w14:textId="77777777" w:rsidR="00A81CBD" w:rsidRDefault="006A0185" w:rsidP="006A0185">
      <w:pPr>
        <w:pStyle w:val="SubStepAlpha"/>
      </w:pPr>
      <w:r>
        <w:t xml:space="preserve">Настройте </w:t>
      </w:r>
      <w:r>
        <w:rPr>
          <w:b/>
        </w:rPr>
        <w:t>G0/2</w:t>
      </w:r>
      <w:r>
        <w:t xml:space="preserve"> соответствующий </w:t>
      </w:r>
      <w:r>
        <w:rPr>
          <w:b/>
        </w:rPr>
        <w:t>G0/2</w:t>
      </w:r>
      <w:r>
        <w:t xml:space="preserve"> на </w:t>
      </w:r>
      <w:r>
        <w:rPr>
          <w:b/>
        </w:rPr>
        <w:t>S</w:t>
      </w:r>
      <w:proofErr w:type="gramStart"/>
      <w:r>
        <w:rPr>
          <w:b/>
        </w:rPr>
        <w:t>1</w:t>
      </w:r>
      <w:r>
        <w:t xml:space="preserve"> .</w:t>
      </w:r>
      <w:proofErr w:type="gramEnd"/>
    </w:p>
    <w:p w14:paraId="636F4E61" w14:textId="77777777" w:rsidR="00A81CBD" w:rsidRDefault="00A81CBD" w:rsidP="00A7043C">
      <w:pPr>
        <w:pStyle w:val="3"/>
      </w:pPr>
      <w:r>
        <w:t>Вопрос:</w:t>
      </w:r>
    </w:p>
    <w:p w14:paraId="401EDB3F" w14:textId="77777777" w:rsidR="006A0185" w:rsidRDefault="006A0185" w:rsidP="00A81CBD">
      <w:pPr>
        <w:pStyle w:val="BodyTextL50"/>
        <w:spacing w:before="0"/>
      </w:pPr>
      <w:r>
        <w:t>Каков режим и инкапсуляция на G0/2 после изменения?</w:t>
      </w:r>
    </w:p>
    <w:p w14:paraId="72C95586" w14:textId="77777777" w:rsidR="00A81CBD" w:rsidRDefault="006A0185" w:rsidP="006A0185">
      <w:pPr>
        <w:pStyle w:val="SubStepAlpha"/>
      </w:pPr>
      <w:r>
        <w:t>Выполните команду «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G0/2 switchport</w:t>
      </w:r>
      <w:r>
        <w:t xml:space="preserve">» на коммутаторе </w:t>
      </w:r>
      <w:r>
        <w:rPr>
          <w:b/>
        </w:rPr>
        <w:t>S3</w:t>
      </w:r>
      <w:r>
        <w:t>.</w:t>
      </w:r>
    </w:p>
    <w:p w14:paraId="30E2F429" w14:textId="77777777" w:rsidR="00A81CBD" w:rsidRDefault="00A81CBD" w:rsidP="00A7043C">
      <w:pPr>
        <w:pStyle w:val="3"/>
      </w:pPr>
      <w:r>
        <w:lastRenderedPageBreak/>
        <w:t>Вопрос:</w:t>
      </w:r>
    </w:p>
    <w:p w14:paraId="0DBD93C0" w14:textId="792D97C9" w:rsidR="00A81CBD" w:rsidRDefault="006A0185" w:rsidP="00A81CBD">
      <w:pPr>
        <w:pStyle w:val="BodyTextL50"/>
        <w:spacing w:before="0"/>
      </w:pPr>
      <w:r>
        <w:t xml:space="preserve">Что отображается состояние </w:t>
      </w:r>
      <w:r>
        <w:rPr>
          <w:b/>
        </w:rPr>
        <w:t>"</w:t>
      </w:r>
      <w:proofErr w:type="spellStart"/>
      <w:r>
        <w:rPr>
          <w:b/>
        </w:rPr>
        <w:t>Negotiation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Trunking</w:t>
      </w:r>
      <w:proofErr w:type="spellEnd"/>
      <w:r>
        <w:rPr>
          <w:b/>
        </w:rPr>
        <w:t>"</w:t>
      </w:r>
      <w:r>
        <w:t>?</w:t>
      </w:r>
    </w:p>
    <w:p w14:paraId="6524FCFE" w14:textId="77777777" w:rsidR="00575085" w:rsidRDefault="00575085" w:rsidP="00A81CBD">
      <w:pPr>
        <w:pStyle w:val="BodyTextL50"/>
        <w:spacing w:before="0"/>
      </w:pPr>
    </w:p>
    <w:p w14:paraId="1F59A0B9" w14:textId="77777777" w:rsidR="00F52C6E" w:rsidRPr="00F52C6E" w:rsidRDefault="00F52C6E" w:rsidP="00F52C6E">
      <w:pPr>
        <w:pStyle w:val="ConfigWindow"/>
      </w:pPr>
      <w:r>
        <w:t>Закройте окно настройки.</w:t>
      </w:r>
    </w:p>
    <w:p w14:paraId="4C778C62" w14:textId="77777777" w:rsidR="006A0185" w:rsidRDefault="006A0185" w:rsidP="007458E1">
      <w:pPr>
        <w:pStyle w:val="2"/>
        <w:spacing w:before="0"/>
      </w:pPr>
      <w:r>
        <w:t>Проверьте сквозное подключение.</w:t>
      </w:r>
    </w:p>
    <w:p w14:paraId="4B068DB7" w14:textId="77777777" w:rsidR="006A0185" w:rsidRDefault="006A0185" w:rsidP="00F52C6E">
      <w:pPr>
        <w:pStyle w:val="SubStepAlpha"/>
        <w:spacing w:before="0"/>
      </w:pPr>
      <w:r>
        <w:t>Из PC1 ping  до PC6.</w:t>
      </w:r>
    </w:p>
    <w:p w14:paraId="55777235" w14:textId="77777777" w:rsidR="006A0185" w:rsidRDefault="006A0185" w:rsidP="006A0185">
      <w:pPr>
        <w:pStyle w:val="SubStepAlpha"/>
      </w:pPr>
      <w:r>
        <w:t>Из PC2 ping до  PC5.</w:t>
      </w:r>
    </w:p>
    <w:p w14:paraId="62653517" w14:textId="77777777" w:rsidR="006A0185" w:rsidRDefault="006A0185" w:rsidP="006A0185">
      <w:pPr>
        <w:pStyle w:val="SubStepAlpha"/>
      </w:pPr>
      <w:r>
        <w:t>Из PC3 ping до PC4.</w:t>
      </w:r>
    </w:p>
    <w:p w14:paraId="6465F4B7" w14:textId="77777777" w:rsidR="00A81CBD" w:rsidRDefault="00A81CBD" w:rsidP="00A81CBD">
      <w:pPr>
        <w:pStyle w:val="ConfigWindow"/>
      </w:pPr>
      <w:r>
        <w:t>Конец документа</w:t>
      </w:r>
    </w:p>
    <w:sectPr w:rsidR="00A81CB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A3EE9" w14:textId="77777777" w:rsidR="005D7D07" w:rsidRDefault="005D7D07" w:rsidP="00710659">
      <w:pPr>
        <w:spacing w:after="0" w:line="240" w:lineRule="auto"/>
      </w:pPr>
      <w:r>
        <w:separator/>
      </w:r>
    </w:p>
    <w:p w14:paraId="445C428B" w14:textId="77777777" w:rsidR="005D7D07" w:rsidRDefault="005D7D07"/>
  </w:endnote>
  <w:endnote w:type="continuationSeparator" w:id="0">
    <w:p w14:paraId="7AA4BBD2" w14:textId="77777777" w:rsidR="005D7D07" w:rsidRDefault="005D7D07" w:rsidP="00710659">
      <w:pPr>
        <w:spacing w:after="0" w:line="240" w:lineRule="auto"/>
      </w:pPr>
      <w:r>
        <w:continuationSeparator/>
      </w:r>
    </w:p>
    <w:p w14:paraId="1CC65A88" w14:textId="77777777" w:rsidR="005D7D07" w:rsidRDefault="005D7D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D8CCF" w14:textId="77777777" w:rsidR="006A0185" w:rsidRDefault="006A01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666C2" w14:textId="283F11DB" w:rsidR="006A0185" w:rsidRPr="00882B63" w:rsidRDefault="006A018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75085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C046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8A281" w14:textId="28311FF7" w:rsidR="006A0185" w:rsidRPr="00882B63" w:rsidRDefault="006A018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75085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C046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73B67" w14:textId="77777777" w:rsidR="005D7D07" w:rsidRDefault="005D7D07" w:rsidP="00710659">
      <w:pPr>
        <w:spacing w:after="0" w:line="240" w:lineRule="auto"/>
      </w:pPr>
      <w:r>
        <w:separator/>
      </w:r>
    </w:p>
    <w:p w14:paraId="6C0EC48B" w14:textId="77777777" w:rsidR="005D7D07" w:rsidRDefault="005D7D07"/>
  </w:footnote>
  <w:footnote w:type="continuationSeparator" w:id="0">
    <w:p w14:paraId="73C5C8E9" w14:textId="77777777" w:rsidR="005D7D07" w:rsidRDefault="005D7D07" w:rsidP="00710659">
      <w:pPr>
        <w:spacing w:after="0" w:line="240" w:lineRule="auto"/>
      </w:pPr>
      <w:r>
        <w:continuationSeparator/>
      </w:r>
    </w:p>
    <w:p w14:paraId="05B985E3" w14:textId="77777777" w:rsidR="005D7D07" w:rsidRDefault="005D7D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ED444" w14:textId="77777777" w:rsidR="006A0185" w:rsidRDefault="006A018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7B0D4EDE1DB241CFAC113CC31DEC8B2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9AD915" w14:textId="77777777" w:rsidR="006A0185" w:rsidRDefault="006A0185" w:rsidP="008402F2">
        <w:pPr>
          <w:pStyle w:val="PageHead"/>
        </w:pPr>
        <w:r>
          <w:t>Packet Tracer. Настройка протокола DTP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11D07" w14:textId="77777777" w:rsidR="006A0185" w:rsidRDefault="006A0185" w:rsidP="006C3FCF">
    <w:pPr>
      <w:ind w:left="-288"/>
    </w:pPr>
    <w:r>
      <w:rPr>
        <w:noProof/>
      </w:rPr>
      <w:drawing>
        <wp:inline distT="0" distB="0" distL="0" distR="0" wp14:anchorId="0AC6211F" wp14:editId="6DF14B0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D5D3B"/>
    <w:multiLevelType w:val="multilevel"/>
    <w:tmpl w:val="7398136E"/>
    <w:lvl w:ilvl="0">
      <w:start w:val="1"/>
      <w:numFmt w:val="decimal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1A0BAD0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334FC96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BF"/>
    <w:rsid w:val="00001BDF"/>
    <w:rsid w:val="0000380F"/>
    <w:rsid w:val="00004175"/>
    <w:rsid w:val="000059C9"/>
    <w:rsid w:val="0000781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1E75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2DB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A59"/>
    <w:rsid w:val="00180A29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3C4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5B2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69A8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5D2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B7B5C"/>
    <w:rsid w:val="003C08AA"/>
    <w:rsid w:val="003C2A7B"/>
    <w:rsid w:val="003C49EF"/>
    <w:rsid w:val="003C5F8E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740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94404"/>
    <w:rsid w:val="0049652D"/>
    <w:rsid w:val="004A1CA0"/>
    <w:rsid w:val="004A22E9"/>
    <w:rsid w:val="004A4ACD"/>
    <w:rsid w:val="004A506C"/>
    <w:rsid w:val="004A5BC5"/>
    <w:rsid w:val="004A629F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40E"/>
    <w:rsid w:val="00554B4E"/>
    <w:rsid w:val="00556C02"/>
    <w:rsid w:val="00561BB2"/>
    <w:rsid w:val="00563249"/>
    <w:rsid w:val="00570A65"/>
    <w:rsid w:val="00575085"/>
    <w:rsid w:val="005762B1"/>
    <w:rsid w:val="00580456"/>
    <w:rsid w:val="00580E73"/>
    <w:rsid w:val="00592329"/>
    <w:rsid w:val="00593386"/>
    <w:rsid w:val="00596998"/>
    <w:rsid w:val="00596C59"/>
    <w:rsid w:val="0059790F"/>
    <w:rsid w:val="005A6E62"/>
    <w:rsid w:val="005B2FB3"/>
    <w:rsid w:val="005C6DE5"/>
    <w:rsid w:val="005D2B29"/>
    <w:rsid w:val="005D354A"/>
    <w:rsid w:val="005D3E53"/>
    <w:rsid w:val="005D506C"/>
    <w:rsid w:val="005D7D07"/>
    <w:rsid w:val="005E3235"/>
    <w:rsid w:val="005E4176"/>
    <w:rsid w:val="005E4876"/>
    <w:rsid w:val="005E65B5"/>
    <w:rsid w:val="005E692A"/>
    <w:rsid w:val="005F0301"/>
    <w:rsid w:val="005F3AE9"/>
    <w:rsid w:val="005F7160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1F86"/>
    <w:rsid w:val="00622D61"/>
    <w:rsid w:val="00624198"/>
    <w:rsid w:val="00636C28"/>
    <w:rsid w:val="006428E5"/>
    <w:rsid w:val="00644958"/>
    <w:rsid w:val="006513FB"/>
    <w:rsid w:val="00656EEF"/>
    <w:rsid w:val="006576AF"/>
    <w:rsid w:val="00667880"/>
    <w:rsid w:val="00672919"/>
    <w:rsid w:val="006740B1"/>
    <w:rsid w:val="00677544"/>
    <w:rsid w:val="00681687"/>
    <w:rsid w:val="00686295"/>
    <w:rsid w:val="00686587"/>
    <w:rsid w:val="006904CF"/>
    <w:rsid w:val="00695EE2"/>
    <w:rsid w:val="0069660B"/>
    <w:rsid w:val="006A0185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492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8E1"/>
    <w:rsid w:val="00745DCE"/>
    <w:rsid w:val="00750743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A55"/>
    <w:rsid w:val="0078405B"/>
    <w:rsid w:val="007866FD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15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31F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E6A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1AA3"/>
    <w:rsid w:val="008D23DF"/>
    <w:rsid w:val="008D73BF"/>
    <w:rsid w:val="008D7F09"/>
    <w:rsid w:val="008E00D5"/>
    <w:rsid w:val="008E5B64"/>
    <w:rsid w:val="008E7DAA"/>
    <w:rsid w:val="008F0094"/>
    <w:rsid w:val="008F03EF"/>
    <w:rsid w:val="008F3078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4AFC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205C"/>
    <w:rsid w:val="009A37D7"/>
    <w:rsid w:val="009A4E17"/>
    <w:rsid w:val="009A6955"/>
    <w:rsid w:val="009B0499"/>
    <w:rsid w:val="009B341C"/>
    <w:rsid w:val="009B5747"/>
    <w:rsid w:val="009C0B81"/>
    <w:rsid w:val="009C3182"/>
    <w:rsid w:val="009D2C27"/>
    <w:rsid w:val="009D503E"/>
    <w:rsid w:val="009E2309"/>
    <w:rsid w:val="009E2A5F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121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043C"/>
    <w:rsid w:val="00A7108E"/>
    <w:rsid w:val="00A73EBA"/>
    <w:rsid w:val="00A754B4"/>
    <w:rsid w:val="00A76665"/>
    <w:rsid w:val="00A76749"/>
    <w:rsid w:val="00A807C1"/>
    <w:rsid w:val="00A81CBD"/>
    <w:rsid w:val="00A82658"/>
    <w:rsid w:val="00A83374"/>
    <w:rsid w:val="00A86E3A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0E6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868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842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046F"/>
    <w:rsid w:val="00BC7423"/>
    <w:rsid w:val="00BC7CAC"/>
    <w:rsid w:val="00BD6682"/>
    <w:rsid w:val="00BD6D76"/>
    <w:rsid w:val="00BE56B3"/>
    <w:rsid w:val="00BE676D"/>
    <w:rsid w:val="00BF04E8"/>
    <w:rsid w:val="00BF16BF"/>
    <w:rsid w:val="00BF4D1F"/>
    <w:rsid w:val="00BF76BE"/>
    <w:rsid w:val="00C02A73"/>
    <w:rsid w:val="00C0480D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7B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28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4F6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48EB"/>
    <w:rsid w:val="00D41566"/>
    <w:rsid w:val="00D452F4"/>
    <w:rsid w:val="00D458EC"/>
    <w:rsid w:val="00D501B0"/>
    <w:rsid w:val="00D52582"/>
    <w:rsid w:val="00D531D0"/>
    <w:rsid w:val="00D56A0E"/>
    <w:rsid w:val="00D57AD3"/>
    <w:rsid w:val="00D62E50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3CC5"/>
    <w:rsid w:val="00DD43EA"/>
    <w:rsid w:val="00DE45F7"/>
    <w:rsid w:val="00DE6F44"/>
    <w:rsid w:val="00DF1B58"/>
    <w:rsid w:val="00DF64BF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4141"/>
    <w:rsid w:val="00E65F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66F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C6E"/>
    <w:rsid w:val="00F60BE0"/>
    <w:rsid w:val="00F6280E"/>
    <w:rsid w:val="00F666EC"/>
    <w:rsid w:val="00F7050A"/>
    <w:rsid w:val="00F72D52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B40FA"/>
  <w15:docId w15:val="{B673696D-C2DD-4463-AC69-8993949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652D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BD6682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49652D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BD6682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41E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D6682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7458E1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A0E6A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BD668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49652D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49652D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49652D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41E75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BD6682"/>
    <w:rPr>
      <w:rFonts w:eastAsia="Times New Roman"/>
      <w:bCs/>
      <w:color w:val="FFFFFF" w:themeColor="background1"/>
      <w:sz w:val="6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TaskHead">
    <w:name w:val="Task Head"/>
    <w:basedOn w:val="a"/>
    <w:next w:val="BodyTextL25"/>
    <w:rsid w:val="006A0185"/>
    <w:pPr>
      <w:keepNext/>
      <w:numPr>
        <w:ilvl w:val="1"/>
        <w:numId w:val="10"/>
      </w:numPr>
      <w:spacing w:before="240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0D4EDE1DB241CFAC113CC31DEC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0DBB0-2743-4448-AC15-23A538ED37B1}"/>
      </w:docPartPr>
      <w:docPartBody>
        <w:p w:rsidR="00297D30" w:rsidRDefault="00010DBB">
          <w:pPr>
            <w:pStyle w:val="7B0D4EDE1DB241CFAC113CC31DEC8B2E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B"/>
    <w:rsid w:val="00010DBB"/>
    <w:rsid w:val="00297D30"/>
    <w:rsid w:val="005E73DC"/>
    <w:rsid w:val="008B0F75"/>
    <w:rsid w:val="00975D48"/>
    <w:rsid w:val="00A31BE4"/>
    <w:rsid w:val="00C37F75"/>
    <w:rsid w:val="00D92962"/>
    <w:rsid w:val="00EE019B"/>
    <w:rsid w:val="00E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B0D4EDE1DB241CFAC113CC31DEC8B2E">
    <w:name w:val="7B0D4EDE1DB241CFAC113CC31DEC8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BAD2A0-7EF6-4C99-9800-5C988B1CD5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1E25A0-0B4B-4A86-9987-C816F13DC4C8}"/>
</file>

<file path=customXml/itemProps3.xml><?xml version="1.0" encoding="utf-8"?>
<ds:datastoreItem xmlns:ds="http://schemas.openxmlformats.org/officeDocument/2006/customXml" ds:itemID="{B3E934FE-7442-4A6A-97D9-F316CAA0F9B3}"/>
</file>

<file path=customXml/itemProps4.xml><?xml version="1.0" encoding="utf-8"?>
<ds:datastoreItem xmlns:ds="http://schemas.openxmlformats.org/officeDocument/2006/customXml" ds:itemID="{F1FECE89-3158-4862-A528-5C21AA7D36D2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118</TotalTime>
  <Pages>1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DTP</vt:lpstr>
    </vt:vector>
  </TitlesOfParts>
  <Company>Cisco Systems, Inc.</Company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протокола DTP</dc:title>
  <dc:creator>SP</dc:creator>
  <dc:description>2019 г.</dc:description>
  <cp:lastModifiedBy>Носкова Ирина</cp:lastModifiedBy>
  <cp:revision>19</cp:revision>
  <cp:lastPrinted>2020-07-21T10:55:00Z</cp:lastPrinted>
  <dcterms:created xsi:type="dcterms:W3CDTF">2019-10-23T13:57:00Z</dcterms:created>
  <dcterms:modified xsi:type="dcterms:W3CDTF">2020-07-21T10:55:00Z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