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8CB2" w14:textId="31365CC5" w:rsidR="004D36D7" w:rsidRDefault="0073256F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6686C">
            <w:t>Packet Tracer. Поиск и устранение неполадок в маршрутизации между VLAN</w:t>
          </w:r>
        </w:sdtContent>
      </w:sdt>
    </w:p>
    <w:p w14:paraId="2E860F18" w14:textId="77777777" w:rsidR="00FA0E9E" w:rsidRPr="00FA0E9E" w:rsidRDefault="00FA0E9E" w:rsidP="00FA0E9E">
      <w:pPr>
        <w:pStyle w:val="BodyTextL25"/>
      </w:pPr>
    </w:p>
    <w:p w14:paraId="4A14337D" w14:textId="77777777" w:rsidR="00D778DF" w:rsidRDefault="00D778DF" w:rsidP="00D452F4">
      <w:pPr>
        <w:pStyle w:val="1"/>
      </w:pPr>
      <w:r>
        <w:t>Таблица адресации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386"/>
        <w:gridCol w:w="1520"/>
        <w:gridCol w:w="1779"/>
        <w:gridCol w:w="1956"/>
        <w:gridCol w:w="1886"/>
        <w:gridCol w:w="1650"/>
      </w:tblGrid>
      <w:tr w:rsidR="00181663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>
              <w:t>IP-адрес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>
              <w:t>Маска подсети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>
              <w:t>Шлюз по умолчанию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>
              <w:t>VLAN</w:t>
            </w:r>
          </w:p>
        </w:tc>
      </w:tr>
      <w:tr w:rsidR="00181663" w:rsidRPr="0051332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>
              <w:t>—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>
              <w:t>VLAN 10</w:t>
            </w:r>
          </w:p>
        </w:tc>
      </w:tr>
      <w:tr w:rsidR="00181663" w:rsidRPr="0051332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>
              <w:t>—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>
              <w:t>VLAN 30</w:t>
            </w:r>
          </w:p>
        </w:tc>
      </w:tr>
      <w:tr w:rsidR="00181663" w:rsidRPr="0051332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>
              <w:t>VLAN 10</w:t>
            </w:r>
          </w:p>
        </w:tc>
      </w:tr>
      <w:tr w:rsidR="00181663" w:rsidRPr="0051332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>
              <w:t>VLAN 30</w:t>
            </w:r>
          </w:p>
        </w:tc>
      </w:tr>
    </w:tbl>
    <w:p w14:paraId="553A9059" w14:textId="77777777" w:rsidR="00181663" w:rsidRPr="00BB73FF" w:rsidRDefault="00181663" w:rsidP="00181663">
      <w:pPr>
        <w:pStyle w:val="1"/>
      </w:pPr>
      <w:r>
        <w:t>Задачи</w:t>
      </w:r>
    </w:p>
    <w:p w14:paraId="42C08B09" w14:textId="77777777" w:rsidR="00181663" w:rsidRDefault="00181663" w:rsidP="00181663">
      <w:pPr>
        <w:pStyle w:val="BodyTextL25Bold"/>
      </w:pPr>
      <w:r>
        <w:t>Часть 1. Выявление неполадок в сети</w:t>
      </w:r>
    </w:p>
    <w:p w14:paraId="6FA2B6E7" w14:textId="77777777" w:rsidR="00181663" w:rsidRDefault="00181663" w:rsidP="00181663">
      <w:pPr>
        <w:pStyle w:val="BodyTextL25Bold"/>
      </w:pPr>
      <w:r>
        <w:t>Часть 2. Реализация решения</w:t>
      </w:r>
    </w:p>
    <w:p w14:paraId="504FA591" w14:textId="77777777" w:rsidR="00181663" w:rsidRDefault="00181663" w:rsidP="00181663">
      <w:pPr>
        <w:pStyle w:val="BodyTextL25Bold"/>
      </w:pPr>
      <w:r>
        <w:t>Часть 3. Проверка подключения</w:t>
      </w:r>
    </w:p>
    <w:p w14:paraId="1A8F8A03" w14:textId="77777777" w:rsidR="00181663" w:rsidRDefault="00181663" w:rsidP="00181663">
      <w:pPr>
        <w:pStyle w:val="1"/>
      </w:pPr>
      <w:r>
        <w:t>Сценарий</w:t>
      </w:r>
    </w:p>
    <w:p w14:paraId="0FAE62DE" w14:textId="41B798AE" w:rsidR="00181663" w:rsidRDefault="00181663" w:rsidP="00181663">
      <w:pPr>
        <w:pStyle w:val="BodyTextL25"/>
      </w:pPr>
      <w:r>
        <w:t>В этом упражнении необходимо найти и устранить неполадки подключения, вызванные неверными конфигурациями сетей VLAN и маршрутизации между VLAN.</w:t>
      </w:r>
    </w:p>
    <w:p w14:paraId="3B692C3F" w14:textId="1910C523" w:rsidR="00F66D89" w:rsidRPr="00A31062" w:rsidRDefault="00F66D89" w:rsidP="00F66D89">
      <w:pPr>
        <w:pStyle w:val="1"/>
      </w:pPr>
      <w:r>
        <w:t>Инструкции</w:t>
      </w:r>
    </w:p>
    <w:p w14:paraId="3013A6F5" w14:textId="77777777" w:rsidR="00181663" w:rsidRDefault="00181663" w:rsidP="00F66D89">
      <w:pPr>
        <w:pStyle w:val="2"/>
      </w:pPr>
      <w:r>
        <w:t>Выявление неполадок сети</w:t>
      </w:r>
    </w:p>
    <w:p w14:paraId="7CF8C357" w14:textId="1EF71BB7" w:rsidR="00181663" w:rsidRDefault="00181663" w:rsidP="00181663">
      <w:pPr>
        <w:pStyle w:val="BodyTextL25"/>
      </w:pPr>
      <w:r>
        <w:t>Изучите сеть и локализуйте источник сбоя подключения.</w:t>
      </w:r>
    </w:p>
    <w:p w14:paraId="08EF0C2F" w14:textId="62A8D283" w:rsidR="00F66D89" w:rsidRDefault="00F66D89" w:rsidP="00F66D89">
      <w:pPr>
        <w:pStyle w:val="ConfigWindow"/>
      </w:pPr>
      <w:r>
        <w:t>Откройте окно конфигурации</w:t>
      </w:r>
    </w:p>
    <w:p w14:paraId="6E6AE59A" w14:textId="77777777" w:rsidR="00181663" w:rsidRDefault="00181663" w:rsidP="00F66D89">
      <w:pPr>
        <w:pStyle w:val="BodyTextL25"/>
        <w:spacing w:before="0"/>
      </w:pPr>
      <w:r>
        <w:t>Команды, которые вы можете найти полезными, включают:</w:t>
      </w:r>
    </w:p>
    <w:p w14:paraId="15F72EAC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 xml:space="preserve">show </w:t>
      </w:r>
      <w:proofErr w:type="spellStart"/>
      <w:r w:rsidRPr="00FA0E9E">
        <w:rPr>
          <w:b/>
          <w:lang w:val="en-US"/>
        </w:rPr>
        <w:t>ip</w:t>
      </w:r>
      <w:proofErr w:type="spellEnd"/>
      <w:r w:rsidRPr="00FA0E9E">
        <w:rPr>
          <w:b/>
          <w:lang w:val="en-US"/>
        </w:rPr>
        <w:t xml:space="preserve"> interface brief</w:t>
      </w:r>
    </w:p>
    <w:p w14:paraId="46C63B59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>show interface g0/1.10</w:t>
      </w:r>
    </w:p>
    <w:p w14:paraId="3DDFAE62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>show interface g0/1.30</w:t>
      </w:r>
    </w:p>
    <w:p w14:paraId="4931B267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S1# </w:t>
      </w:r>
      <w:r w:rsidRPr="00FA0E9E">
        <w:rPr>
          <w:b/>
          <w:lang w:val="en-US"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Проверьте подключение и примените необходимые команды </w:t>
      </w:r>
      <w:r w:rsidRPr="00513325">
        <w:rPr>
          <w:b/>
        </w:rPr>
        <w:t>show</w:t>
      </w:r>
      <w:r>
        <w:t xml:space="preserve"> для проверки настроек.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Убедитесь, что все настроенные параметры соответствуют требованиям, указанным в таблице адресации.</w:t>
      </w:r>
    </w:p>
    <w:p w14:paraId="79FABD86" w14:textId="38EF9D15" w:rsidR="00181663" w:rsidRDefault="00181663" w:rsidP="00181663">
      <w:pPr>
        <w:pStyle w:val="Bulletlevel1"/>
        <w:spacing w:before="60" w:after="60" w:line="276" w:lineRule="auto"/>
      </w:pPr>
      <w:r>
        <w:t xml:space="preserve">Список всех проблем и возможных решений в </w:t>
      </w:r>
      <w:r>
        <w:rPr>
          <w:b/>
        </w:rPr>
        <w:t>Таблице документации</w:t>
      </w:r>
      <w:r>
        <w:t xml:space="preserve"> </w:t>
      </w:r>
    </w:p>
    <w:p w14:paraId="5B69F822" w14:textId="0B611176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5E79EEE" w14:textId="41C8D9BE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51561A3A" w14:textId="77777777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345AEC0" w14:textId="77777777" w:rsidR="00181663" w:rsidRPr="00673111" w:rsidRDefault="00181663" w:rsidP="00181663">
      <w:pPr>
        <w:pStyle w:val="BodyTextL25Bold"/>
      </w:pPr>
      <w:r>
        <w:lastRenderedPageBreak/>
        <w:t>Таблица документации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документировать проблемы и решения.  Введите свои ответы в ячейках, помеченных как «пустые»."/>
      </w:tblPr>
      <w:tblGrid>
        <w:gridCol w:w="5053"/>
        <w:gridCol w:w="5053"/>
      </w:tblGrid>
      <w:tr w:rsidR="00181663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>
              <w:t>Проблемы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>
              <w:t>Решения</w:t>
            </w:r>
          </w:p>
        </w:tc>
      </w:tr>
      <w:tr w:rsidR="00181663" w14:paraId="306096C4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3A0F66A7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CDCAE85" w14:textId="77777777" w:rsidR="00181663" w:rsidRDefault="00181663" w:rsidP="00083EA9">
            <w:pPr>
              <w:pStyle w:val="TableText"/>
              <w:rPr>
                <w:rStyle w:val="AnswerGray"/>
              </w:rPr>
            </w:pPr>
          </w:p>
          <w:p w14:paraId="7C140290" w14:textId="77777777" w:rsidR="00FA0E9E" w:rsidRDefault="00FA0E9E" w:rsidP="00083EA9">
            <w:pPr>
              <w:pStyle w:val="TableText"/>
              <w:rPr>
                <w:rStyle w:val="AnswerGray"/>
              </w:rPr>
            </w:pPr>
          </w:p>
          <w:p w14:paraId="13EAC3A7" w14:textId="0CFA5ED0" w:rsidR="00FA0E9E" w:rsidRPr="00F076FE" w:rsidRDefault="00FA0E9E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0E4F7889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2BDC35F9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8F8F8D" w14:textId="77777777" w:rsidR="00181663" w:rsidRDefault="00181663" w:rsidP="00083EA9">
            <w:pPr>
              <w:pStyle w:val="TableText"/>
              <w:rPr>
                <w:rStyle w:val="AnswerGray"/>
              </w:rPr>
            </w:pPr>
          </w:p>
          <w:p w14:paraId="247E1894" w14:textId="77777777" w:rsidR="00FA0E9E" w:rsidRDefault="00FA0E9E" w:rsidP="00083EA9">
            <w:pPr>
              <w:pStyle w:val="TableText"/>
              <w:rPr>
                <w:rStyle w:val="AnswerGray"/>
              </w:rPr>
            </w:pPr>
          </w:p>
          <w:p w14:paraId="6F0AD9B9" w14:textId="18EBADFA" w:rsidR="00FA0E9E" w:rsidRPr="00F076FE" w:rsidRDefault="00FA0E9E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3CC2FA56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7BE1DC4C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5797FAA9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4295564E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22CD4254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46A73D69" w:rsidR="00181663" w:rsidRPr="00F076FE" w:rsidRDefault="00181663" w:rsidP="00083EA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 </w:t>
            </w:r>
          </w:p>
        </w:tc>
      </w:tr>
      <w:tr w:rsidR="00181663" w14:paraId="43FCB4DB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5C6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DC3C28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</w:tr>
      <w:tr w:rsidR="00181663" w14:paraId="4E689610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305BB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EFBE68" w14:textId="77777777" w:rsidR="00181663" w:rsidRPr="00DA7B72" w:rsidRDefault="00F62D26" w:rsidP="00DA7B72">
            <w:pPr>
              <w:pStyle w:val="ConfigWindow"/>
            </w:pPr>
            <w:r>
              <w:t>пусто</w:t>
            </w:r>
          </w:p>
        </w:tc>
      </w:tr>
    </w:tbl>
    <w:p w14:paraId="1D51CE70" w14:textId="77777777" w:rsidR="00181663" w:rsidRDefault="00181663" w:rsidP="00F66D89">
      <w:pPr>
        <w:pStyle w:val="2"/>
      </w:pPr>
      <w:r>
        <w:t>Реализация решений</w:t>
      </w:r>
    </w:p>
    <w:p w14:paraId="6669645E" w14:textId="58212147" w:rsidR="00181663" w:rsidRDefault="00181663" w:rsidP="00181663">
      <w:pPr>
        <w:pStyle w:val="BodyTextL25"/>
      </w:pPr>
      <w:r>
        <w:t>Внедрите рекомендуемые решения.</w:t>
      </w:r>
    </w:p>
    <w:p w14:paraId="0A0692D6" w14:textId="08231214" w:rsidR="00F66D89" w:rsidRDefault="00F66D89" w:rsidP="00F66D89">
      <w:pPr>
        <w:pStyle w:val="ConfigWindow"/>
      </w:pPr>
      <w:r>
        <w:t>Закройте окно настройки.</w:t>
      </w:r>
    </w:p>
    <w:p w14:paraId="743C6780" w14:textId="77777777" w:rsidR="00181663" w:rsidRDefault="00181663" w:rsidP="00F66D89">
      <w:pPr>
        <w:pStyle w:val="2"/>
        <w:spacing w:before="120"/>
      </w:pPr>
      <w:r>
        <w:t>Проверка подключения</w:t>
      </w:r>
    </w:p>
    <w:p w14:paraId="4C5B9548" w14:textId="77777777" w:rsidR="00181663" w:rsidRDefault="00181663" w:rsidP="00181663">
      <w:pPr>
        <w:pStyle w:val="BodyTextL25"/>
      </w:pPr>
      <w:r>
        <w:t>Убедитесь в том, что компьютеры могут отправлять эхо-запросы другим компьютерам и маршрутизатору R1. В противном случае продолжайте поиск и устранение неполадок, пока компьютеры не начнут получать ответ на ping-запросы.</w:t>
      </w:r>
    </w:p>
    <w:p w14:paraId="40D021EA" w14:textId="0BB1ED18" w:rsidR="0039259C" w:rsidRPr="0039259C" w:rsidRDefault="00F62D26" w:rsidP="0039259C">
      <w:pPr>
        <w:pStyle w:val="ConfigWindow"/>
      </w:pPr>
      <w:r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Конец документа</w:t>
      </w:r>
    </w:p>
    <w:sectPr w:rsidR="0039259C" w:rsidRPr="0039259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EBF9" w14:textId="77777777" w:rsidR="0073256F" w:rsidRDefault="0073256F" w:rsidP="00710659">
      <w:pPr>
        <w:spacing w:after="0" w:line="240" w:lineRule="auto"/>
      </w:pPr>
      <w:r>
        <w:separator/>
      </w:r>
    </w:p>
    <w:p w14:paraId="6DA56E3F" w14:textId="77777777" w:rsidR="0073256F" w:rsidRDefault="0073256F"/>
  </w:endnote>
  <w:endnote w:type="continuationSeparator" w:id="0">
    <w:p w14:paraId="0D932EA2" w14:textId="77777777" w:rsidR="0073256F" w:rsidRDefault="0073256F" w:rsidP="00710659">
      <w:pPr>
        <w:spacing w:after="0" w:line="240" w:lineRule="auto"/>
      </w:pPr>
      <w:r>
        <w:continuationSeparator/>
      </w:r>
    </w:p>
    <w:p w14:paraId="6270BCEA" w14:textId="77777777" w:rsidR="0073256F" w:rsidRDefault="00732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2241" w14:textId="76D5EEE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0E9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E777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55143" w14:textId="567EB1E3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0E9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E7772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512E6" w14:textId="77777777" w:rsidR="0073256F" w:rsidRDefault="0073256F" w:rsidP="00710659">
      <w:pPr>
        <w:spacing w:after="0" w:line="240" w:lineRule="auto"/>
      </w:pPr>
      <w:r>
        <w:separator/>
      </w:r>
    </w:p>
    <w:p w14:paraId="3472DFE4" w14:textId="77777777" w:rsidR="0073256F" w:rsidRDefault="0073256F"/>
  </w:footnote>
  <w:footnote w:type="continuationSeparator" w:id="0">
    <w:p w14:paraId="51D8319D" w14:textId="77777777" w:rsidR="0073256F" w:rsidRDefault="0073256F" w:rsidP="00710659">
      <w:pPr>
        <w:spacing w:after="0" w:line="240" w:lineRule="auto"/>
      </w:pPr>
      <w:r>
        <w:continuationSeparator/>
      </w:r>
    </w:p>
    <w:p w14:paraId="6DF438BC" w14:textId="77777777" w:rsidR="0073256F" w:rsidRDefault="00732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77777777" w:rsidR="00926CB2" w:rsidRDefault="00181663" w:rsidP="008402F2">
        <w:pPr>
          <w:pStyle w:val="PageHead"/>
        </w:pPr>
        <w:r>
          <w:t>Packet Tracer. Поиск и устранение неполадок в маршрутизации между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56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173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772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0E9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0C635D"/>
    <w:rsid w:val="00133FAF"/>
    <w:rsid w:val="00463E60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20BF6F-63B3-4545-8171-83D7EFA8816B}"/>
</file>

<file path=customXml/itemProps3.xml><?xml version="1.0" encoding="utf-8"?>
<ds:datastoreItem xmlns:ds="http://schemas.openxmlformats.org/officeDocument/2006/customXml" ds:itemID="{8F4A8C72-1017-44AB-A7BB-CF9B3C767439}"/>
</file>

<file path=customXml/itemProps4.xml><?xml version="1.0" encoding="utf-8"?>
<ds:datastoreItem xmlns:ds="http://schemas.openxmlformats.org/officeDocument/2006/customXml" ds:itemID="{83A31F20-28D9-4E77-A812-61EFCA035E5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 в маршрутизации между VLAN</dc:title>
  <dc:creator>SP</dc:creator>
  <dc:description>2013 г.</dc:description>
  <cp:lastModifiedBy>Носкова Ирина</cp:lastModifiedBy>
  <cp:revision>11</cp:revision>
  <cp:lastPrinted>2020-07-21T11:23:00Z</cp:lastPrinted>
  <dcterms:created xsi:type="dcterms:W3CDTF">2019-10-22T15:08:00Z</dcterms:created>
  <dcterms:modified xsi:type="dcterms:W3CDTF">2020-07-21T11:23:00Z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