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0A599" w14:textId="6BC6E12B" w:rsidR="004D36D7" w:rsidRDefault="00E236CD" w:rsidP="00D76380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06FB9D192E54402AB6212756934A763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9E4B55">
            <w:t>Лабораторная работа. Поиск и устранение неполадок в маршрутизации между сетями VLAN</w:t>
          </w:r>
        </w:sdtContent>
      </w:sdt>
      <w:r w:rsidR="009E4B55">
        <w:rPr>
          <w:rStyle w:val="LabTitleInstVersred"/>
        </w:rPr>
        <w:t xml:space="preserve"> </w:t>
      </w:r>
    </w:p>
    <w:p w14:paraId="47B91174" w14:textId="77777777" w:rsidR="00357213" w:rsidRPr="00357213" w:rsidRDefault="00357213" w:rsidP="00357213">
      <w:pPr>
        <w:pStyle w:val="BodyTextL25"/>
      </w:pPr>
    </w:p>
    <w:p w14:paraId="7CE2F821" w14:textId="77777777" w:rsidR="00D778DF" w:rsidRPr="00E70096" w:rsidRDefault="00D778DF" w:rsidP="00D452F4">
      <w:pPr>
        <w:pStyle w:val="1"/>
      </w:pPr>
      <w:r>
        <w:t>Топология</w:t>
      </w:r>
    </w:p>
    <w:p w14:paraId="2A5605C5" w14:textId="77777777" w:rsidR="00D778DF" w:rsidRDefault="00D76380" w:rsidP="00D778DF">
      <w:pPr>
        <w:pStyle w:val="Visual"/>
      </w:pPr>
      <w:r>
        <w:rPr>
          <w:noProof/>
        </w:rPr>
        <w:drawing>
          <wp:inline distT="0" distB="0" distL="0" distR="0" wp14:anchorId="252922B4" wp14:editId="36251135">
            <wp:extent cx="4773295" cy="1810385"/>
            <wp:effectExtent l="0" t="0" r="8255" b="0"/>
            <wp:docPr id="1" name="Picture 1" descr="This topology has 1 router, 2 switches, and 2 PCs. R1 G0/0/1 is connected to S1 F0/5. PC-A is connected S1 F0/6. S1 f0/1 is connected to S2 F0/1. PC-b is connected to S2 F0/1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181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28331A" w14:textId="77777777" w:rsidR="00D76380" w:rsidRPr="00BB73FF" w:rsidRDefault="00D76380" w:rsidP="00D76380">
      <w:pPr>
        <w:pStyle w:val="1"/>
        <w:numPr>
          <w:ilvl w:val="0"/>
          <w:numId w:val="0"/>
        </w:numPr>
      </w:pPr>
      <w:r>
        <w:t>Таблица адресации</w:t>
      </w:r>
    </w:p>
    <w:tbl>
      <w:tblPr>
        <w:tblW w:w="986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, маска подсети, префикс и шлюз по умолчанию."/>
      </w:tblPr>
      <w:tblGrid>
        <w:gridCol w:w="1972"/>
        <w:gridCol w:w="1972"/>
        <w:gridCol w:w="1972"/>
        <w:gridCol w:w="1972"/>
        <w:gridCol w:w="1973"/>
      </w:tblGrid>
      <w:tr w:rsidR="00D76380" w14:paraId="0507481E" w14:textId="77777777" w:rsidTr="00AD0A80">
        <w:trPr>
          <w:cantSplit/>
          <w:tblHeader/>
          <w:jc w:val="center"/>
        </w:trPr>
        <w:tc>
          <w:tcPr>
            <w:tcW w:w="19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E3D52CC" w14:textId="77777777" w:rsidR="00D76380" w:rsidRPr="00E87D62" w:rsidRDefault="00D76380" w:rsidP="00D76380">
            <w:pPr>
              <w:pStyle w:val="TableHeading"/>
            </w:pPr>
            <w:r>
              <w:t>Устройство</w:t>
            </w:r>
          </w:p>
        </w:tc>
        <w:tc>
          <w:tcPr>
            <w:tcW w:w="19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19E3A98" w14:textId="77777777" w:rsidR="00D76380" w:rsidRPr="00E87D62" w:rsidRDefault="00D76380" w:rsidP="00D76380">
            <w:pPr>
              <w:pStyle w:val="TableHeading"/>
            </w:pPr>
            <w:r>
              <w:t>Интерфейс</w:t>
            </w:r>
          </w:p>
        </w:tc>
        <w:tc>
          <w:tcPr>
            <w:tcW w:w="19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E3AB4EE" w14:textId="77777777" w:rsidR="00D76380" w:rsidRPr="00E87D62" w:rsidRDefault="00D76380" w:rsidP="00D76380">
            <w:pPr>
              <w:pStyle w:val="TableHeading"/>
            </w:pPr>
            <w:r>
              <w:t>IP-адрес</w:t>
            </w:r>
          </w:p>
        </w:tc>
        <w:tc>
          <w:tcPr>
            <w:tcW w:w="19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3BF4E3" w14:textId="77777777" w:rsidR="00D76380" w:rsidRPr="00E87D62" w:rsidRDefault="00D76380" w:rsidP="00D76380">
            <w:pPr>
              <w:pStyle w:val="TableHeading"/>
            </w:pPr>
            <w:r>
              <w:t xml:space="preserve">Маска подсети </w:t>
            </w:r>
          </w:p>
        </w:tc>
        <w:tc>
          <w:tcPr>
            <w:tcW w:w="1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302E8DEB" w14:textId="77777777" w:rsidR="00D76380" w:rsidRDefault="00D76380" w:rsidP="00D76380">
            <w:pPr>
              <w:pStyle w:val="TableHeading"/>
            </w:pPr>
            <w:r>
              <w:t>Шлюз по умолчанию</w:t>
            </w:r>
          </w:p>
        </w:tc>
      </w:tr>
      <w:tr w:rsidR="00D76380" w14:paraId="00022060" w14:textId="77777777" w:rsidTr="00AD0A80">
        <w:trPr>
          <w:cantSplit/>
          <w:jc w:val="center"/>
        </w:trPr>
        <w:tc>
          <w:tcPr>
            <w:tcW w:w="1972" w:type="dxa"/>
            <w:tcBorders>
              <w:bottom w:val="nil"/>
            </w:tcBorders>
            <w:shd w:val="clear" w:color="auto" w:fill="auto"/>
            <w:vAlign w:val="bottom"/>
          </w:tcPr>
          <w:p w14:paraId="7CFF6DE0" w14:textId="77777777" w:rsidR="00D76380" w:rsidRPr="00470F98" w:rsidRDefault="00D76380" w:rsidP="00D76380">
            <w:pPr>
              <w:pStyle w:val="TableText"/>
            </w:pPr>
            <w:r>
              <w:t>R1</w:t>
            </w:r>
          </w:p>
        </w:tc>
        <w:tc>
          <w:tcPr>
            <w:tcW w:w="1972" w:type="dxa"/>
            <w:shd w:val="clear" w:color="auto" w:fill="auto"/>
            <w:vAlign w:val="bottom"/>
          </w:tcPr>
          <w:p w14:paraId="6E272E3F" w14:textId="77777777" w:rsidR="00D76380" w:rsidRDefault="00D76380" w:rsidP="00D76380">
            <w:pPr>
              <w:pStyle w:val="TableText"/>
            </w:pPr>
            <w:r>
              <w:t>G0/0/1.3</w:t>
            </w:r>
          </w:p>
        </w:tc>
        <w:tc>
          <w:tcPr>
            <w:tcW w:w="1972" w:type="dxa"/>
            <w:shd w:val="clear" w:color="auto" w:fill="auto"/>
            <w:vAlign w:val="bottom"/>
          </w:tcPr>
          <w:p w14:paraId="70261B19" w14:textId="77777777" w:rsidR="00D76380" w:rsidRDefault="00D76380" w:rsidP="00D76380">
            <w:pPr>
              <w:pStyle w:val="TableText"/>
            </w:pPr>
            <w:r>
              <w:t>10.3.0.1</w:t>
            </w:r>
          </w:p>
        </w:tc>
        <w:tc>
          <w:tcPr>
            <w:tcW w:w="1972" w:type="dxa"/>
            <w:shd w:val="clear" w:color="auto" w:fill="auto"/>
            <w:vAlign w:val="bottom"/>
          </w:tcPr>
          <w:p w14:paraId="00EA83CC" w14:textId="77777777" w:rsidR="00D76380" w:rsidRDefault="00D76380" w:rsidP="00D76380">
            <w:pPr>
              <w:pStyle w:val="TableText"/>
            </w:pPr>
            <w:r>
              <w:t>255.255.255.0</w:t>
            </w:r>
          </w:p>
        </w:tc>
        <w:tc>
          <w:tcPr>
            <w:tcW w:w="1973" w:type="dxa"/>
            <w:tcBorders>
              <w:bottom w:val="nil"/>
            </w:tcBorders>
          </w:tcPr>
          <w:p w14:paraId="3FCEEA5F" w14:textId="77777777" w:rsidR="00D76380" w:rsidRDefault="00D76380" w:rsidP="00D76380">
            <w:pPr>
              <w:pStyle w:val="TableText"/>
            </w:pPr>
            <w:r>
              <w:t>—</w:t>
            </w:r>
          </w:p>
        </w:tc>
      </w:tr>
      <w:tr w:rsidR="00D76380" w14:paraId="5782CBC2" w14:textId="77777777" w:rsidTr="00AD0A80">
        <w:trPr>
          <w:cantSplit/>
          <w:jc w:val="center"/>
        </w:trPr>
        <w:tc>
          <w:tcPr>
            <w:tcW w:w="1972" w:type="dxa"/>
            <w:tcBorders>
              <w:top w:val="nil"/>
              <w:bottom w:val="nil"/>
            </w:tcBorders>
            <w:vAlign w:val="bottom"/>
          </w:tcPr>
          <w:p w14:paraId="6CA0A3FE" w14:textId="77777777" w:rsidR="00D76380" w:rsidRDefault="00D76380" w:rsidP="00E00FB1">
            <w:pPr>
              <w:pStyle w:val="ConfigWindow"/>
            </w:pPr>
            <w:r>
              <w:t>R1</w:t>
            </w:r>
          </w:p>
        </w:tc>
        <w:tc>
          <w:tcPr>
            <w:tcW w:w="1972" w:type="dxa"/>
            <w:vAlign w:val="bottom"/>
          </w:tcPr>
          <w:p w14:paraId="69C02C0D" w14:textId="77777777" w:rsidR="00D76380" w:rsidRDefault="00D76380" w:rsidP="00D76380">
            <w:pPr>
              <w:pStyle w:val="TableText"/>
            </w:pPr>
            <w:r>
              <w:t>G0/0/1.4</w:t>
            </w:r>
          </w:p>
        </w:tc>
        <w:tc>
          <w:tcPr>
            <w:tcW w:w="1972" w:type="dxa"/>
            <w:vAlign w:val="bottom"/>
          </w:tcPr>
          <w:p w14:paraId="0C66E231" w14:textId="77777777" w:rsidR="00D76380" w:rsidRDefault="00D76380" w:rsidP="00D76380">
            <w:pPr>
              <w:pStyle w:val="TableText"/>
            </w:pPr>
            <w:r>
              <w:t>10.4.0.1</w:t>
            </w:r>
          </w:p>
        </w:tc>
        <w:tc>
          <w:tcPr>
            <w:tcW w:w="1972" w:type="dxa"/>
            <w:vAlign w:val="bottom"/>
          </w:tcPr>
          <w:p w14:paraId="620021C1" w14:textId="77777777" w:rsidR="00D76380" w:rsidRDefault="00D76380" w:rsidP="00D76380">
            <w:pPr>
              <w:pStyle w:val="TableText"/>
            </w:pPr>
            <w:r>
              <w:t>255.255.255.0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3A1BCC8B" w14:textId="77777777" w:rsidR="00D76380" w:rsidRDefault="00D76380" w:rsidP="00AD0A80">
            <w:pPr>
              <w:pStyle w:val="ConfigWindow"/>
            </w:pPr>
            <w:r>
              <w:t>—</w:t>
            </w:r>
          </w:p>
        </w:tc>
      </w:tr>
      <w:tr w:rsidR="00690BE4" w14:paraId="50345B91" w14:textId="77777777" w:rsidTr="00AD0A80">
        <w:trPr>
          <w:cantSplit/>
          <w:jc w:val="center"/>
        </w:trPr>
        <w:tc>
          <w:tcPr>
            <w:tcW w:w="1972" w:type="dxa"/>
            <w:tcBorders>
              <w:top w:val="nil"/>
            </w:tcBorders>
            <w:vAlign w:val="bottom"/>
          </w:tcPr>
          <w:p w14:paraId="6D549D7C" w14:textId="1AADDC91" w:rsidR="00690BE4" w:rsidRDefault="00690BE4" w:rsidP="00E00FB1">
            <w:pPr>
              <w:pStyle w:val="ConfigWindow"/>
            </w:pPr>
            <w:r>
              <w:t>R1</w:t>
            </w:r>
          </w:p>
        </w:tc>
        <w:tc>
          <w:tcPr>
            <w:tcW w:w="1972" w:type="dxa"/>
            <w:vAlign w:val="bottom"/>
          </w:tcPr>
          <w:p w14:paraId="622A8FB6" w14:textId="4F7318FF" w:rsidR="00690BE4" w:rsidRDefault="00690BE4" w:rsidP="00D76380">
            <w:pPr>
              <w:pStyle w:val="TableText"/>
            </w:pPr>
            <w:r>
              <w:t>G0/0/1.13</w:t>
            </w:r>
          </w:p>
        </w:tc>
        <w:tc>
          <w:tcPr>
            <w:tcW w:w="1972" w:type="dxa"/>
            <w:vAlign w:val="bottom"/>
          </w:tcPr>
          <w:p w14:paraId="15D82817" w14:textId="5C9DC4EB" w:rsidR="00690BE4" w:rsidRDefault="00690BE4" w:rsidP="00D76380">
            <w:pPr>
              <w:pStyle w:val="TableText"/>
            </w:pPr>
            <w:r>
              <w:t>10.13.0.1</w:t>
            </w:r>
          </w:p>
        </w:tc>
        <w:tc>
          <w:tcPr>
            <w:tcW w:w="1972" w:type="dxa"/>
            <w:vAlign w:val="bottom"/>
          </w:tcPr>
          <w:p w14:paraId="2086AE35" w14:textId="0AA1B599" w:rsidR="00690BE4" w:rsidRDefault="00690BE4" w:rsidP="00D76380">
            <w:pPr>
              <w:pStyle w:val="TableText"/>
            </w:pPr>
            <w:r>
              <w:t>255.255.255.0</w:t>
            </w:r>
          </w:p>
        </w:tc>
        <w:tc>
          <w:tcPr>
            <w:tcW w:w="1973" w:type="dxa"/>
            <w:tcBorders>
              <w:top w:val="nil"/>
            </w:tcBorders>
          </w:tcPr>
          <w:p w14:paraId="69D5F567" w14:textId="46F0CB1E" w:rsidR="00690BE4" w:rsidRDefault="00690BE4" w:rsidP="00AD0A80">
            <w:pPr>
              <w:pStyle w:val="ConfigWindow"/>
            </w:pPr>
            <w:r>
              <w:t>—</w:t>
            </w:r>
          </w:p>
        </w:tc>
      </w:tr>
      <w:tr w:rsidR="00D76380" w14:paraId="35C6AF90" w14:textId="77777777" w:rsidTr="007429C5">
        <w:trPr>
          <w:cantSplit/>
          <w:jc w:val="center"/>
        </w:trPr>
        <w:tc>
          <w:tcPr>
            <w:tcW w:w="1972" w:type="dxa"/>
            <w:tcBorders>
              <w:bottom w:val="single" w:sz="2" w:space="0" w:color="auto"/>
            </w:tcBorders>
            <w:vAlign w:val="bottom"/>
          </w:tcPr>
          <w:p w14:paraId="6A917633" w14:textId="77777777" w:rsidR="00D76380" w:rsidRDefault="00D76380" w:rsidP="00D76380">
            <w:pPr>
              <w:pStyle w:val="TableText"/>
            </w:pPr>
            <w:r>
              <w:t>S1</w:t>
            </w:r>
          </w:p>
        </w:tc>
        <w:tc>
          <w:tcPr>
            <w:tcW w:w="1972" w:type="dxa"/>
            <w:vAlign w:val="bottom"/>
          </w:tcPr>
          <w:p w14:paraId="69707A09" w14:textId="77777777" w:rsidR="00D76380" w:rsidRDefault="00D76380" w:rsidP="00D76380">
            <w:pPr>
              <w:pStyle w:val="TableText"/>
            </w:pPr>
            <w:r>
              <w:t>VLAN 3</w:t>
            </w:r>
          </w:p>
        </w:tc>
        <w:tc>
          <w:tcPr>
            <w:tcW w:w="1972" w:type="dxa"/>
            <w:vAlign w:val="bottom"/>
          </w:tcPr>
          <w:p w14:paraId="1B06A09C" w14:textId="77777777" w:rsidR="00D76380" w:rsidRDefault="00D76380" w:rsidP="00D76380">
            <w:pPr>
              <w:pStyle w:val="TableText"/>
            </w:pPr>
            <w:r>
              <w:t>10.3.0.11</w:t>
            </w:r>
          </w:p>
        </w:tc>
        <w:tc>
          <w:tcPr>
            <w:tcW w:w="1972" w:type="dxa"/>
            <w:vAlign w:val="bottom"/>
          </w:tcPr>
          <w:p w14:paraId="684C4561" w14:textId="77777777" w:rsidR="00D76380" w:rsidRDefault="00D76380" w:rsidP="00D76380">
            <w:pPr>
              <w:pStyle w:val="TableText"/>
            </w:pPr>
            <w:r>
              <w:t>255.255.255.0</w:t>
            </w:r>
          </w:p>
        </w:tc>
        <w:tc>
          <w:tcPr>
            <w:tcW w:w="1973" w:type="dxa"/>
          </w:tcPr>
          <w:p w14:paraId="510E89BB" w14:textId="77777777" w:rsidR="00D76380" w:rsidRDefault="00D76380" w:rsidP="00D76380">
            <w:pPr>
              <w:pStyle w:val="TableText"/>
            </w:pPr>
            <w:r>
              <w:t>10.3.0.1</w:t>
            </w:r>
          </w:p>
        </w:tc>
      </w:tr>
      <w:tr w:rsidR="00D76380" w14:paraId="70A415D2" w14:textId="77777777" w:rsidTr="007429C5">
        <w:trPr>
          <w:cantSplit/>
          <w:jc w:val="center"/>
        </w:trPr>
        <w:tc>
          <w:tcPr>
            <w:tcW w:w="1972" w:type="dxa"/>
            <w:tcBorders>
              <w:bottom w:val="nil"/>
            </w:tcBorders>
            <w:vAlign w:val="bottom"/>
          </w:tcPr>
          <w:p w14:paraId="2249FEFB" w14:textId="77777777" w:rsidR="00D76380" w:rsidRDefault="00D76380" w:rsidP="00D76380">
            <w:pPr>
              <w:pStyle w:val="TableText"/>
            </w:pPr>
            <w:r>
              <w:t>S2</w:t>
            </w:r>
          </w:p>
        </w:tc>
        <w:tc>
          <w:tcPr>
            <w:tcW w:w="1972" w:type="dxa"/>
            <w:vAlign w:val="bottom"/>
          </w:tcPr>
          <w:p w14:paraId="0BC7AA98" w14:textId="77777777" w:rsidR="00D76380" w:rsidRDefault="00D76380" w:rsidP="00D76380">
            <w:pPr>
              <w:pStyle w:val="TableText"/>
            </w:pPr>
            <w:r>
              <w:t>VLAN 3</w:t>
            </w:r>
          </w:p>
        </w:tc>
        <w:tc>
          <w:tcPr>
            <w:tcW w:w="1972" w:type="dxa"/>
            <w:vAlign w:val="bottom"/>
          </w:tcPr>
          <w:p w14:paraId="05E840AB" w14:textId="0484075D" w:rsidR="00D76380" w:rsidRDefault="00D76380" w:rsidP="00D76380">
            <w:pPr>
              <w:pStyle w:val="TableText"/>
            </w:pPr>
            <w:r>
              <w:t>10.3.0.12</w:t>
            </w:r>
          </w:p>
        </w:tc>
        <w:tc>
          <w:tcPr>
            <w:tcW w:w="1972" w:type="dxa"/>
            <w:vAlign w:val="bottom"/>
          </w:tcPr>
          <w:p w14:paraId="3A05A37B" w14:textId="77777777" w:rsidR="00D76380" w:rsidRDefault="00D76380" w:rsidP="00D76380">
            <w:pPr>
              <w:pStyle w:val="TableText"/>
            </w:pPr>
            <w:r>
              <w:t>255.255.255.0</w:t>
            </w:r>
          </w:p>
        </w:tc>
        <w:tc>
          <w:tcPr>
            <w:tcW w:w="1973" w:type="dxa"/>
          </w:tcPr>
          <w:p w14:paraId="055D8AD7" w14:textId="31E7056B" w:rsidR="00D76380" w:rsidRDefault="00D76380" w:rsidP="00D76380">
            <w:pPr>
              <w:pStyle w:val="TableText"/>
            </w:pPr>
            <w:r>
              <w:t>10.3.0.1</w:t>
            </w:r>
          </w:p>
        </w:tc>
      </w:tr>
      <w:tr w:rsidR="00D76380" w14:paraId="1AA94FAE" w14:textId="77777777" w:rsidTr="005C1123">
        <w:trPr>
          <w:cantSplit/>
          <w:jc w:val="center"/>
        </w:trPr>
        <w:tc>
          <w:tcPr>
            <w:tcW w:w="1972" w:type="dxa"/>
            <w:vAlign w:val="bottom"/>
          </w:tcPr>
          <w:p w14:paraId="1FD2932C" w14:textId="0D49B1CA" w:rsidR="00D76380" w:rsidRDefault="00D76380" w:rsidP="006550BE">
            <w:pPr>
              <w:pStyle w:val="TableText"/>
            </w:pPr>
            <w:r>
              <w:t>PC-A</w:t>
            </w:r>
          </w:p>
        </w:tc>
        <w:tc>
          <w:tcPr>
            <w:tcW w:w="1972" w:type="dxa"/>
            <w:vAlign w:val="bottom"/>
          </w:tcPr>
          <w:p w14:paraId="6C64C4E4" w14:textId="77777777" w:rsidR="00D76380" w:rsidRDefault="00D76380" w:rsidP="00D76380">
            <w:pPr>
              <w:pStyle w:val="TableText"/>
            </w:pPr>
            <w:r>
              <w:t>NIC</w:t>
            </w:r>
          </w:p>
        </w:tc>
        <w:tc>
          <w:tcPr>
            <w:tcW w:w="1972" w:type="dxa"/>
            <w:vAlign w:val="bottom"/>
          </w:tcPr>
          <w:p w14:paraId="70E24AB9" w14:textId="77777777" w:rsidR="00D76380" w:rsidRDefault="00D76380" w:rsidP="00D76380">
            <w:pPr>
              <w:pStyle w:val="TableText"/>
            </w:pPr>
            <w:r>
              <w:t>10.4.0.50</w:t>
            </w:r>
          </w:p>
        </w:tc>
        <w:tc>
          <w:tcPr>
            <w:tcW w:w="1972" w:type="dxa"/>
            <w:vAlign w:val="bottom"/>
          </w:tcPr>
          <w:p w14:paraId="34598AA0" w14:textId="77777777" w:rsidR="00D76380" w:rsidRDefault="00D76380" w:rsidP="00D76380">
            <w:pPr>
              <w:pStyle w:val="TableText"/>
            </w:pPr>
            <w:r>
              <w:t>255.255.255.0</w:t>
            </w:r>
          </w:p>
        </w:tc>
        <w:tc>
          <w:tcPr>
            <w:tcW w:w="1973" w:type="dxa"/>
          </w:tcPr>
          <w:p w14:paraId="6A27F9DC" w14:textId="77777777" w:rsidR="00D76380" w:rsidRDefault="00D76380" w:rsidP="00D76380">
            <w:pPr>
              <w:pStyle w:val="TableText"/>
            </w:pPr>
            <w:r>
              <w:t>10.4.0.1</w:t>
            </w:r>
          </w:p>
        </w:tc>
      </w:tr>
      <w:tr w:rsidR="00D76380" w14:paraId="2DCDB3AC" w14:textId="77777777" w:rsidTr="005C1123">
        <w:trPr>
          <w:cantSplit/>
          <w:jc w:val="center"/>
        </w:trPr>
        <w:tc>
          <w:tcPr>
            <w:tcW w:w="1972" w:type="dxa"/>
            <w:vAlign w:val="bottom"/>
          </w:tcPr>
          <w:p w14:paraId="6C62891F" w14:textId="77777777" w:rsidR="00D76380" w:rsidRDefault="00D76380" w:rsidP="00D76380">
            <w:pPr>
              <w:pStyle w:val="TableText"/>
            </w:pPr>
            <w:r>
              <w:t>PC-B</w:t>
            </w:r>
          </w:p>
        </w:tc>
        <w:tc>
          <w:tcPr>
            <w:tcW w:w="1972" w:type="dxa"/>
            <w:vAlign w:val="bottom"/>
          </w:tcPr>
          <w:p w14:paraId="1B334BF9" w14:textId="77777777" w:rsidR="00D76380" w:rsidRDefault="00D76380" w:rsidP="00D76380">
            <w:pPr>
              <w:pStyle w:val="TableText"/>
            </w:pPr>
            <w:r>
              <w:t>NIC</w:t>
            </w:r>
          </w:p>
        </w:tc>
        <w:tc>
          <w:tcPr>
            <w:tcW w:w="1972" w:type="dxa"/>
            <w:vAlign w:val="bottom"/>
          </w:tcPr>
          <w:p w14:paraId="19F63D8A" w14:textId="5DE3B2FE" w:rsidR="00D76380" w:rsidRDefault="00D76380" w:rsidP="00D76380">
            <w:pPr>
              <w:pStyle w:val="TableText"/>
            </w:pPr>
            <w:r>
              <w:t>10.13.0.50</w:t>
            </w:r>
          </w:p>
        </w:tc>
        <w:tc>
          <w:tcPr>
            <w:tcW w:w="1972" w:type="dxa"/>
            <w:vAlign w:val="bottom"/>
          </w:tcPr>
          <w:p w14:paraId="16A3A5CF" w14:textId="77777777" w:rsidR="00D76380" w:rsidRDefault="00D76380" w:rsidP="00D76380">
            <w:pPr>
              <w:pStyle w:val="TableText"/>
            </w:pPr>
            <w:r>
              <w:t>255.255.255.0</w:t>
            </w:r>
          </w:p>
        </w:tc>
        <w:tc>
          <w:tcPr>
            <w:tcW w:w="1973" w:type="dxa"/>
          </w:tcPr>
          <w:p w14:paraId="1F1CC567" w14:textId="03569BFC" w:rsidR="00D76380" w:rsidRDefault="00D76380" w:rsidP="00D76380">
            <w:pPr>
              <w:pStyle w:val="TableText"/>
            </w:pPr>
            <w:r>
              <w:t>10.13.0.1</w:t>
            </w:r>
          </w:p>
        </w:tc>
      </w:tr>
    </w:tbl>
    <w:p w14:paraId="47728A40" w14:textId="77777777" w:rsidR="00D76380" w:rsidRPr="00BB73FF" w:rsidRDefault="00D76380" w:rsidP="00D76380">
      <w:pPr>
        <w:pStyle w:val="1"/>
        <w:numPr>
          <w:ilvl w:val="0"/>
          <w:numId w:val="0"/>
        </w:numPr>
      </w:pPr>
      <w:r>
        <w:t>Таблица VLAN</w:t>
      </w:r>
    </w:p>
    <w:tbl>
      <w:tblPr>
        <w:tblStyle w:val="LabTableStyle"/>
        <w:tblW w:w="9900" w:type="dxa"/>
        <w:tblLayout w:type="fixed"/>
        <w:tblLook w:val="04A0" w:firstRow="1" w:lastRow="0" w:firstColumn="1" w:lastColumn="0" w:noHBand="0" w:noVBand="1"/>
        <w:tblDescription w:val="В этой таблице показаны имена vlan, vlan и назначенный интерфейс."/>
      </w:tblPr>
      <w:tblGrid>
        <w:gridCol w:w="2188"/>
        <w:gridCol w:w="2360"/>
        <w:gridCol w:w="5352"/>
      </w:tblGrid>
      <w:tr w:rsidR="00D76380" w14:paraId="665AE34A" w14:textId="77777777" w:rsidTr="00790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</w:tcPr>
          <w:p w14:paraId="102E9F02" w14:textId="77777777" w:rsidR="00D76380" w:rsidRPr="00E87D62" w:rsidRDefault="00D76380" w:rsidP="00D76380">
            <w:pPr>
              <w:pStyle w:val="TableHeading"/>
            </w:pPr>
            <w:r>
              <w:t>VLAN</w:t>
            </w:r>
          </w:p>
        </w:tc>
        <w:tc>
          <w:tcPr>
            <w:tcW w:w="2360" w:type="dxa"/>
          </w:tcPr>
          <w:p w14:paraId="6796B676" w14:textId="77777777" w:rsidR="00D76380" w:rsidRPr="00E87D62" w:rsidRDefault="00D76380" w:rsidP="00D76380">
            <w:pPr>
              <w:pStyle w:val="TableHeading"/>
            </w:pPr>
            <w:r>
              <w:t>Имя</w:t>
            </w:r>
          </w:p>
        </w:tc>
        <w:tc>
          <w:tcPr>
            <w:tcW w:w="5352" w:type="dxa"/>
          </w:tcPr>
          <w:p w14:paraId="1BE2C98D" w14:textId="77777777" w:rsidR="00D76380" w:rsidRDefault="00D76380" w:rsidP="00D76380">
            <w:pPr>
              <w:pStyle w:val="TableHeading"/>
            </w:pPr>
            <w:r>
              <w:t>Назначенный интерфейс</w:t>
            </w:r>
          </w:p>
        </w:tc>
      </w:tr>
      <w:tr w:rsidR="00D76380" w14:paraId="752267BE" w14:textId="77777777" w:rsidTr="007901AB">
        <w:tc>
          <w:tcPr>
            <w:tcW w:w="2188" w:type="dxa"/>
          </w:tcPr>
          <w:p w14:paraId="47CE6925" w14:textId="77777777" w:rsidR="00D76380" w:rsidRDefault="00D76380" w:rsidP="00D76380">
            <w:pPr>
              <w:pStyle w:val="TableText"/>
            </w:pPr>
            <w:r>
              <w:t>3</w:t>
            </w:r>
          </w:p>
        </w:tc>
        <w:tc>
          <w:tcPr>
            <w:tcW w:w="2360" w:type="dxa"/>
          </w:tcPr>
          <w:p w14:paraId="54A4936C" w14:textId="77777777" w:rsidR="00D76380" w:rsidRDefault="00D76380" w:rsidP="00D76380">
            <w:pPr>
              <w:pStyle w:val="TableText"/>
            </w:pPr>
            <w:r>
              <w:t>Управление</w:t>
            </w:r>
          </w:p>
        </w:tc>
        <w:tc>
          <w:tcPr>
            <w:tcW w:w="5352" w:type="dxa"/>
          </w:tcPr>
          <w:p w14:paraId="48B86E0D" w14:textId="77777777" w:rsidR="00D76380" w:rsidRDefault="00D76380" w:rsidP="00D76380">
            <w:pPr>
              <w:pStyle w:val="TableText"/>
            </w:pPr>
            <w:r>
              <w:t xml:space="preserve">S1: VLAN 3 </w:t>
            </w:r>
          </w:p>
          <w:p w14:paraId="6662BE10" w14:textId="77777777" w:rsidR="00D76380" w:rsidRDefault="00D76380" w:rsidP="00D76380">
            <w:pPr>
              <w:pStyle w:val="TableText"/>
            </w:pPr>
            <w:r>
              <w:t xml:space="preserve">S2: VLAN 3 </w:t>
            </w:r>
          </w:p>
        </w:tc>
      </w:tr>
      <w:tr w:rsidR="00D76380" w14:paraId="71DA8FD2" w14:textId="77777777" w:rsidTr="007901AB">
        <w:tc>
          <w:tcPr>
            <w:tcW w:w="2188" w:type="dxa"/>
          </w:tcPr>
          <w:p w14:paraId="43F2CE7F" w14:textId="77777777" w:rsidR="00D76380" w:rsidRPr="00E87D62" w:rsidRDefault="00D76380" w:rsidP="00D76380">
            <w:pPr>
              <w:pStyle w:val="TableText"/>
            </w:pPr>
            <w:r>
              <w:t>4</w:t>
            </w:r>
          </w:p>
        </w:tc>
        <w:tc>
          <w:tcPr>
            <w:tcW w:w="2360" w:type="dxa"/>
          </w:tcPr>
          <w:p w14:paraId="54E8BC52" w14:textId="77777777" w:rsidR="00D76380" w:rsidRPr="00E87D62" w:rsidRDefault="00D76380" w:rsidP="00D76380">
            <w:pPr>
              <w:pStyle w:val="TableText"/>
            </w:pPr>
            <w:r>
              <w:t>Рабочие процессы</w:t>
            </w:r>
          </w:p>
        </w:tc>
        <w:tc>
          <w:tcPr>
            <w:tcW w:w="5352" w:type="dxa"/>
          </w:tcPr>
          <w:p w14:paraId="7F8D7BFD" w14:textId="77777777" w:rsidR="00D76380" w:rsidRDefault="00D76380" w:rsidP="00D76380">
            <w:pPr>
              <w:pStyle w:val="TableText"/>
            </w:pPr>
            <w:r>
              <w:t xml:space="preserve">S1: F0/6 </w:t>
            </w:r>
          </w:p>
        </w:tc>
      </w:tr>
      <w:tr w:rsidR="00D76380" w14:paraId="3447CB7E" w14:textId="77777777" w:rsidTr="007901AB">
        <w:tc>
          <w:tcPr>
            <w:tcW w:w="2188" w:type="dxa"/>
          </w:tcPr>
          <w:p w14:paraId="68CC4F51" w14:textId="77777777" w:rsidR="00D76380" w:rsidRDefault="00D76380" w:rsidP="00D76380">
            <w:pPr>
              <w:pStyle w:val="TableText"/>
            </w:pPr>
            <w:r>
              <w:t>7</w:t>
            </w:r>
          </w:p>
        </w:tc>
        <w:tc>
          <w:tcPr>
            <w:tcW w:w="2360" w:type="dxa"/>
          </w:tcPr>
          <w:p w14:paraId="010BC327" w14:textId="77777777" w:rsidR="00D76380" w:rsidRDefault="00D76380" w:rsidP="00D76380">
            <w:pPr>
              <w:pStyle w:val="TableText"/>
            </w:pPr>
            <w:r>
              <w:t xml:space="preserve">ParkingLot </w:t>
            </w:r>
          </w:p>
        </w:tc>
        <w:tc>
          <w:tcPr>
            <w:tcW w:w="5352" w:type="dxa"/>
          </w:tcPr>
          <w:p w14:paraId="3B4A51C9" w14:textId="77777777" w:rsidR="00D76380" w:rsidRDefault="00D76380" w:rsidP="00D76380">
            <w:pPr>
              <w:pStyle w:val="TableText"/>
            </w:pPr>
            <w:r>
              <w:t>S1: F0/2-4, F0/7-24, G0/1-2</w:t>
            </w:r>
          </w:p>
          <w:p w14:paraId="2D3062B7" w14:textId="77777777" w:rsidR="00D76380" w:rsidRDefault="00D76380" w:rsidP="00D76380">
            <w:pPr>
              <w:pStyle w:val="TableText"/>
            </w:pPr>
            <w:r>
              <w:t>S2: F0/2-17, F0/19-24, G0/1-2</w:t>
            </w:r>
          </w:p>
        </w:tc>
      </w:tr>
      <w:tr w:rsidR="00D76380" w14:paraId="6AD98F0F" w14:textId="77777777" w:rsidTr="007901AB">
        <w:tc>
          <w:tcPr>
            <w:tcW w:w="2188" w:type="dxa"/>
          </w:tcPr>
          <w:p w14:paraId="41565F6A" w14:textId="77777777" w:rsidR="00D76380" w:rsidRDefault="00D76380" w:rsidP="00D76380">
            <w:pPr>
              <w:pStyle w:val="TableText"/>
            </w:pPr>
            <w:r>
              <w:t>8</w:t>
            </w:r>
          </w:p>
        </w:tc>
        <w:tc>
          <w:tcPr>
            <w:tcW w:w="2360" w:type="dxa"/>
          </w:tcPr>
          <w:p w14:paraId="299739A7" w14:textId="77777777" w:rsidR="00D76380" w:rsidRDefault="00D76380" w:rsidP="00D76380">
            <w:pPr>
              <w:pStyle w:val="TableText"/>
            </w:pPr>
            <w:r>
              <w:t>Собственная</w:t>
            </w:r>
          </w:p>
        </w:tc>
        <w:tc>
          <w:tcPr>
            <w:tcW w:w="5352" w:type="dxa"/>
          </w:tcPr>
          <w:p w14:paraId="298B94D6" w14:textId="4BBF798E" w:rsidR="00D76380" w:rsidRDefault="00F53AC8" w:rsidP="00D76380">
            <w:pPr>
              <w:pStyle w:val="TableText"/>
            </w:pPr>
            <w:r>
              <w:t>Нет</w:t>
            </w:r>
          </w:p>
        </w:tc>
      </w:tr>
      <w:tr w:rsidR="00D76380" w14:paraId="44F97AC3" w14:textId="77777777" w:rsidTr="007901AB">
        <w:tc>
          <w:tcPr>
            <w:tcW w:w="2188" w:type="dxa"/>
          </w:tcPr>
          <w:p w14:paraId="1A091983" w14:textId="77777777" w:rsidR="00D76380" w:rsidRDefault="00D76380" w:rsidP="00D76380">
            <w:pPr>
              <w:pStyle w:val="TableText"/>
            </w:pPr>
            <w:r>
              <w:lastRenderedPageBreak/>
              <w:t>13</w:t>
            </w:r>
          </w:p>
        </w:tc>
        <w:tc>
          <w:tcPr>
            <w:tcW w:w="2360" w:type="dxa"/>
          </w:tcPr>
          <w:p w14:paraId="6A247C32" w14:textId="77777777" w:rsidR="00D76380" w:rsidRDefault="00D76380" w:rsidP="00D76380">
            <w:pPr>
              <w:pStyle w:val="TableText"/>
            </w:pPr>
            <w:r>
              <w:t>Обслуживание</w:t>
            </w:r>
          </w:p>
        </w:tc>
        <w:tc>
          <w:tcPr>
            <w:tcW w:w="5352" w:type="dxa"/>
          </w:tcPr>
          <w:p w14:paraId="14BD808E" w14:textId="77777777" w:rsidR="00D76380" w:rsidRDefault="00D76380" w:rsidP="00D76380">
            <w:pPr>
              <w:pStyle w:val="TableText"/>
            </w:pPr>
            <w:r>
              <w:t>S2: F0/18</w:t>
            </w:r>
          </w:p>
        </w:tc>
      </w:tr>
    </w:tbl>
    <w:p w14:paraId="31E76701" w14:textId="3C1B2024" w:rsidR="00D76380" w:rsidRPr="00BB73FF" w:rsidRDefault="00D76380" w:rsidP="00D76380">
      <w:pPr>
        <w:pStyle w:val="1"/>
        <w:numPr>
          <w:ilvl w:val="0"/>
          <w:numId w:val="0"/>
        </w:numPr>
      </w:pPr>
      <w:r>
        <w:t>Цели</w:t>
      </w:r>
    </w:p>
    <w:p w14:paraId="156754E0" w14:textId="77777777" w:rsidR="00D76380" w:rsidRPr="004C0909" w:rsidRDefault="00D76380" w:rsidP="00D76380">
      <w:pPr>
        <w:pStyle w:val="BodyTextL25Bold"/>
      </w:pPr>
      <w:r>
        <w:t>Часть 1: Оценка работы сети</w:t>
      </w:r>
    </w:p>
    <w:p w14:paraId="382FE21A" w14:textId="77777777" w:rsidR="00D76380" w:rsidRDefault="00D76380" w:rsidP="00D76380">
      <w:pPr>
        <w:pStyle w:val="BodyTextL25Bold"/>
      </w:pPr>
      <w:r>
        <w:t>Часть 2: Сбор информации, создание плана действий и внесение исправлений</w:t>
      </w:r>
    </w:p>
    <w:p w14:paraId="2001D949" w14:textId="77777777" w:rsidR="00D76380" w:rsidRPr="00C07FD9" w:rsidRDefault="00D76380" w:rsidP="00D76380">
      <w:pPr>
        <w:pStyle w:val="1"/>
      </w:pPr>
      <w:r>
        <w:t>Общие сведения и сценарий</w:t>
      </w:r>
    </w:p>
    <w:p w14:paraId="4A05D579" w14:textId="77777777" w:rsidR="00D76380" w:rsidRDefault="00D76380" w:rsidP="00D76380">
      <w:pPr>
        <w:pStyle w:val="BodyTextL25"/>
      </w:pPr>
      <w:r>
        <w:t>Ваш инструктор предварительно сконфигурировал все сетевое оборудование и предумышленные ошибки, которые не могут работать маршрутизацию между VLAN. Ваша задача оценить сеть и выявить и исправить ошибки конфигурации для восстановления полной связи. В конфигурациях, не связанных напрямую с маршрутизацией между VLAN, могут быть обнаружены ошибки, влияющие на способность сетевых устройств выполнять эту функцию.</w:t>
      </w:r>
    </w:p>
    <w:p w14:paraId="5CDB67BC" w14:textId="77777777" w:rsidR="00D76380" w:rsidRDefault="00D76380" w:rsidP="00D76380">
      <w:pPr>
        <w:pStyle w:val="BodyTextL25"/>
      </w:pPr>
      <w:r>
        <w:rPr>
          <w:b/>
        </w:rPr>
        <w:t>Примечание</w:t>
      </w:r>
      <w:r>
        <w:t xml:space="preserve"> . Подход к проектированию, используемый в данной лаборатории, заключается в оценке возможностей настройки и устранения неполадок только маршрутизации между VLAN. Такая конструкция может не отражать передовые методы работы по созданию сетей. </w:t>
      </w:r>
    </w:p>
    <w:p w14:paraId="68277CE6" w14:textId="3B784B7F" w:rsidR="00D76380" w:rsidRDefault="00D76380" w:rsidP="00D76380">
      <w:pPr>
        <w:pStyle w:val="BodyTextL25"/>
        <w:rPr>
          <w:b/>
        </w:rPr>
      </w:pPr>
      <w:r>
        <w:rPr>
          <w:b/>
        </w:rPr>
        <w:t>Примечание</w:t>
      </w:r>
      <w:r>
        <w:t>: Маршрутизаторы, используемые в практических лабораторных работах CCNA, - это Cisco 4221 с Cisco IOS XE Release 16.9.4 (образ universalk9). В лабораторных работах используются коммутаторы Cisco Catalyst 2960 с Cisco IOS версии 15.2(2) (образ lanbasek9). Можно использовать другие маршрутизаторы, коммутаторы и версии Cisco IOS. В зависимости от модели устройства и версии Cisco IOS доступные команды и результаты их выполнения могут отличаться от тех, которые показаны в лабораторных работах. Правильные идентификаторы интерфейса см. в сводной таблице по интерфейсам маршрутизаторов в конце лабораторной работы.</w:t>
      </w:r>
    </w:p>
    <w:p w14:paraId="4DEF6915" w14:textId="77777777" w:rsidR="00D76380" w:rsidRDefault="00D76380" w:rsidP="00D76380">
      <w:pPr>
        <w:pStyle w:val="BodyTextL25"/>
      </w:pPr>
      <w:r>
        <w:rPr>
          <w:b/>
        </w:rPr>
        <w:t xml:space="preserve">Примечание. </w:t>
      </w:r>
      <w:r w:rsidRPr="0034604B">
        <w:t>Убедитесь, что у всех маршрутизаторов и коммутаторов была удалена начальная конфигурация. Если вы не уверены в этом, обратитесь к инструктору.</w:t>
      </w:r>
    </w:p>
    <w:p w14:paraId="18FBF91F" w14:textId="77777777" w:rsidR="00D76380" w:rsidRDefault="00D76380" w:rsidP="00D76380">
      <w:pPr>
        <w:pStyle w:val="1"/>
      </w:pPr>
      <w:r>
        <w:t>Необходимые ресурсы</w:t>
      </w:r>
    </w:p>
    <w:p w14:paraId="1590D648" w14:textId="24D70153" w:rsidR="00D76380" w:rsidRDefault="00D76380" w:rsidP="00D76380">
      <w:pPr>
        <w:pStyle w:val="Bulletlevel1"/>
        <w:spacing w:before="60" w:after="60" w:line="276" w:lineRule="auto"/>
      </w:pPr>
      <w:r>
        <w:t>1 Маршрутизатор (Cisco 4221 с универсальным образом Cisco IOS XE версии 16.9.4 или аналогичным)</w:t>
      </w:r>
    </w:p>
    <w:p w14:paraId="70794E96" w14:textId="77777777" w:rsidR="00D76380" w:rsidRDefault="00D76380" w:rsidP="00D76380">
      <w:pPr>
        <w:pStyle w:val="Bulletlevel1"/>
        <w:spacing w:before="60" w:after="60" w:line="276" w:lineRule="auto"/>
      </w:pPr>
      <w:r>
        <w:t>2 коммутатора (Cisco 2960 с операционной системой Cisco IOS 15.2(2) (образ lanbasek9) или аналогичная модель)</w:t>
      </w:r>
    </w:p>
    <w:p w14:paraId="78C8C6CD" w14:textId="77777777" w:rsidR="00D76380" w:rsidRDefault="00D76380" w:rsidP="00D76380">
      <w:pPr>
        <w:pStyle w:val="Bulletlevel1"/>
        <w:spacing w:before="60" w:after="60" w:line="276" w:lineRule="auto"/>
      </w:pPr>
      <w:r>
        <w:t>2 ПК (ОС Windows с программой эмуляции терминалов, такой как Tera Term)</w:t>
      </w:r>
    </w:p>
    <w:p w14:paraId="497F9F7B" w14:textId="77777777" w:rsidR="00D76380" w:rsidRDefault="00D76380" w:rsidP="00D76380">
      <w:pPr>
        <w:pStyle w:val="Bulletlevel1"/>
      </w:pPr>
      <w:r>
        <w:t>Консольные кабели для настройки устройств Cisco IOS через консольные порты.</w:t>
      </w:r>
    </w:p>
    <w:p w14:paraId="40161903" w14:textId="77777777" w:rsidR="00D76380" w:rsidRDefault="00D76380" w:rsidP="00D76380">
      <w:pPr>
        <w:pStyle w:val="Bulletlevel1"/>
        <w:spacing w:before="60" w:after="60" w:line="276" w:lineRule="auto"/>
      </w:pPr>
      <w:r>
        <w:t>Кабели Ethernet, расположенные в соответствии с топологией</w:t>
      </w:r>
    </w:p>
    <w:p w14:paraId="2ACA4E13" w14:textId="289D27E6" w:rsidR="00D76380" w:rsidRDefault="00D76380" w:rsidP="00D76380">
      <w:pPr>
        <w:pStyle w:val="1"/>
      </w:pPr>
      <w:r>
        <w:t>Инструкции</w:t>
      </w:r>
    </w:p>
    <w:p w14:paraId="2E21FB68" w14:textId="77777777" w:rsidR="00D76380" w:rsidRPr="004C0909" w:rsidRDefault="00D76380" w:rsidP="00D76380">
      <w:pPr>
        <w:pStyle w:val="2"/>
      </w:pPr>
      <w:r>
        <w:t>Оценка работы сети</w:t>
      </w:r>
    </w:p>
    <w:p w14:paraId="68B689B7" w14:textId="2514EB6B" w:rsidR="00D76380" w:rsidRDefault="00192E67" w:rsidP="00D76380">
      <w:pPr>
        <w:pStyle w:val="BodyTextL25"/>
      </w:pPr>
      <w:r>
        <w:t>Примечание. Возможно, вам потребуется отключить брандмауэр Windows на ПК — A и PC—B.</w:t>
      </w:r>
    </w:p>
    <w:p w14:paraId="2E983E0A" w14:textId="16B0091A" w:rsidR="00D86C67" w:rsidRDefault="00D86C67" w:rsidP="00D76380">
      <w:pPr>
        <w:pStyle w:val="BodyTextL25"/>
      </w:pPr>
      <w:r>
        <w:rPr>
          <w:b/>
        </w:rPr>
        <w:t>Требования</w:t>
      </w:r>
      <w:r w:rsidRPr="00D86C67">
        <w:t>:</w:t>
      </w:r>
    </w:p>
    <w:p w14:paraId="7A59F84B" w14:textId="538F7D73" w:rsidR="00D86C67" w:rsidRDefault="0042064F" w:rsidP="00D86C67">
      <w:pPr>
        <w:pStyle w:val="Bulletlevel1"/>
      </w:pPr>
      <w:r>
        <w:t>Отсутствует  трафик VLAN 7 в транке, так как в VLAN 7 нет устройств.</w:t>
      </w:r>
    </w:p>
    <w:p w14:paraId="3169A5B4" w14:textId="6B6101B1" w:rsidR="005F043E" w:rsidRDefault="00F12EDE" w:rsidP="00D86C67">
      <w:pPr>
        <w:pStyle w:val="Bulletlevel1"/>
      </w:pPr>
      <w:r>
        <w:t>VLAN 8 является native VLAN.</w:t>
      </w:r>
    </w:p>
    <w:p w14:paraId="038AE382" w14:textId="5E50A554" w:rsidR="00AF0848" w:rsidRDefault="00AF0848" w:rsidP="00D86C67">
      <w:pPr>
        <w:pStyle w:val="Bulletlevel1"/>
      </w:pPr>
      <w:r>
        <w:t>Все магистральные соединения статические.</w:t>
      </w:r>
    </w:p>
    <w:p w14:paraId="119B9631" w14:textId="69E0104A" w:rsidR="00D86C67" w:rsidRDefault="00DF5FC6" w:rsidP="00D86C67">
      <w:pPr>
        <w:pStyle w:val="Bulletlevel1"/>
      </w:pPr>
      <w:r>
        <w:t>Проверьте сквозное подключение.</w:t>
      </w:r>
    </w:p>
    <w:p w14:paraId="3DCE0F84" w14:textId="79EF811E" w:rsidR="00D76380" w:rsidRDefault="00192E67" w:rsidP="00192E67">
      <w:pPr>
        <w:pStyle w:val="BodyTextL25"/>
      </w:pPr>
      <w:r>
        <w:lastRenderedPageBreak/>
        <w:t>Используйте Ping для проверки следующих критериев и записи результатов в таблице ниже.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Таблица позволяет записывать результаты пинга  между устройствами. Введите свои ответы в ячейках, помеченных как «пустые»."/>
      </w:tblPr>
      <w:tblGrid>
        <w:gridCol w:w="3176"/>
        <w:gridCol w:w="3445"/>
        <w:gridCol w:w="3453"/>
      </w:tblGrid>
      <w:tr w:rsidR="00C25CD7" w14:paraId="3AE02F82" w14:textId="77777777" w:rsidTr="006C6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76" w:type="dxa"/>
          </w:tcPr>
          <w:p w14:paraId="25CF1B2A" w14:textId="081CF7F9" w:rsidR="00C25CD7" w:rsidRDefault="00C25CD7" w:rsidP="00573C92">
            <w:pPr>
              <w:pStyle w:val="TableHeading"/>
            </w:pPr>
            <w:r>
              <w:t>От</w:t>
            </w:r>
          </w:p>
        </w:tc>
        <w:tc>
          <w:tcPr>
            <w:tcW w:w="3445" w:type="dxa"/>
          </w:tcPr>
          <w:p w14:paraId="72E237FB" w14:textId="783B869A" w:rsidR="00C25CD7" w:rsidRDefault="00C25CD7" w:rsidP="00573C92">
            <w:pPr>
              <w:pStyle w:val="TableHeading"/>
            </w:pPr>
            <w:r>
              <w:t>До</w:t>
            </w:r>
          </w:p>
        </w:tc>
        <w:tc>
          <w:tcPr>
            <w:tcW w:w="3453" w:type="dxa"/>
          </w:tcPr>
          <w:p w14:paraId="6B8A7CBC" w14:textId="42E18474" w:rsidR="00C25CD7" w:rsidRDefault="00C25CD7" w:rsidP="00573C92">
            <w:pPr>
              <w:pStyle w:val="TableHeading"/>
            </w:pPr>
            <w:r>
              <w:t>Результаты отправки команды ping</w:t>
            </w:r>
          </w:p>
        </w:tc>
      </w:tr>
      <w:tr w:rsidR="00C25CD7" w14:paraId="1CB327A9" w14:textId="77777777" w:rsidTr="006F4F7C">
        <w:tc>
          <w:tcPr>
            <w:tcW w:w="3176" w:type="dxa"/>
            <w:tcBorders>
              <w:bottom w:val="nil"/>
            </w:tcBorders>
          </w:tcPr>
          <w:p w14:paraId="7FA76772" w14:textId="6552D638" w:rsidR="00C25CD7" w:rsidRDefault="00C25CD7" w:rsidP="00C25CD7">
            <w:pPr>
              <w:pStyle w:val="TableText"/>
            </w:pPr>
            <w:r>
              <w:t>R1</w:t>
            </w:r>
          </w:p>
        </w:tc>
        <w:tc>
          <w:tcPr>
            <w:tcW w:w="3445" w:type="dxa"/>
          </w:tcPr>
          <w:p w14:paraId="458B67C4" w14:textId="6DB6C782" w:rsidR="00C25CD7" w:rsidRDefault="00C25CD7" w:rsidP="00C25CD7">
            <w:pPr>
              <w:pStyle w:val="TableText"/>
            </w:pPr>
            <w:r>
              <w:t xml:space="preserve">S1 VLAN 3 (10.3.0.11)  </w:t>
            </w:r>
          </w:p>
        </w:tc>
        <w:tc>
          <w:tcPr>
            <w:tcW w:w="3453" w:type="dxa"/>
          </w:tcPr>
          <w:p w14:paraId="1018A65E" w14:textId="73772502" w:rsidR="00C25CD7" w:rsidRPr="00C25CD7" w:rsidRDefault="00C25CD7" w:rsidP="00C25CD7">
            <w:pPr>
              <w:pStyle w:val="TableText"/>
              <w:rPr>
                <w:rStyle w:val="AnswerGray"/>
              </w:rPr>
            </w:pPr>
          </w:p>
        </w:tc>
      </w:tr>
      <w:tr w:rsidR="00C25CD7" w14:paraId="0ACCBD1F" w14:textId="77777777" w:rsidTr="006F4F7C">
        <w:tc>
          <w:tcPr>
            <w:tcW w:w="3176" w:type="dxa"/>
            <w:tcBorders>
              <w:top w:val="nil"/>
              <w:bottom w:val="nil"/>
            </w:tcBorders>
          </w:tcPr>
          <w:p w14:paraId="173AB8AF" w14:textId="58FA1CA7" w:rsidR="00C25CD7" w:rsidRDefault="00C25CD7" w:rsidP="006F4F7C">
            <w:pPr>
              <w:pStyle w:val="ConfigWindow"/>
            </w:pPr>
            <w:r>
              <w:t>R1</w:t>
            </w:r>
          </w:p>
        </w:tc>
        <w:tc>
          <w:tcPr>
            <w:tcW w:w="3445" w:type="dxa"/>
          </w:tcPr>
          <w:p w14:paraId="20054B20" w14:textId="15F8F3F8" w:rsidR="00C25CD7" w:rsidRDefault="00C25CD7" w:rsidP="00C25CD7">
            <w:pPr>
              <w:pStyle w:val="TableText"/>
            </w:pPr>
            <w:r>
              <w:t xml:space="preserve">S2 VLAN 3 (10.3.0.12) </w:t>
            </w:r>
          </w:p>
        </w:tc>
        <w:tc>
          <w:tcPr>
            <w:tcW w:w="3453" w:type="dxa"/>
          </w:tcPr>
          <w:p w14:paraId="061FBE1B" w14:textId="3CD3B457" w:rsidR="00C25CD7" w:rsidRPr="00C25CD7" w:rsidRDefault="00C25CD7" w:rsidP="00C25CD7">
            <w:pPr>
              <w:pStyle w:val="TableText"/>
              <w:rPr>
                <w:rStyle w:val="AnswerGray"/>
              </w:rPr>
            </w:pPr>
          </w:p>
        </w:tc>
      </w:tr>
      <w:tr w:rsidR="00C25CD7" w14:paraId="19D03F99" w14:textId="77777777" w:rsidTr="006F4F7C">
        <w:tc>
          <w:tcPr>
            <w:tcW w:w="3176" w:type="dxa"/>
            <w:tcBorders>
              <w:top w:val="nil"/>
              <w:bottom w:val="nil"/>
            </w:tcBorders>
          </w:tcPr>
          <w:p w14:paraId="560F701A" w14:textId="54D535FC" w:rsidR="00C25CD7" w:rsidRDefault="00C25CD7" w:rsidP="006F4F7C">
            <w:pPr>
              <w:pStyle w:val="ConfigWindow"/>
            </w:pPr>
            <w:r>
              <w:t>R1</w:t>
            </w:r>
          </w:p>
        </w:tc>
        <w:tc>
          <w:tcPr>
            <w:tcW w:w="3445" w:type="dxa"/>
          </w:tcPr>
          <w:p w14:paraId="294C68D8" w14:textId="6ABED6DE" w:rsidR="00C25CD7" w:rsidRDefault="00C25CD7" w:rsidP="00C25CD7">
            <w:pPr>
              <w:pStyle w:val="TableText"/>
            </w:pPr>
            <w:r>
              <w:t>PC-A (10.4.0.50)</w:t>
            </w:r>
          </w:p>
        </w:tc>
        <w:tc>
          <w:tcPr>
            <w:tcW w:w="3453" w:type="dxa"/>
          </w:tcPr>
          <w:p w14:paraId="735EE050" w14:textId="20BA35C3" w:rsidR="00C25CD7" w:rsidRPr="00C25CD7" w:rsidRDefault="00C25CD7" w:rsidP="00C25CD7">
            <w:pPr>
              <w:pStyle w:val="TableText"/>
              <w:rPr>
                <w:rStyle w:val="AnswerGray"/>
              </w:rPr>
            </w:pPr>
          </w:p>
        </w:tc>
      </w:tr>
      <w:tr w:rsidR="00C25CD7" w14:paraId="3E54BB2D" w14:textId="77777777" w:rsidTr="006F4F7C">
        <w:tc>
          <w:tcPr>
            <w:tcW w:w="3176" w:type="dxa"/>
            <w:tcBorders>
              <w:top w:val="nil"/>
              <w:bottom w:val="single" w:sz="2" w:space="0" w:color="auto"/>
            </w:tcBorders>
          </w:tcPr>
          <w:p w14:paraId="66FDF4C9" w14:textId="0CE189CA" w:rsidR="00C25CD7" w:rsidRDefault="00C25CD7" w:rsidP="006F4F7C">
            <w:pPr>
              <w:pStyle w:val="ConfigWindow"/>
            </w:pPr>
            <w:r>
              <w:t>R1</w:t>
            </w:r>
          </w:p>
        </w:tc>
        <w:tc>
          <w:tcPr>
            <w:tcW w:w="3445" w:type="dxa"/>
          </w:tcPr>
          <w:p w14:paraId="37A4A6C0" w14:textId="6DD7C2A7" w:rsidR="00C25CD7" w:rsidRDefault="00C25CD7" w:rsidP="00C25CD7">
            <w:pPr>
              <w:pStyle w:val="TableText"/>
            </w:pPr>
            <w:r>
              <w:t>PC-B (10.13.0.50)</w:t>
            </w:r>
          </w:p>
        </w:tc>
        <w:tc>
          <w:tcPr>
            <w:tcW w:w="3453" w:type="dxa"/>
          </w:tcPr>
          <w:p w14:paraId="429DE486" w14:textId="22AD509C" w:rsidR="00C25CD7" w:rsidRPr="00C25CD7" w:rsidRDefault="00C25CD7" w:rsidP="00C25CD7">
            <w:pPr>
              <w:pStyle w:val="TableText"/>
              <w:rPr>
                <w:rStyle w:val="AnswerGray"/>
              </w:rPr>
            </w:pPr>
          </w:p>
        </w:tc>
      </w:tr>
      <w:tr w:rsidR="00C25CD7" w14:paraId="1237B601" w14:textId="77777777" w:rsidTr="006F4F7C">
        <w:tc>
          <w:tcPr>
            <w:tcW w:w="3176" w:type="dxa"/>
            <w:tcBorders>
              <w:bottom w:val="nil"/>
            </w:tcBorders>
            <w:shd w:val="clear" w:color="auto" w:fill="F2F2F2" w:themeFill="background1" w:themeFillShade="F2"/>
          </w:tcPr>
          <w:p w14:paraId="5A918B2E" w14:textId="117FD564" w:rsidR="00C25CD7" w:rsidRDefault="00C25CD7" w:rsidP="00C25CD7">
            <w:pPr>
              <w:pStyle w:val="TableText"/>
            </w:pPr>
            <w:r>
              <w:t>S1</w:t>
            </w:r>
          </w:p>
        </w:tc>
        <w:tc>
          <w:tcPr>
            <w:tcW w:w="3445" w:type="dxa"/>
            <w:shd w:val="clear" w:color="auto" w:fill="F2F2F2" w:themeFill="background1" w:themeFillShade="F2"/>
          </w:tcPr>
          <w:p w14:paraId="1C9558AD" w14:textId="2E3C7936" w:rsidR="00C25CD7" w:rsidRDefault="00C25CD7" w:rsidP="00C25CD7">
            <w:pPr>
              <w:pStyle w:val="TableText"/>
            </w:pPr>
            <w:r>
              <w:t>S2 VLAN 3 (10.3.0.12)</w:t>
            </w:r>
          </w:p>
        </w:tc>
        <w:tc>
          <w:tcPr>
            <w:tcW w:w="3453" w:type="dxa"/>
            <w:shd w:val="clear" w:color="auto" w:fill="F2F2F2" w:themeFill="background1" w:themeFillShade="F2"/>
          </w:tcPr>
          <w:p w14:paraId="2877AD15" w14:textId="6DFA312F" w:rsidR="00C25CD7" w:rsidRPr="00C25CD7" w:rsidRDefault="00C25CD7" w:rsidP="00C25CD7">
            <w:pPr>
              <w:pStyle w:val="TableText"/>
              <w:rPr>
                <w:rStyle w:val="AnswerGray"/>
              </w:rPr>
            </w:pPr>
          </w:p>
        </w:tc>
      </w:tr>
      <w:tr w:rsidR="00C25CD7" w14:paraId="3E0E01DB" w14:textId="77777777" w:rsidTr="006F4F7C">
        <w:tc>
          <w:tcPr>
            <w:tcW w:w="3176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D084FF1" w14:textId="04DAB0F9" w:rsidR="00C25CD7" w:rsidRPr="007901AB" w:rsidRDefault="00C25CD7" w:rsidP="006F4F7C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S1</w:t>
            </w:r>
          </w:p>
        </w:tc>
        <w:tc>
          <w:tcPr>
            <w:tcW w:w="3445" w:type="dxa"/>
            <w:shd w:val="clear" w:color="auto" w:fill="F2F2F2" w:themeFill="background1" w:themeFillShade="F2"/>
          </w:tcPr>
          <w:p w14:paraId="32EFA1D9" w14:textId="57635226" w:rsidR="00C25CD7" w:rsidRDefault="00C25CD7" w:rsidP="00C25CD7">
            <w:pPr>
              <w:pStyle w:val="TableText"/>
            </w:pPr>
            <w:r>
              <w:t>PC-A (10.4.0.50)</w:t>
            </w:r>
          </w:p>
        </w:tc>
        <w:tc>
          <w:tcPr>
            <w:tcW w:w="3453" w:type="dxa"/>
            <w:shd w:val="clear" w:color="auto" w:fill="F2F2F2" w:themeFill="background1" w:themeFillShade="F2"/>
          </w:tcPr>
          <w:p w14:paraId="2E20DEBF" w14:textId="323DC0FA" w:rsidR="00C25CD7" w:rsidRPr="00C25CD7" w:rsidRDefault="00C25CD7" w:rsidP="00C25CD7">
            <w:pPr>
              <w:pStyle w:val="TableText"/>
              <w:rPr>
                <w:rStyle w:val="AnswerGray"/>
              </w:rPr>
            </w:pPr>
          </w:p>
        </w:tc>
      </w:tr>
      <w:tr w:rsidR="00C25CD7" w14:paraId="11FD9A07" w14:textId="77777777" w:rsidTr="006F4F7C">
        <w:tc>
          <w:tcPr>
            <w:tcW w:w="3176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</w:tcPr>
          <w:p w14:paraId="5C7FF365" w14:textId="7C5AEA87" w:rsidR="00C25CD7" w:rsidRPr="007901AB" w:rsidRDefault="00C25CD7" w:rsidP="006F4F7C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S1</w:t>
            </w:r>
          </w:p>
        </w:tc>
        <w:tc>
          <w:tcPr>
            <w:tcW w:w="3445" w:type="dxa"/>
            <w:shd w:val="clear" w:color="auto" w:fill="F2F2F2" w:themeFill="background1" w:themeFillShade="F2"/>
          </w:tcPr>
          <w:p w14:paraId="33A9530B" w14:textId="1612E494" w:rsidR="00C25CD7" w:rsidRDefault="00C25CD7" w:rsidP="00C25CD7">
            <w:pPr>
              <w:pStyle w:val="TableText"/>
            </w:pPr>
            <w:r>
              <w:t>PC-B (10.13.0.50)</w:t>
            </w:r>
          </w:p>
        </w:tc>
        <w:tc>
          <w:tcPr>
            <w:tcW w:w="3453" w:type="dxa"/>
            <w:shd w:val="clear" w:color="auto" w:fill="F2F2F2" w:themeFill="background1" w:themeFillShade="F2"/>
          </w:tcPr>
          <w:p w14:paraId="01E38F50" w14:textId="0620F5B0" w:rsidR="00C25CD7" w:rsidRPr="00C25CD7" w:rsidRDefault="00C25CD7" w:rsidP="00C25CD7">
            <w:pPr>
              <w:pStyle w:val="TableText"/>
              <w:rPr>
                <w:rStyle w:val="AnswerGray"/>
              </w:rPr>
            </w:pPr>
          </w:p>
        </w:tc>
      </w:tr>
      <w:tr w:rsidR="00C25CD7" w14:paraId="645E2C21" w14:textId="77777777" w:rsidTr="006F4F7C">
        <w:tc>
          <w:tcPr>
            <w:tcW w:w="3176" w:type="dxa"/>
            <w:tcBorders>
              <w:bottom w:val="nil"/>
            </w:tcBorders>
          </w:tcPr>
          <w:p w14:paraId="18EDC396" w14:textId="020EB2F2" w:rsidR="00C25CD7" w:rsidRDefault="00C25CD7" w:rsidP="00C25CD7">
            <w:pPr>
              <w:pStyle w:val="TableText"/>
            </w:pPr>
            <w:r>
              <w:t>S2</w:t>
            </w:r>
          </w:p>
        </w:tc>
        <w:tc>
          <w:tcPr>
            <w:tcW w:w="3445" w:type="dxa"/>
          </w:tcPr>
          <w:p w14:paraId="7475124D" w14:textId="1AA3EC69" w:rsidR="00C25CD7" w:rsidRDefault="00C25CD7" w:rsidP="00C25CD7">
            <w:pPr>
              <w:pStyle w:val="TableText"/>
            </w:pPr>
            <w:r>
              <w:t>PC-A (10.4.0.50)</w:t>
            </w:r>
          </w:p>
        </w:tc>
        <w:tc>
          <w:tcPr>
            <w:tcW w:w="3453" w:type="dxa"/>
          </w:tcPr>
          <w:p w14:paraId="4A4C18BF" w14:textId="397E23A0" w:rsidR="00C25CD7" w:rsidRPr="00C25CD7" w:rsidRDefault="00C25CD7" w:rsidP="00C25CD7">
            <w:pPr>
              <w:pStyle w:val="TableText"/>
              <w:rPr>
                <w:rStyle w:val="AnswerGray"/>
              </w:rPr>
            </w:pPr>
          </w:p>
        </w:tc>
      </w:tr>
      <w:tr w:rsidR="00C25CD7" w14:paraId="15B2D0C2" w14:textId="77777777" w:rsidTr="006F4F7C">
        <w:tc>
          <w:tcPr>
            <w:tcW w:w="3176" w:type="dxa"/>
            <w:tcBorders>
              <w:top w:val="nil"/>
            </w:tcBorders>
          </w:tcPr>
          <w:p w14:paraId="47250529" w14:textId="08044E2B" w:rsidR="00C25CD7" w:rsidRDefault="00C25CD7" w:rsidP="006F4F7C">
            <w:pPr>
              <w:pStyle w:val="ConfigWindow"/>
            </w:pPr>
            <w:r>
              <w:t>S2</w:t>
            </w:r>
          </w:p>
        </w:tc>
        <w:tc>
          <w:tcPr>
            <w:tcW w:w="3445" w:type="dxa"/>
          </w:tcPr>
          <w:p w14:paraId="7243C6BD" w14:textId="66779EC5" w:rsidR="00C25CD7" w:rsidRDefault="00C25CD7" w:rsidP="00C25CD7">
            <w:pPr>
              <w:pStyle w:val="TableText"/>
            </w:pPr>
            <w:r>
              <w:t>PC-B (10.13.0.50)</w:t>
            </w:r>
          </w:p>
        </w:tc>
        <w:tc>
          <w:tcPr>
            <w:tcW w:w="3453" w:type="dxa"/>
          </w:tcPr>
          <w:p w14:paraId="2D2C407D" w14:textId="37297DED" w:rsidR="00C25CD7" w:rsidRPr="00C25CD7" w:rsidRDefault="00C25CD7" w:rsidP="00C25CD7">
            <w:pPr>
              <w:pStyle w:val="TableText"/>
              <w:rPr>
                <w:rStyle w:val="AnswerGray"/>
              </w:rPr>
            </w:pPr>
          </w:p>
        </w:tc>
      </w:tr>
    </w:tbl>
    <w:p w14:paraId="3288A74F" w14:textId="77777777" w:rsidR="00D76380" w:rsidRDefault="00D76380" w:rsidP="00D76380">
      <w:pPr>
        <w:pStyle w:val="2"/>
      </w:pPr>
      <w:r>
        <w:t>Сбор информации, создание плана действий и внесение исправлений</w:t>
      </w:r>
    </w:p>
    <w:p w14:paraId="3F874AAE" w14:textId="77777777" w:rsidR="00D76380" w:rsidRDefault="00D76380" w:rsidP="00D76380">
      <w:pPr>
        <w:pStyle w:val="SubStepAlpha"/>
      </w:pPr>
      <w:r>
        <w:t>Для каждого несоответствующего критерия соберите информацию, изучив таблицы рабочей конфигурации и маршрутизации, и разработайте гипотезу о том, что является причиной неисправности.</w:t>
      </w:r>
    </w:p>
    <w:p w14:paraId="4448CBE7" w14:textId="253ECCE9" w:rsidR="00D76380" w:rsidRDefault="00D76380" w:rsidP="00D76380">
      <w:pPr>
        <w:pStyle w:val="SubStepAlpha"/>
      </w:pPr>
      <w:r>
        <w:t>Создайте план действий, который, по вашему мнению, решит проблему. Разработайте список всех команд, которые вы намереваетесь выполнить, чтобы исправить проблему, и список всех команд, которые вам нужны, чтобы отменить конфигурацию, если ваш план действий не решит проблему.</w:t>
      </w:r>
    </w:p>
    <w:p w14:paraId="7547C5BB" w14:textId="762E408E" w:rsidR="00D05EC8" w:rsidRDefault="00D05EC8" w:rsidP="00D05EC8">
      <w:pPr>
        <w:pStyle w:val="BodyTextL50"/>
      </w:pPr>
      <w:r>
        <w:rPr>
          <w:b/>
        </w:rPr>
        <w:t xml:space="preserve">Подсказка: </w:t>
      </w:r>
      <w:r>
        <w:t>Если требуется сбросить конфигурацию порта коммутатора по умолчанию</w:t>
      </w:r>
      <w:r>
        <w:rPr>
          <w:b/>
        </w:rPr>
        <w:t xml:space="preserve">, </w:t>
      </w:r>
      <w:r>
        <w:rPr>
          <w:i/>
        </w:rPr>
        <w:t xml:space="preserve">используйте имя   </w:t>
      </w:r>
      <w:r>
        <w:rPr>
          <w:b/>
        </w:rPr>
        <w:t>интерфейса default intrface</w:t>
      </w:r>
      <w:r w:rsidRPr="00D05EC8">
        <w:t>.</w:t>
      </w:r>
    </w:p>
    <w:p w14:paraId="64E36481" w14:textId="49A6A44A" w:rsidR="00D05EC8" w:rsidRDefault="00D05EC8" w:rsidP="00D05EC8">
      <w:pPr>
        <w:pStyle w:val="BodyTextL50"/>
      </w:pPr>
      <w:r>
        <w:t>В качестве примера для F0/10:</w:t>
      </w:r>
    </w:p>
    <w:p w14:paraId="0D80E1D0" w14:textId="088880B7" w:rsidR="00D05EC8" w:rsidRPr="00357213" w:rsidRDefault="00D05EC8" w:rsidP="00D05EC8">
      <w:pPr>
        <w:pStyle w:val="CMD"/>
        <w:rPr>
          <w:lang w:val="en-US"/>
        </w:rPr>
      </w:pPr>
      <w:r w:rsidRPr="00357213">
        <w:rPr>
          <w:lang w:val="en-US"/>
        </w:rPr>
        <w:t xml:space="preserve">S1(config)# </w:t>
      </w:r>
      <w:r w:rsidRPr="00357213">
        <w:rPr>
          <w:b/>
          <w:lang w:val="en-US"/>
        </w:rPr>
        <w:t>default interface f0/10</w:t>
      </w:r>
    </w:p>
    <w:p w14:paraId="37C33CD4" w14:textId="77777777" w:rsidR="00D76380" w:rsidRDefault="00D76380" w:rsidP="00D76380">
      <w:pPr>
        <w:pStyle w:val="SubStepAlpha"/>
      </w:pPr>
      <w:r>
        <w:t>Выполняйте свои планы действий по одному для каждого не выполненного критерия и записывайте действия по исправлению.</w:t>
      </w:r>
    </w:p>
    <w:p w14:paraId="580157AC" w14:textId="055931E4" w:rsidR="00D76380" w:rsidRDefault="00D76380" w:rsidP="00D76380">
      <w:pPr>
        <w:pStyle w:val="AnswerLineL50"/>
      </w:pPr>
      <w:r>
        <w:t>Введите ваш ответ здесь.</w:t>
      </w:r>
    </w:p>
    <w:sectPr w:rsidR="00D76380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0A03C" w14:textId="77777777" w:rsidR="00E236CD" w:rsidRDefault="00E236CD" w:rsidP="00710659">
      <w:pPr>
        <w:spacing w:after="0" w:line="240" w:lineRule="auto"/>
      </w:pPr>
      <w:r>
        <w:separator/>
      </w:r>
    </w:p>
    <w:p w14:paraId="6B0FCE0C" w14:textId="77777777" w:rsidR="00E236CD" w:rsidRDefault="00E236CD"/>
  </w:endnote>
  <w:endnote w:type="continuationSeparator" w:id="0">
    <w:p w14:paraId="0E26C19D" w14:textId="77777777" w:rsidR="00E236CD" w:rsidRDefault="00E236CD" w:rsidP="00710659">
      <w:pPr>
        <w:spacing w:after="0" w:line="240" w:lineRule="auto"/>
      </w:pPr>
      <w:r>
        <w:continuationSeparator/>
      </w:r>
    </w:p>
    <w:p w14:paraId="7FDE691E" w14:textId="77777777" w:rsidR="00E236CD" w:rsidRDefault="00E236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FB58F" w14:textId="221CBB78" w:rsidR="003626E4" w:rsidRPr="00882B63" w:rsidRDefault="003626E4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57213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2A7958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F6F61" w14:textId="3ECA0EB6" w:rsidR="003626E4" w:rsidRPr="00882B63" w:rsidRDefault="003626E4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57213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2A7958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48624" w14:textId="77777777" w:rsidR="00E236CD" w:rsidRDefault="00E236CD" w:rsidP="00710659">
      <w:pPr>
        <w:spacing w:after="0" w:line="240" w:lineRule="auto"/>
      </w:pPr>
      <w:r>
        <w:separator/>
      </w:r>
    </w:p>
    <w:p w14:paraId="1D3ADEAF" w14:textId="77777777" w:rsidR="00E236CD" w:rsidRDefault="00E236CD"/>
  </w:footnote>
  <w:footnote w:type="continuationSeparator" w:id="0">
    <w:p w14:paraId="4C147929" w14:textId="77777777" w:rsidR="00E236CD" w:rsidRDefault="00E236CD" w:rsidP="00710659">
      <w:pPr>
        <w:spacing w:after="0" w:line="240" w:lineRule="auto"/>
      </w:pPr>
      <w:r>
        <w:continuationSeparator/>
      </w:r>
    </w:p>
    <w:p w14:paraId="4878EDBD" w14:textId="77777777" w:rsidR="00E236CD" w:rsidRDefault="00E236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06FB9D192E54402AB6212756934A763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09C245F" w14:textId="77777777" w:rsidR="003626E4" w:rsidRDefault="003626E4" w:rsidP="008402F2">
        <w:pPr>
          <w:pStyle w:val="PageHead"/>
        </w:pPr>
        <w:r>
          <w:t>Лабораторная работа. Поиск и устранение неполадок в маршрутизации между сетями VLAN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2C2E1" w14:textId="77777777" w:rsidR="003626E4" w:rsidRDefault="003626E4" w:rsidP="006C3FCF">
    <w:pPr>
      <w:ind w:left="-288"/>
    </w:pPr>
    <w:r>
      <w:rPr>
        <w:noProof/>
      </w:rPr>
      <w:drawing>
        <wp:inline distT="0" distB="0" distL="0" distR="0" wp14:anchorId="43B31930" wp14:editId="48DA204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00AADDF2"/>
    <w:styleLink w:val="PartStepSubStepList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E08CE388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7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8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54694"/>
    <w:rsid w:val="00060696"/>
    <w:rsid w:val="00062D89"/>
    <w:rsid w:val="00067A67"/>
    <w:rsid w:val="00070C16"/>
    <w:rsid w:val="00075EA9"/>
    <w:rsid w:val="000769CF"/>
    <w:rsid w:val="00080AD8"/>
    <w:rsid w:val="000815D8"/>
    <w:rsid w:val="00082EE6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1A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1350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E67"/>
    <w:rsid w:val="00192F12"/>
    <w:rsid w:val="00193F14"/>
    <w:rsid w:val="00196CBC"/>
    <w:rsid w:val="00196F0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14A4"/>
    <w:rsid w:val="002639D8"/>
    <w:rsid w:val="00265F77"/>
    <w:rsid w:val="00266C83"/>
    <w:rsid w:val="00270FCC"/>
    <w:rsid w:val="002768DC"/>
    <w:rsid w:val="002909B8"/>
    <w:rsid w:val="00294C8F"/>
    <w:rsid w:val="002A0B2E"/>
    <w:rsid w:val="002A0DC1"/>
    <w:rsid w:val="002A6C56"/>
    <w:rsid w:val="002A7958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5896"/>
    <w:rsid w:val="00345BA3"/>
    <w:rsid w:val="0034604B"/>
    <w:rsid w:val="00346D17"/>
    <w:rsid w:val="00347972"/>
    <w:rsid w:val="0035469B"/>
    <w:rsid w:val="003559CC"/>
    <w:rsid w:val="00355D4B"/>
    <w:rsid w:val="003569D7"/>
    <w:rsid w:val="00357213"/>
    <w:rsid w:val="003608AC"/>
    <w:rsid w:val="003626E4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30F"/>
    <w:rsid w:val="003B7605"/>
    <w:rsid w:val="003C08AA"/>
    <w:rsid w:val="003C236F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07B74"/>
    <w:rsid w:val="0041293B"/>
    <w:rsid w:val="004131B0"/>
    <w:rsid w:val="00416C42"/>
    <w:rsid w:val="0042064F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3AD7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3C92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B5205"/>
    <w:rsid w:val="005C112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043E"/>
    <w:rsid w:val="005F3AE9"/>
    <w:rsid w:val="005F3EBE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307B"/>
    <w:rsid w:val="00636970"/>
    <w:rsid w:val="00636C28"/>
    <w:rsid w:val="006428E5"/>
    <w:rsid w:val="00644958"/>
    <w:rsid w:val="006513FB"/>
    <w:rsid w:val="006550BE"/>
    <w:rsid w:val="00656EEF"/>
    <w:rsid w:val="006576AF"/>
    <w:rsid w:val="0066631F"/>
    <w:rsid w:val="00672919"/>
    <w:rsid w:val="00677544"/>
    <w:rsid w:val="00681687"/>
    <w:rsid w:val="00686295"/>
    <w:rsid w:val="00686587"/>
    <w:rsid w:val="006904CF"/>
    <w:rsid w:val="00690BE4"/>
    <w:rsid w:val="00695EE2"/>
    <w:rsid w:val="0069660B"/>
    <w:rsid w:val="006A1B33"/>
    <w:rsid w:val="006A48F1"/>
    <w:rsid w:val="006A5BC8"/>
    <w:rsid w:val="006A71A3"/>
    <w:rsid w:val="006B03F2"/>
    <w:rsid w:val="006B14C1"/>
    <w:rsid w:val="006B1639"/>
    <w:rsid w:val="006B2200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72E"/>
    <w:rsid w:val="006C6832"/>
    <w:rsid w:val="006D1370"/>
    <w:rsid w:val="006D2B26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4F7C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566A"/>
    <w:rsid w:val="0073604C"/>
    <w:rsid w:val="007429C5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04F9"/>
    <w:rsid w:val="0077125A"/>
    <w:rsid w:val="0078405B"/>
    <w:rsid w:val="00786F58"/>
    <w:rsid w:val="00787CC1"/>
    <w:rsid w:val="007901AB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3F02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673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099C"/>
    <w:rsid w:val="00903523"/>
    <w:rsid w:val="00906281"/>
    <w:rsid w:val="0090659A"/>
    <w:rsid w:val="00911080"/>
    <w:rsid w:val="00912500"/>
    <w:rsid w:val="0091350B"/>
    <w:rsid w:val="00915986"/>
    <w:rsid w:val="00917624"/>
    <w:rsid w:val="00924F7B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74E68"/>
    <w:rsid w:val="00975252"/>
    <w:rsid w:val="00980036"/>
    <w:rsid w:val="0098155C"/>
    <w:rsid w:val="00981CCA"/>
    <w:rsid w:val="00983B77"/>
    <w:rsid w:val="00996053"/>
    <w:rsid w:val="00997E71"/>
    <w:rsid w:val="009A0B2F"/>
    <w:rsid w:val="009A1CF4"/>
    <w:rsid w:val="009A21B1"/>
    <w:rsid w:val="009A3259"/>
    <w:rsid w:val="009A37D7"/>
    <w:rsid w:val="009A4E17"/>
    <w:rsid w:val="009A6955"/>
    <w:rsid w:val="009B0697"/>
    <w:rsid w:val="009B341C"/>
    <w:rsid w:val="009B5747"/>
    <w:rsid w:val="009C0B81"/>
    <w:rsid w:val="009C1CBB"/>
    <w:rsid w:val="009C3182"/>
    <w:rsid w:val="009D0326"/>
    <w:rsid w:val="009D2C27"/>
    <w:rsid w:val="009D503E"/>
    <w:rsid w:val="009E2309"/>
    <w:rsid w:val="009E42B9"/>
    <w:rsid w:val="009E4B55"/>
    <w:rsid w:val="009E4E17"/>
    <w:rsid w:val="009E54B9"/>
    <w:rsid w:val="009F4C2E"/>
    <w:rsid w:val="009F5471"/>
    <w:rsid w:val="00A014A3"/>
    <w:rsid w:val="00A027CC"/>
    <w:rsid w:val="00A0412D"/>
    <w:rsid w:val="00A11D27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736E"/>
    <w:rsid w:val="00A953DE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0A80"/>
    <w:rsid w:val="00AD4578"/>
    <w:rsid w:val="00AD68E9"/>
    <w:rsid w:val="00AD761F"/>
    <w:rsid w:val="00AE56C0"/>
    <w:rsid w:val="00AE678F"/>
    <w:rsid w:val="00AF0848"/>
    <w:rsid w:val="00AF7ACC"/>
    <w:rsid w:val="00B00914"/>
    <w:rsid w:val="00B01E76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83"/>
    <w:rsid w:val="00BB4D9B"/>
    <w:rsid w:val="00BB73FF"/>
    <w:rsid w:val="00BB7688"/>
    <w:rsid w:val="00BB78E5"/>
    <w:rsid w:val="00BC7423"/>
    <w:rsid w:val="00BC7CAC"/>
    <w:rsid w:val="00BD6D76"/>
    <w:rsid w:val="00BE3A73"/>
    <w:rsid w:val="00BE56B3"/>
    <w:rsid w:val="00BE676D"/>
    <w:rsid w:val="00BE7F71"/>
    <w:rsid w:val="00BF01BB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0D0C"/>
    <w:rsid w:val="00C212E0"/>
    <w:rsid w:val="00C23E16"/>
    <w:rsid w:val="00C25CD7"/>
    <w:rsid w:val="00C27E37"/>
    <w:rsid w:val="00C32713"/>
    <w:rsid w:val="00C351B8"/>
    <w:rsid w:val="00C410D9"/>
    <w:rsid w:val="00C44DB7"/>
    <w:rsid w:val="00C4510A"/>
    <w:rsid w:val="00C47F2E"/>
    <w:rsid w:val="00C52BA6"/>
    <w:rsid w:val="00C54BDD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4A"/>
    <w:rsid w:val="00C878D9"/>
    <w:rsid w:val="00C90311"/>
    <w:rsid w:val="00C91C26"/>
    <w:rsid w:val="00CA2BB2"/>
    <w:rsid w:val="00CA73D5"/>
    <w:rsid w:val="00CB2FC9"/>
    <w:rsid w:val="00CB5068"/>
    <w:rsid w:val="00CB576F"/>
    <w:rsid w:val="00CB7B10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32EC"/>
    <w:rsid w:val="00CF440A"/>
    <w:rsid w:val="00CF5D31"/>
    <w:rsid w:val="00CF5F3B"/>
    <w:rsid w:val="00CF7733"/>
    <w:rsid w:val="00CF791A"/>
    <w:rsid w:val="00D00513"/>
    <w:rsid w:val="00D00D7D"/>
    <w:rsid w:val="00D030AE"/>
    <w:rsid w:val="00D05EC8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6380"/>
    <w:rsid w:val="00D778DF"/>
    <w:rsid w:val="00D84BDA"/>
    <w:rsid w:val="00D84CF4"/>
    <w:rsid w:val="00D86C67"/>
    <w:rsid w:val="00D86D9E"/>
    <w:rsid w:val="00D87013"/>
    <w:rsid w:val="00D876A8"/>
    <w:rsid w:val="00D87F26"/>
    <w:rsid w:val="00D913F0"/>
    <w:rsid w:val="00D9154B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DF5FC6"/>
    <w:rsid w:val="00E009DA"/>
    <w:rsid w:val="00E00FB1"/>
    <w:rsid w:val="00E037D9"/>
    <w:rsid w:val="00E04927"/>
    <w:rsid w:val="00E055AC"/>
    <w:rsid w:val="00E11A48"/>
    <w:rsid w:val="00E130EB"/>
    <w:rsid w:val="00E14635"/>
    <w:rsid w:val="00E162CD"/>
    <w:rsid w:val="00E17FA5"/>
    <w:rsid w:val="00E21BFE"/>
    <w:rsid w:val="00E21C88"/>
    <w:rsid w:val="00E223AC"/>
    <w:rsid w:val="00E236CD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0A3"/>
    <w:rsid w:val="00E82BD7"/>
    <w:rsid w:val="00E859E3"/>
    <w:rsid w:val="00E87D18"/>
    <w:rsid w:val="00E87D62"/>
    <w:rsid w:val="00E90F84"/>
    <w:rsid w:val="00E97333"/>
    <w:rsid w:val="00EA486E"/>
    <w:rsid w:val="00EA4FA3"/>
    <w:rsid w:val="00EB001B"/>
    <w:rsid w:val="00EB3082"/>
    <w:rsid w:val="00EB6C33"/>
    <w:rsid w:val="00EC1DEA"/>
    <w:rsid w:val="00EC6F62"/>
    <w:rsid w:val="00ED1009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0785A"/>
    <w:rsid w:val="00F10819"/>
    <w:rsid w:val="00F11219"/>
    <w:rsid w:val="00F12EDE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3AC8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1DE1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672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892F61"/>
  <w15:docId w15:val="{895B0485-79F6-45BE-8767-8D185168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66631F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semiHidden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6631F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7901AB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CB7B10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D76380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BodyText1">
    <w:name w:val="Body Text1"/>
    <w:basedOn w:val="a"/>
    <w:qFormat/>
    <w:rsid w:val="00D76380"/>
    <w:pPr>
      <w:spacing w:line="240" w:lineRule="auto"/>
    </w:pPr>
    <w:rPr>
      <w:sz w:val="20"/>
    </w:rPr>
  </w:style>
  <w:style w:type="numbering" w:customStyle="1" w:styleId="PartStepSubStepList">
    <w:name w:val="Part_Step_SubStep_List"/>
    <w:basedOn w:val="a2"/>
    <w:uiPriority w:val="99"/>
    <w:rsid w:val="00D76380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6FB9D192E54402AB6212756934A7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615AE-D4B5-46AE-B8BC-4C295B949800}"/>
      </w:docPartPr>
      <w:docPartBody>
        <w:p w:rsidR="002C7F4A" w:rsidRDefault="008B385F">
          <w:pPr>
            <w:pStyle w:val="06FB9D192E54402AB6212756934A763F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5F"/>
    <w:rsid w:val="002C7F4A"/>
    <w:rsid w:val="00737662"/>
    <w:rsid w:val="008B385F"/>
    <w:rsid w:val="00AD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6FB9D192E54402AB6212756934A763F">
    <w:name w:val="06FB9D192E54402AB6212756934A76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6AC435-D491-4EBE-BAC3-C21044EBC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6</TotalTime>
  <Pages>3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Troubleshoot Inter-VLAN Routing</vt:lpstr>
    </vt:vector>
  </TitlesOfParts>
  <Company>Cisco Systems, Inc.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работа. Поиск и устранение неполадок в маршрутизации между сетями VLAN</dc:title>
  <dc:creator>SP</dc:creator>
  <dc:description>2013 г.</dc:description>
  <cp:lastModifiedBy>Носкова Ирина</cp:lastModifiedBy>
  <cp:revision>7</cp:revision>
  <cp:lastPrinted>2020-07-21T14:06:00Z</cp:lastPrinted>
  <dcterms:created xsi:type="dcterms:W3CDTF">2019-10-26T12:08:00Z</dcterms:created>
  <dcterms:modified xsi:type="dcterms:W3CDTF">2020-07-21T14:06:00Z</dcterms:modified>
</cp:coreProperties>
</file>