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9445" w14:textId="6535613C" w:rsidR="004D36D7" w:rsidRDefault="003331B4" w:rsidP="00B47940">
      <w:pPr>
        <w:pStyle w:val="afd"/>
        <w:rPr>
          <w:rStyle w:val="LabTitleInstVersred"/>
        </w:rPr>
      </w:pPr>
      <w:sdt>
        <w:sdtPr>
          <w:rPr>
            <w:b w:val="0"/>
            <w:color w:val="EE0000"/>
          </w:rPr>
          <w:alias w:val="Заголовок"/>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4604">
            <w:t>Packet Tracer. Настройка EtherChannel</w:t>
          </w:r>
        </w:sdtContent>
      </w:sdt>
      <w:r w:rsidR="00E24604">
        <w:rPr>
          <w:rStyle w:val="LabTitleInstVersred"/>
        </w:rPr>
        <w:t xml:space="preserve"> </w:t>
      </w:r>
    </w:p>
    <w:p w14:paraId="193A1B48" w14:textId="77777777" w:rsidR="00D867ED" w:rsidRPr="00D867ED" w:rsidRDefault="00D867ED" w:rsidP="00D867ED">
      <w:pPr>
        <w:pStyle w:val="BodyTextL25"/>
      </w:pPr>
    </w:p>
    <w:p w14:paraId="0FE91279" w14:textId="77777777" w:rsidR="00065345" w:rsidRPr="00BB73FF" w:rsidRDefault="00065345" w:rsidP="00065345">
      <w:pPr>
        <w:pStyle w:val="1"/>
      </w:pPr>
      <w:r>
        <w:t>Задачи</w:t>
      </w:r>
    </w:p>
    <w:p w14:paraId="7B765CCF" w14:textId="77777777" w:rsidR="00065345" w:rsidRDefault="00065345" w:rsidP="00065345">
      <w:pPr>
        <w:pStyle w:val="BodyTextL25Bold"/>
      </w:pPr>
      <w:r>
        <w:t>Часть 1. Настройка базовых параметров коммутатора</w:t>
      </w:r>
    </w:p>
    <w:p w14:paraId="06D35B87" w14:textId="77777777" w:rsidR="00065345" w:rsidRDefault="00065345" w:rsidP="00065345">
      <w:pPr>
        <w:pStyle w:val="BodyTextL25Bold"/>
      </w:pPr>
      <w:r>
        <w:t>Часть 2. Настройка EtherChannel с протоколом агрегирования портов Cisco (PAgP)</w:t>
      </w:r>
    </w:p>
    <w:p w14:paraId="756AF3ED" w14:textId="77777777" w:rsidR="00065345" w:rsidRDefault="00065345" w:rsidP="00065345">
      <w:pPr>
        <w:pStyle w:val="BodyTextL25Bold"/>
      </w:pPr>
      <w:r>
        <w:t>Часть 3. Настройка канала EtherChannel с протоколом управления агрегированием каналов (LACP) 802.3ad</w:t>
      </w:r>
    </w:p>
    <w:p w14:paraId="231CB98B" w14:textId="77777777" w:rsidR="00065345" w:rsidRPr="004C0909" w:rsidRDefault="00065345" w:rsidP="00065345">
      <w:pPr>
        <w:pStyle w:val="BodyTextL25Bold"/>
      </w:pPr>
      <w:r>
        <w:t>Часть 4. Настройка избыточного канала EtherChannel</w:t>
      </w:r>
    </w:p>
    <w:p w14:paraId="2006D972" w14:textId="77777777" w:rsidR="00065345" w:rsidRPr="00C07FD9" w:rsidRDefault="00065345" w:rsidP="00065345">
      <w:pPr>
        <w:pStyle w:val="1"/>
      </w:pPr>
      <w:r>
        <w:t>Общие сведения</w:t>
      </w:r>
    </w:p>
    <w:p w14:paraId="41D0BCFC" w14:textId="77777777" w:rsidR="00065345" w:rsidRDefault="00065345" w:rsidP="00065345">
      <w:pPr>
        <w:pStyle w:val="BodyTextL25"/>
      </w:pPr>
      <w:r>
        <w:t xml:space="preserve">Только что были установлены три коммутатора. Между коммутаторами настроены избыточные каналы. Обычно можно использовать лишь один из этих каналов, иначе может возникнуть петля на втором уровне модели OSI. Однако при эксплуатации одного канала используется только половина доступной пропускной способности. EtherChannel позволяет объединять до восьми избыточных каналов в один логический. В этой лабораторной работе вам предстоит настроить протокол агрегирования портов (PAgP), протокол Cisco EtherChannel и протокол </w:t>
      </w:r>
      <w:r>
        <w:rPr>
          <w:color w:val="000000"/>
        </w:rPr>
        <w:t>управления агрегированием каналов (</w:t>
      </w:r>
      <w:r>
        <w:t>LACP), версию EtherChannel открытого стандарта IEEE 802.3ad.</w:t>
      </w:r>
    </w:p>
    <w:p w14:paraId="7FEEEFD3" w14:textId="77777777" w:rsidR="00065345" w:rsidRDefault="00065345" w:rsidP="00065345">
      <w:pPr>
        <w:pStyle w:val="BodyTextL25"/>
      </w:pPr>
      <w:r>
        <w:t>Перед началом настройки ознакомьтесь с рекомендациями по настройке EtherChannel и ограничениями, перечисленными в конце этого задания.</w:t>
      </w:r>
    </w:p>
    <w:p w14:paraId="0C738185" w14:textId="77777777" w:rsidR="00065345" w:rsidRDefault="00065345" w:rsidP="00065345">
      <w:pPr>
        <w:pStyle w:val="1"/>
      </w:pPr>
      <w:r>
        <w:t>Таблица каналов портов</w:t>
      </w:r>
    </w:p>
    <w:tbl>
      <w:tblPr>
        <w:tblStyle w:val="a9"/>
        <w:tblW w:w="0" w:type="auto"/>
        <w:jc w:val="center"/>
        <w:tblLook w:val="04A0" w:firstRow="1" w:lastRow="0" w:firstColumn="1" w:lastColumn="0" w:noHBand="0" w:noVBand="1"/>
        <w:tblDescription w:val="Таблица устройств, интерфейсов устройств и протоколов для каждой из трех групп EtherChannel."/>
      </w:tblPr>
      <w:tblGrid>
        <w:gridCol w:w="3356"/>
        <w:gridCol w:w="3357"/>
        <w:gridCol w:w="3357"/>
      </w:tblGrid>
      <w:tr w:rsidR="00065345" w14:paraId="5793339C" w14:textId="77777777" w:rsidTr="00065345">
        <w:trPr>
          <w:jc w:val="center"/>
        </w:trPr>
        <w:tc>
          <w:tcPr>
            <w:tcW w:w="3356" w:type="dxa"/>
            <w:shd w:val="clear" w:color="auto" w:fill="DBE5F1" w:themeFill="accent1" w:themeFillTint="33"/>
          </w:tcPr>
          <w:p w14:paraId="463C7534" w14:textId="77777777" w:rsidR="00065345" w:rsidRDefault="00065345" w:rsidP="00D93217">
            <w:pPr>
              <w:pStyle w:val="TableHeading"/>
            </w:pPr>
            <w:r>
              <w:t>Группа каналов</w:t>
            </w:r>
          </w:p>
        </w:tc>
        <w:tc>
          <w:tcPr>
            <w:tcW w:w="3357" w:type="dxa"/>
            <w:shd w:val="clear" w:color="auto" w:fill="DBE5F1" w:themeFill="accent1" w:themeFillTint="33"/>
          </w:tcPr>
          <w:p w14:paraId="186913F9" w14:textId="77777777" w:rsidR="00065345" w:rsidRDefault="00065345" w:rsidP="00D93217">
            <w:pPr>
              <w:pStyle w:val="TableHeading"/>
            </w:pPr>
            <w:r>
              <w:t>Порты</w:t>
            </w:r>
          </w:p>
        </w:tc>
        <w:tc>
          <w:tcPr>
            <w:tcW w:w="3357" w:type="dxa"/>
            <w:shd w:val="clear" w:color="auto" w:fill="DBE5F1" w:themeFill="accent1" w:themeFillTint="33"/>
          </w:tcPr>
          <w:p w14:paraId="12300742" w14:textId="77777777" w:rsidR="00065345" w:rsidRDefault="00065345" w:rsidP="00D93217">
            <w:pPr>
              <w:pStyle w:val="TableHeading"/>
            </w:pPr>
            <w:r>
              <w:t>Протокол</w:t>
            </w:r>
          </w:p>
        </w:tc>
      </w:tr>
      <w:tr w:rsidR="00065345" w14:paraId="2031E3F9" w14:textId="77777777" w:rsidTr="00065345">
        <w:trPr>
          <w:jc w:val="center"/>
        </w:trPr>
        <w:tc>
          <w:tcPr>
            <w:tcW w:w="3356" w:type="dxa"/>
            <w:vAlign w:val="center"/>
          </w:tcPr>
          <w:p w14:paraId="452FD032" w14:textId="77777777" w:rsidR="00065345" w:rsidRDefault="00065345" w:rsidP="00D93217">
            <w:pPr>
              <w:pStyle w:val="TableText"/>
            </w:pPr>
            <w:r>
              <w:t>1</w:t>
            </w:r>
          </w:p>
        </w:tc>
        <w:tc>
          <w:tcPr>
            <w:tcW w:w="3357" w:type="dxa"/>
          </w:tcPr>
          <w:p w14:paraId="5652F6EA" w14:textId="77777777" w:rsidR="00065345" w:rsidRDefault="00065345" w:rsidP="00D93217">
            <w:pPr>
              <w:pStyle w:val="TableText"/>
            </w:pPr>
            <w:r>
              <w:t>S1 F0/21. F0/22</w:t>
            </w:r>
          </w:p>
          <w:p w14:paraId="47D7464D" w14:textId="77777777" w:rsidR="00065345" w:rsidRDefault="00065345" w:rsidP="00D93217">
            <w:pPr>
              <w:pStyle w:val="TableText"/>
            </w:pPr>
            <w:r>
              <w:t>S3 F0/21, F0/22</w:t>
            </w:r>
          </w:p>
        </w:tc>
        <w:tc>
          <w:tcPr>
            <w:tcW w:w="3357" w:type="dxa"/>
          </w:tcPr>
          <w:p w14:paraId="28B0C2E7" w14:textId="77777777" w:rsidR="00065345" w:rsidRDefault="00065345" w:rsidP="00D93217">
            <w:pPr>
              <w:pStyle w:val="TableText"/>
            </w:pPr>
            <w:r>
              <w:t>PAgP</w:t>
            </w:r>
          </w:p>
        </w:tc>
      </w:tr>
      <w:tr w:rsidR="00065345" w14:paraId="637F26E5" w14:textId="77777777" w:rsidTr="00065345">
        <w:trPr>
          <w:jc w:val="center"/>
        </w:trPr>
        <w:tc>
          <w:tcPr>
            <w:tcW w:w="3356" w:type="dxa"/>
            <w:vAlign w:val="center"/>
          </w:tcPr>
          <w:p w14:paraId="350388F2" w14:textId="77777777" w:rsidR="00065345" w:rsidRDefault="00065345" w:rsidP="00D93217">
            <w:pPr>
              <w:pStyle w:val="TableText"/>
            </w:pPr>
            <w:r>
              <w:t>2</w:t>
            </w:r>
          </w:p>
        </w:tc>
        <w:tc>
          <w:tcPr>
            <w:tcW w:w="3357" w:type="dxa"/>
          </w:tcPr>
          <w:p w14:paraId="63A97C4F" w14:textId="77777777" w:rsidR="00065345" w:rsidRDefault="00065345" w:rsidP="00D93217">
            <w:pPr>
              <w:pStyle w:val="TableText"/>
            </w:pPr>
            <w:r>
              <w:t>S1 G0/1, G0/2</w:t>
            </w:r>
          </w:p>
          <w:p w14:paraId="7812DF14" w14:textId="77777777" w:rsidR="00065345" w:rsidRDefault="00065345" w:rsidP="00D93217">
            <w:pPr>
              <w:pStyle w:val="TableText"/>
            </w:pPr>
            <w:r>
              <w:t>S2 G0/1, G0/2</w:t>
            </w:r>
          </w:p>
        </w:tc>
        <w:tc>
          <w:tcPr>
            <w:tcW w:w="3357" w:type="dxa"/>
          </w:tcPr>
          <w:p w14:paraId="0704F030" w14:textId="77777777" w:rsidR="00065345" w:rsidRDefault="00065345" w:rsidP="00D93217">
            <w:pPr>
              <w:pStyle w:val="TableText"/>
            </w:pPr>
            <w:r>
              <w:t>LACP</w:t>
            </w:r>
          </w:p>
        </w:tc>
      </w:tr>
      <w:tr w:rsidR="00065345" w14:paraId="4E48E32F" w14:textId="77777777" w:rsidTr="00065345">
        <w:trPr>
          <w:jc w:val="center"/>
        </w:trPr>
        <w:tc>
          <w:tcPr>
            <w:tcW w:w="3356" w:type="dxa"/>
            <w:vAlign w:val="center"/>
          </w:tcPr>
          <w:p w14:paraId="200407A5" w14:textId="77777777" w:rsidR="00065345" w:rsidRDefault="00065345" w:rsidP="00D93217">
            <w:pPr>
              <w:pStyle w:val="TableText"/>
            </w:pPr>
            <w:r>
              <w:t>3</w:t>
            </w:r>
          </w:p>
        </w:tc>
        <w:tc>
          <w:tcPr>
            <w:tcW w:w="3357" w:type="dxa"/>
          </w:tcPr>
          <w:p w14:paraId="55A6005C" w14:textId="77777777" w:rsidR="00065345" w:rsidRDefault="00065345" w:rsidP="00D93217">
            <w:pPr>
              <w:pStyle w:val="TableText"/>
            </w:pPr>
            <w:r>
              <w:t>S2 F0/23, F0/24</w:t>
            </w:r>
          </w:p>
          <w:p w14:paraId="5C68A4D5" w14:textId="77777777" w:rsidR="00065345" w:rsidRDefault="00065345" w:rsidP="00D93217">
            <w:pPr>
              <w:pStyle w:val="TableText"/>
            </w:pPr>
            <w:r>
              <w:t>S3 F0/23, F0/24</w:t>
            </w:r>
          </w:p>
        </w:tc>
        <w:tc>
          <w:tcPr>
            <w:tcW w:w="3357" w:type="dxa"/>
          </w:tcPr>
          <w:p w14:paraId="3588704C" w14:textId="77777777" w:rsidR="00065345" w:rsidRDefault="00065345" w:rsidP="00D93217">
            <w:pPr>
              <w:pStyle w:val="TableText"/>
            </w:pPr>
            <w:r>
              <w:t>Negotiated LACP</w:t>
            </w:r>
          </w:p>
        </w:tc>
      </w:tr>
    </w:tbl>
    <w:p w14:paraId="5D40582A" w14:textId="77777777" w:rsidR="00065345" w:rsidRPr="00DE6F44" w:rsidRDefault="00065345" w:rsidP="00065345">
      <w:pPr>
        <w:pStyle w:val="1"/>
      </w:pPr>
      <w:r>
        <w:t>Инструкции</w:t>
      </w:r>
    </w:p>
    <w:p w14:paraId="08833826" w14:textId="77777777" w:rsidR="00065345" w:rsidRDefault="00065345" w:rsidP="00065345">
      <w:pPr>
        <w:pStyle w:val="2"/>
      </w:pPr>
      <w:r>
        <w:t>Настройка основных параметров коммутатора</w:t>
      </w:r>
    </w:p>
    <w:p w14:paraId="2D0DCB12" w14:textId="77777777" w:rsidR="00065345" w:rsidRDefault="00065345" w:rsidP="00065345">
      <w:pPr>
        <w:pStyle w:val="SubStepAlpha"/>
      </w:pPr>
      <w:r>
        <w:t>Назначьте каждому коммутатору имя узла в соответствии с диаграммой топологии.</w:t>
      </w:r>
    </w:p>
    <w:p w14:paraId="05342D09" w14:textId="77777777" w:rsidR="00065345" w:rsidRDefault="00065345" w:rsidP="00065345">
      <w:pPr>
        <w:pStyle w:val="SubStepAlpha"/>
      </w:pPr>
      <w:r>
        <w:t>Перед началом объединения каналов между коммутаторами проверьте существующую конфигурацию портов, которые соединяют коммутаторы, чтобы убедиться, что порты успешно присоединяются к EtherChannels. Команды, предоставляющие сведения о состоянии портов коммутатора, включают:</w:t>
      </w:r>
    </w:p>
    <w:p w14:paraId="3DB06E4A" w14:textId="77777777" w:rsidR="00BC29A7" w:rsidRDefault="00BC29A7" w:rsidP="00BC29A7">
      <w:pPr>
        <w:pStyle w:val="ConfigWindow"/>
      </w:pPr>
      <w:r>
        <w:t>Откройте окно конфигурации</w:t>
      </w:r>
    </w:p>
    <w:p w14:paraId="3483D351" w14:textId="77777777" w:rsidR="00065345" w:rsidRDefault="00065345" w:rsidP="00BC29A7">
      <w:pPr>
        <w:pStyle w:val="CMD"/>
        <w:spacing w:before="0"/>
      </w:pPr>
      <w:r>
        <w:t xml:space="preserve">S1# </w:t>
      </w:r>
      <w:r>
        <w:rPr>
          <w:b/>
        </w:rPr>
        <w:t>show interfaces | include Ethernet</w:t>
      </w:r>
    </w:p>
    <w:p w14:paraId="404E9A60" w14:textId="77777777" w:rsidR="00065345" w:rsidRDefault="00065345" w:rsidP="00065345">
      <w:pPr>
        <w:pStyle w:val="CMD"/>
      </w:pPr>
      <w:r>
        <w:t xml:space="preserve">S1# </w:t>
      </w:r>
      <w:r w:rsidRPr="00C721B2">
        <w:rPr>
          <w:b/>
        </w:rPr>
        <w:t xml:space="preserve">show interface status </w:t>
      </w:r>
    </w:p>
    <w:p w14:paraId="22852773" w14:textId="77777777" w:rsidR="00065345" w:rsidRDefault="00065345" w:rsidP="00065345">
      <w:pPr>
        <w:pStyle w:val="CMD"/>
      </w:pPr>
      <w:r>
        <w:t xml:space="preserve">S1# </w:t>
      </w:r>
      <w:r>
        <w:rPr>
          <w:b/>
        </w:rPr>
        <w:t>show interfaces trunk</w:t>
      </w:r>
    </w:p>
    <w:p w14:paraId="694720B2" w14:textId="77777777" w:rsidR="00065345" w:rsidRDefault="00065345" w:rsidP="00065345">
      <w:pPr>
        <w:pStyle w:val="SubStepAlpha"/>
      </w:pPr>
      <w:r>
        <w:lastRenderedPageBreak/>
        <w:t>Настройте все порты, необходимые для EtherChannels, в качестве статических магистральных портов.</w:t>
      </w:r>
    </w:p>
    <w:p w14:paraId="68BE3629" w14:textId="77777777" w:rsidR="003F7816" w:rsidRDefault="00D50D5E" w:rsidP="00D50D5E">
      <w:pPr>
        <w:pStyle w:val="ConfigWindow"/>
      </w:pPr>
      <w:r>
        <w:t>Закройте окно настройки.</w:t>
      </w:r>
    </w:p>
    <w:p w14:paraId="6430B981" w14:textId="77777777" w:rsidR="00065345" w:rsidRDefault="00065345" w:rsidP="003F169A">
      <w:pPr>
        <w:pStyle w:val="BodyTextL50"/>
        <w:spacing w:before="0"/>
      </w:pPr>
      <w:r>
        <w:rPr>
          <w:b/>
        </w:rPr>
        <w:t>Примечание. Если порты настроены в динамическом автоматическом режиме, а вы не настроили режим портов на транковую связь, каналы не сформируют транки и останутся портами доступа. По умолчанию на коммутаторе 2960 настроен динамический автоматический режим (dynamic auto). DTP можно отключить на интерфейсах с помощью</w:t>
      </w:r>
      <w:r>
        <w:t xml:space="preserve"> команды switchport nonegotiate. </w:t>
      </w:r>
    </w:p>
    <w:p w14:paraId="3C49784F" w14:textId="77777777" w:rsidR="00065345" w:rsidRDefault="00065345" w:rsidP="00065345">
      <w:pPr>
        <w:pStyle w:val="2"/>
      </w:pPr>
      <w:r>
        <w:t>Настройте EtherChannel с помощью протокола Cisco PAgP</w:t>
      </w:r>
    </w:p>
    <w:p w14:paraId="69993E7F" w14:textId="77777777" w:rsidR="00065345" w:rsidRDefault="00065345" w:rsidP="00065345">
      <w:pPr>
        <w:pStyle w:val="BodyFormat"/>
      </w:pPr>
      <w:r>
        <w:rPr>
          <w:b/>
        </w:rPr>
        <w:t>Примечание.</w:t>
      </w:r>
      <w:r>
        <w:t xml:space="preserve"> При настройке каналов ЕtherСhannel рекомендуется отключить физические порты перед их объединением в группы каналов. В противном случае механизм защиты Etherchannel Misconfig Guard может перевести эти порты в состояние отключения в результате ошибки (err-disabled). По завершении настройки EtherChannel порты и агрегированные каналы можно включить заново.</w:t>
      </w:r>
    </w:p>
    <w:p w14:paraId="36FF7923" w14:textId="77777777" w:rsidR="00065345" w:rsidRDefault="00065345" w:rsidP="00065345">
      <w:pPr>
        <w:pStyle w:val="3"/>
      </w:pPr>
      <w:r>
        <w:t>Настройте созданный интерфейс Port Channel 1.</w:t>
      </w:r>
    </w:p>
    <w:p w14:paraId="01D6F5E1" w14:textId="77777777" w:rsidR="00065345" w:rsidRDefault="00065345" w:rsidP="00065345">
      <w:pPr>
        <w:pStyle w:val="SubStepAlpha"/>
      </w:pPr>
      <w:r>
        <w:t xml:space="preserve">Первый канал EtherChannel, созданный для этого упражнения, агрегирует порты F0/22 и F0/21 между коммутаторами </w:t>
      </w:r>
      <w:r w:rsidRPr="00740BBE">
        <w:rPr>
          <w:b/>
        </w:rPr>
        <w:t>S1</w:t>
      </w:r>
      <w:r>
        <w:t xml:space="preserve"> и </w:t>
      </w:r>
      <w:r>
        <w:rPr>
          <w:b/>
        </w:rPr>
        <w:t>S3</w:t>
      </w:r>
      <w:r>
        <w:t>. Настройте порты G0/1 и G0/2 как статическое магистральное соединение на обоих коммутаторах.</w:t>
      </w:r>
    </w:p>
    <w:p w14:paraId="2EA37B20" w14:textId="77777777" w:rsidR="00174051" w:rsidRDefault="00174051" w:rsidP="00174051">
      <w:pPr>
        <w:pStyle w:val="ConfigWindow"/>
      </w:pPr>
      <w:r>
        <w:t>Откройте окно конфигурации</w:t>
      </w:r>
    </w:p>
    <w:p w14:paraId="50B751EB" w14:textId="77777777" w:rsidR="00065345" w:rsidRDefault="00065345" w:rsidP="00174051">
      <w:pPr>
        <w:pStyle w:val="SubStepAlpha"/>
        <w:spacing w:before="0"/>
      </w:pPr>
      <w:r>
        <w:t xml:space="preserve">Используйте команду </w:t>
      </w:r>
      <w:r>
        <w:rPr>
          <w:b/>
        </w:rPr>
        <w:t>show interfaces trunk</w:t>
      </w:r>
      <w:r>
        <w:t>, чтобы убедиться в наличии активного транкового канала для этих двух каналов.</w:t>
      </w:r>
    </w:p>
    <w:p w14:paraId="23CE864E" w14:textId="77777777" w:rsidR="00065345" w:rsidRPr="00D867ED" w:rsidRDefault="00065345" w:rsidP="00B31500">
      <w:pPr>
        <w:pStyle w:val="CMD"/>
        <w:rPr>
          <w:lang w:val="en-US"/>
        </w:rPr>
      </w:pPr>
      <w:r w:rsidRPr="00D867ED">
        <w:rPr>
          <w:lang w:val="en-US"/>
        </w:rPr>
        <w:t xml:space="preserve">S1# </w:t>
      </w:r>
      <w:r w:rsidRPr="00D867ED">
        <w:rPr>
          <w:b/>
          <w:lang w:val="en-US"/>
        </w:rPr>
        <w:t>show interfaces trunk</w:t>
      </w:r>
    </w:p>
    <w:p w14:paraId="45032152" w14:textId="77777777" w:rsidR="00065345" w:rsidRPr="00D867ED" w:rsidRDefault="00065345" w:rsidP="00B31500">
      <w:pPr>
        <w:pStyle w:val="CMDOutput"/>
        <w:rPr>
          <w:lang w:val="en-US"/>
        </w:rPr>
      </w:pPr>
    </w:p>
    <w:p w14:paraId="24222F77" w14:textId="77777777" w:rsidR="00065345" w:rsidRPr="00D867ED" w:rsidRDefault="00065345" w:rsidP="00B31500">
      <w:pPr>
        <w:pStyle w:val="CMDOutput"/>
        <w:rPr>
          <w:lang w:val="en-US"/>
        </w:rPr>
      </w:pPr>
      <w:r w:rsidRPr="00D867ED">
        <w:rPr>
          <w:lang w:val="en-US"/>
        </w:rPr>
        <w:t xml:space="preserve">Port Mode Encapsulation Status Native </w:t>
      </w:r>
      <w:proofErr w:type="spellStart"/>
      <w:r w:rsidRPr="00D867ED">
        <w:rPr>
          <w:lang w:val="en-US"/>
        </w:rPr>
        <w:t>vlan</w:t>
      </w:r>
      <w:proofErr w:type="spellEnd"/>
    </w:p>
    <w:p w14:paraId="4E83B88E" w14:textId="77777777" w:rsidR="00065345" w:rsidRPr="00D867ED" w:rsidRDefault="00065345" w:rsidP="00B31500">
      <w:pPr>
        <w:pStyle w:val="CMDOutput"/>
        <w:rPr>
          <w:lang w:val="en-US"/>
        </w:rPr>
      </w:pPr>
      <w:r w:rsidRPr="00D867ED">
        <w:rPr>
          <w:lang w:val="en-US"/>
        </w:rPr>
        <w:t xml:space="preserve">F0/21 on 802.1q </w:t>
      </w:r>
      <w:proofErr w:type="spellStart"/>
      <w:r w:rsidRPr="00D867ED">
        <w:rPr>
          <w:lang w:val="en-US"/>
        </w:rPr>
        <w:t>trunking</w:t>
      </w:r>
      <w:proofErr w:type="spellEnd"/>
      <w:r w:rsidRPr="00D867ED">
        <w:rPr>
          <w:lang w:val="en-US"/>
        </w:rPr>
        <w:t xml:space="preserve"> 1</w:t>
      </w:r>
    </w:p>
    <w:p w14:paraId="2E4BEEA3" w14:textId="77777777" w:rsidR="00065345" w:rsidRPr="00D867ED" w:rsidRDefault="00065345" w:rsidP="00B31500">
      <w:pPr>
        <w:pStyle w:val="CMDOutput"/>
        <w:rPr>
          <w:lang w:val="en-US"/>
        </w:rPr>
      </w:pPr>
      <w:r w:rsidRPr="00D867ED">
        <w:rPr>
          <w:lang w:val="en-US"/>
        </w:rPr>
        <w:t xml:space="preserve">F0/22 on 802.1q </w:t>
      </w:r>
      <w:proofErr w:type="spellStart"/>
      <w:r w:rsidRPr="00D867ED">
        <w:rPr>
          <w:lang w:val="en-US"/>
        </w:rPr>
        <w:t>trunking</w:t>
      </w:r>
      <w:proofErr w:type="spellEnd"/>
      <w:r w:rsidRPr="00D867ED">
        <w:rPr>
          <w:lang w:val="en-US"/>
        </w:rPr>
        <w:t xml:space="preserve"> 1</w:t>
      </w:r>
    </w:p>
    <w:p w14:paraId="320EAEE5" w14:textId="77777777" w:rsidR="00065345" w:rsidRPr="00D867ED" w:rsidRDefault="00065345" w:rsidP="00B31500">
      <w:pPr>
        <w:pStyle w:val="CMDOutput"/>
        <w:rPr>
          <w:lang w:val="en-US"/>
        </w:rPr>
      </w:pPr>
      <w:r w:rsidRPr="00D867ED">
        <w:rPr>
          <w:lang w:val="en-US"/>
        </w:rPr>
        <w:t xml:space="preserve">G0/1 on 802.1q </w:t>
      </w:r>
      <w:proofErr w:type="spellStart"/>
      <w:r w:rsidRPr="00D867ED">
        <w:rPr>
          <w:lang w:val="en-US"/>
        </w:rPr>
        <w:t>trunking</w:t>
      </w:r>
      <w:proofErr w:type="spellEnd"/>
      <w:r w:rsidRPr="00D867ED">
        <w:rPr>
          <w:lang w:val="en-US"/>
        </w:rPr>
        <w:t xml:space="preserve"> 1</w:t>
      </w:r>
    </w:p>
    <w:p w14:paraId="78584C32" w14:textId="77777777" w:rsidR="00065345" w:rsidRPr="00D867ED" w:rsidRDefault="00065345" w:rsidP="00B31500">
      <w:pPr>
        <w:pStyle w:val="CMDOutput"/>
        <w:rPr>
          <w:lang w:val="en-US"/>
        </w:rPr>
      </w:pPr>
      <w:r w:rsidRPr="00D867ED">
        <w:rPr>
          <w:lang w:val="en-US"/>
        </w:rPr>
        <w:t xml:space="preserve">G0/2 on 802.1q </w:t>
      </w:r>
      <w:proofErr w:type="spellStart"/>
      <w:r w:rsidRPr="00D867ED">
        <w:rPr>
          <w:lang w:val="en-US"/>
        </w:rPr>
        <w:t>trunking</w:t>
      </w:r>
      <w:proofErr w:type="spellEnd"/>
      <w:r w:rsidRPr="00D867ED">
        <w:rPr>
          <w:lang w:val="en-US"/>
        </w:rPr>
        <w:t xml:space="preserve"> 1</w:t>
      </w:r>
    </w:p>
    <w:p w14:paraId="6E702587" w14:textId="77777777" w:rsidR="00065345" w:rsidRPr="00D867ED" w:rsidRDefault="00065345" w:rsidP="00B31500">
      <w:pPr>
        <w:pStyle w:val="CMDOutput"/>
        <w:rPr>
          <w:lang w:val="en-US"/>
        </w:rPr>
      </w:pPr>
    </w:p>
    <w:p w14:paraId="5F5CA68D" w14:textId="77777777" w:rsidR="00065345" w:rsidRPr="00B31500" w:rsidRDefault="00065345" w:rsidP="00B31500">
      <w:pPr>
        <w:pStyle w:val="CMDOutput"/>
      </w:pPr>
      <w:r>
        <w:t>&lt;</w:t>
      </w:r>
      <w:proofErr w:type="spellStart"/>
      <w:r>
        <w:t>output</w:t>
      </w:r>
      <w:proofErr w:type="spellEnd"/>
      <w:r>
        <w:t xml:space="preserve"> </w:t>
      </w:r>
      <w:proofErr w:type="spellStart"/>
      <w:r>
        <w:t>omitted</w:t>
      </w:r>
      <w:proofErr w:type="spellEnd"/>
      <w:r>
        <w:t>&gt;</w:t>
      </w:r>
    </w:p>
    <w:p w14:paraId="006E4877" w14:textId="77777777" w:rsidR="00065345" w:rsidRDefault="00065345" w:rsidP="00065345">
      <w:pPr>
        <w:pStyle w:val="SubStepAlpha"/>
      </w:pPr>
      <w:r>
        <w:t xml:space="preserve">На обоих коммутаторах добавьте порты F0/21 и F0/22 к созданному интерфейсу Port Channel 1 с помощью команды </w:t>
      </w:r>
      <w:r>
        <w:rPr>
          <w:b/>
        </w:rPr>
        <w:t>channel-group 1 mode desirable</w:t>
      </w:r>
      <w:r>
        <w:t xml:space="preserve">. Параметр </w:t>
      </w:r>
      <w:r>
        <w:rPr>
          <w:b/>
        </w:rPr>
        <w:t>desirable mode</w:t>
      </w:r>
      <w:r>
        <w:t xml:space="preserve"> (рекомендуемый режим) позволяет коммутатору выступать в роли активного участника для создания канала PAgP. </w:t>
      </w:r>
      <w:r w:rsidRPr="00685DCE">
        <w:rPr>
          <w:b/>
        </w:rPr>
        <w:t>Примечание</w:t>
      </w:r>
      <w:r>
        <w:t xml:space="preserve"> . Интерфейсы должны быть </w:t>
      </w:r>
      <w:r w:rsidRPr="00685DCE">
        <w:rPr>
          <w:b/>
        </w:rPr>
        <w:t>выключены</w:t>
      </w:r>
      <w:r>
        <w:t xml:space="preserve"> до добавления их в группу каналов.</w:t>
      </w:r>
    </w:p>
    <w:p w14:paraId="21DEBD85" w14:textId="77777777" w:rsidR="00065345" w:rsidRPr="00D867ED" w:rsidRDefault="00065345" w:rsidP="00065345">
      <w:pPr>
        <w:pStyle w:val="CMD"/>
        <w:rPr>
          <w:lang w:val="en-US"/>
        </w:rPr>
      </w:pPr>
      <w:r w:rsidRPr="00D867ED">
        <w:rPr>
          <w:lang w:val="en-US"/>
        </w:rPr>
        <w:t xml:space="preserve">S1(config)# </w:t>
      </w:r>
      <w:r w:rsidRPr="00D867ED">
        <w:rPr>
          <w:b/>
          <w:lang w:val="en-US"/>
        </w:rPr>
        <w:t>interface range f0/21 – 22</w:t>
      </w:r>
    </w:p>
    <w:p w14:paraId="79196B4F"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lang w:val="en-US"/>
        </w:rPr>
        <w:t xml:space="preserve"> </w:t>
      </w:r>
      <w:r w:rsidRPr="00D867ED">
        <w:rPr>
          <w:b/>
          <w:lang w:val="en-US"/>
        </w:rPr>
        <w:t>shutdown</w:t>
      </w:r>
    </w:p>
    <w:p w14:paraId="5F36B2CA"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b/>
          <w:lang w:val="en-US"/>
        </w:rPr>
        <w:t xml:space="preserve"> channel-group 1 mode desirable</w:t>
      </w:r>
    </w:p>
    <w:p w14:paraId="5075E5FE"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b/>
          <w:lang w:val="en-US"/>
        </w:rPr>
        <w:t xml:space="preserve"> no shutdown</w:t>
      </w:r>
    </w:p>
    <w:p w14:paraId="56052FB7" w14:textId="77777777" w:rsidR="00065345" w:rsidRPr="00D867ED" w:rsidRDefault="00065345" w:rsidP="00065345">
      <w:pPr>
        <w:pStyle w:val="CMD"/>
        <w:rPr>
          <w:lang w:val="en-US"/>
        </w:rPr>
      </w:pPr>
    </w:p>
    <w:p w14:paraId="200475A5" w14:textId="77777777" w:rsidR="00065345" w:rsidRPr="00D867ED" w:rsidRDefault="00065345" w:rsidP="00065345">
      <w:pPr>
        <w:pStyle w:val="CMD"/>
        <w:rPr>
          <w:lang w:val="en-US"/>
        </w:rPr>
      </w:pPr>
      <w:r w:rsidRPr="00D867ED">
        <w:rPr>
          <w:lang w:val="en-US"/>
        </w:rPr>
        <w:t xml:space="preserve">S3(config)# </w:t>
      </w:r>
      <w:r w:rsidRPr="00D867ED">
        <w:rPr>
          <w:b/>
          <w:lang w:val="en-US"/>
        </w:rPr>
        <w:t>interface range f0/21 - 22</w:t>
      </w:r>
    </w:p>
    <w:p w14:paraId="6621FF93" w14:textId="77777777" w:rsidR="00065345" w:rsidRPr="00D867ED" w:rsidRDefault="00065345" w:rsidP="00065345">
      <w:pPr>
        <w:pStyle w:val="CMD"/>
        <w:rPr>
          <w:lang w:val="en-US"/>
        </w:rPr>
      </w:pPr>
      <w:r w:rsidRPr="00D867ED">
        <w:rPr>
          <w:lang w:val="en-US"/>
        </w:rPr>
        <w:t>S3(config-if-</w:t>
      </w:r>
      <w:proofErr w:type="gramStart"/>
      <w:r w:rsidRPr="00D867ED">
        <w:rPr>
          <w:lang w:val="en-US"/>
        </w:rPr>
        <w:t>range)#</w:t>
      </w:r>
      <w:proofErr w:type="gramEnd"/>
      <w:r w:rsidRPr="00D867ED">
        <w:rPr>
          <w:b/>
          <w:lang w:val="en-US"/>
        </w:rPr>
        <w:t xml:space="preserve"> shutdown</w:t>
      </w:r>
    </w:p>
    <w:p w14:paraId="415692ED" w14:textId="77777777" w:rsidR="00065345" w:rsidRPr="00D867ED" w:rsidRDefault="00065345" w:rsidP="00065345">
      <w:pPr>
        <w:pStyle w:val="CMD"/>
        <w:rPr>
          <w:lang w:val="en-US"/>
        </w:rPr>
      </w:pPr>
      <w:r w:rsidRPr="00D867ED">
        <w:rPr>
          <w:lang w:val="en-US"/>
        </w:rPr>
        <w:t>S3(config-if-</w:t>
      </w:r>
      <w:proofErr w:type="gramStart"/>
      <w:r w:rsidRPr="00D867ED">
        <w:rPr>
          <w:lang w:val="en-US"/>
        </w:rPr>
        <w:t>range)#</w:t>
      </w:r>
      <w:proofErr w:type="gramEnd"/>
      <w:r w:rsidRPr="00D867ED">
        <w:rPr>
          <w:b/>
          <w:lang w:val="en-US"/>
        </w:rPr>
        <w:t xml:space="preserve"> channel-group 1 mode desirable</w:t>
      </w:r>
    </w:p>
    <w:p w14:paraId="314F76D9" w14:textId="77777777" w:rsidR="00065345" w:rsidRPr="00D867ED" w:rsidRDefault="00065345" w:rsidP="00065345">
      <w:pPr>
        <w:pStyle w:val="CMD"/>
        <w:rPr>
          <w:rStyle w:val="AnswerGray"/>
          <w:b w:val="0"/>
          <w:lang w:val="en-US"/>
        </w:rPr>
      </w:pPr>
      <w:r w:rsidRPr="00D867ED">
        <w:rPr>
          <w:lang w:val="en-US"/>
        </w:rPr>
        <w:t>S3(config-if-</w:t>
      </w:r>
      <w:proofErr w:type="gramStart"/>
      <w:r w:rsidRPr="00D867ED">
        <w:rPr>
          <w:lang w:val="en-US"/>
        </w:rPr>
        <w:t>range)#</w:t>
      </w:r>
      <w:proofErr w:type="gramEnd"/>
      <w:r w:rsidRPr="00D867ED">
        <w:rPr>
          <w:b/>
          <w:lang w:val="en-US"/>
        </w:rPr>
        <w:t xml:space="preserve"> no shutdown</w:t>
      </w:r>
    </w:p>
    <w:p w14:paraId="508F3A1F" w14:textId="77777777" w:rsidR="00065345" w:rsidRPr="00292F3D" w:rsidRDefault="00065345" w:rsidP="00065345">
      <w:pPr>
        <w:pStyle w:val="BodyTextL50"/>
      </w:pPr>
      <w:r>
        <w:t>Сообщение (“</w:t>
      </w:r>
      <w:proofErr w:type="spellStart"/>
      <w:r>
        <w:t>Creating</w:t>
      </w:r>
      <w:proofErr w:type="spellEnd"/>
      <w:r>
        <w:t xml:space="preserve"> a </w:t>
      </w:r>
      <w:proofErr w:type="spellStart"/>
      <w:r>
        <w:t>port-channel</w:t>
      </w:r>
      <w:proofErr w:type="spellEnd"/>
      <w:r>
        <w:t xml:space="preserve"> interface Port-channel 1”) «Создание интерфейса порта-канала Port-channel 1» должно появиться на обоих коммутаторах при настройке группы каналов. Это обозначение интерфейса будет отображаться как Po1 в выводе команды.</w:t>
      </w:r>
    </w:p>
    <w:p w14:paraId="21B5A88E" w14:textId="77777777" w:rsidR="00065345" w:rsidRDefault="00065345" w:rsidP="00065345">
      <w:pPr>
        <w:pStyle w:val="SubStepAlpha"/>
      </w:pPr>
      <w:r>
        <w:lastRenderedPageBreak/>
        <w:t xml:space="preserve">Настройте логический интерфейс в качестве транка. Для этого сначала введите команду </w:t>
      </w:r>
      <w:r>
        <w:rPr>
          <w:b/>
        </w:rPr>
        <w:t xml:space="preserve">interface port-channel </w:t>
      </w:r>
      <w:r>
        <w:rPr>
          <w:i/>
        </w:rPr>
        <w:t>number</w:t>
      </w:r>
      <w:r>
        <w:t xml:space="preserve">, а затем команду </w:t>
      </w:r>
      <w:r>
        <w:rPr>
          <w:b/>
        </w:rPr>
        <w:t>switchport mode trunk</w:t>
      </w:r>
      <w:r>
        <w:t>. Настройте таким образом оба коммутатора.</w:t>
      </w:r>
    </w:p>
    <w:p w14:paraId="72012410" w14:textId="77777777" w:rsidR="00065345" w:rsidRPr="00D867ED" w:rsidRDefault="00065345" w:rsidP="00B31500">
      <w:pPr>
        <w:pStyle w:val="CMD"/>
        <w:rPr>
          <w:lang w:val="en-US"/>
        </w:rPr>
      </w:pPr>
      <w:r w:rsidRPr="00D867ED">
        <w:rPr>
          <w:lang w:val="en-US"/>
        </w:rPr>
        <w:t xml:space="preserve">S1(config)# </w:t>
      </w:r>
      <w:r w:rsidRPr="00D867ED">
        <w:rPr>
          <w:b/>
          <w:lang w:val="en-US"/>
        </w:rPr>
        <w:t>interface port-channel 1</w:t>
      </w:r>
    </w:p>
    <w:p w14:paraId="30D17093" w14:textId="77777777" w:rsidR="00065345" w:rsidRPr="00D867ED" w:rsidRDefault="00065345" w:rsidP="00B31500">
      <w:pPr>
        <w:pStyle w:val="CMD"/>
        <w:rPr>
          <w:lang w:val="en-US"/>
        </w:rPr>
      </w:pPr>
      <w:r w:rsidRPr="00D867ED">
        <w:rPr>
          <w:lang w:val="en-US"/>
        </w:rPr>
        <w:t>S1(config-</w:t>
      </w:r>
      <w:proofErr w:type="gramStart"/>
      <w:r w:rsidRPr="00D867ED">
        <w:rPr>
          <w:lang w:val="en-US"/>
        </w:rPr>
        <w:t>if)#</w:t>
      </w:r>
      <w:proofErr w:type="gramEnd"/>
      <w:r w:rsidRPr="00D867ED">
        <w:rPr>
          <w:b/>
          <w:lang w:val="en-US"/>
        </w:rPr>
        <w:t xml:space="preserve"> switchport mode trunk</w:t>
      </w:r>
    </w:p>
    <w:p w14:paraId="6DD88D7E" w14:textId="77777777" w:rsidR="00065345" w:rsidRPr="00D867ED" w:rsidRDefault="00065345" w:rsidP="00B31500">
      <w:pPr>
        <w:pStyle w:val="CMD"/>
        <w:rPr>
          <w:lang w:val="en-US"/>
        </w:rPr>
      </w:pPr>
    </w:p>
    <w:p w14:paraId="27B90FAA" w14:textId="77777777" w:rsidR="00065345" w:rsidRPr="00D867ED" w:rsidRDefault="00065345" w:rsidP="00B31500">
      <w:pPr>
        <w:pStyle w:val="CMD"/>
        <w:rPr>
          <w:lang w:val="en-US"/>
        </w:rPr>
      </w:pPr>
      <w:r w:rsidRPr="00D867ED">
        <w:rPr>
          <w:lang w:val="en-US"/>
        </w:rPr>
        <w:t xml:space="preserve">S3(config)# </w:t>
      </w:r>
      <w:r w:rsidRPr="00D867ED">
        <w:rPr>
          <w:b/>
          <w:lang w:val="en-US"/>
        </w:rPr>
        <w:t>interface port-channel 1</w:t>
      </w:r>
    </w:p>
    <w:p w14:paraId="019AAE06" w14:textId="77777777" w:rsidR="00065345" w:rsidRPr="00D867ED" w:rsidRDefault="00065345" w:rsidP="00B31500">
      <w:pPr>
        <w:pStyle w:val="CMD"/>
        <w:rPr>
          <w:lang w:val="en-US"/>
        </w:rPr>
      </w:pPr>
      <w:r w:rsidRPr="00D867ED">
        <w:rPr>
          <w:lang w:val="en-US"/>
        </w:rPr>
        <w:t>S3(config-</w:t>
      </w:r>
      <w:proofErr w:type="gramStart"/>
      <w:r w:rsidRPr="00D867ED">
        <w:rPr>
          <w:lang w:val="en-US"/>
        </w:rPr>
        <w:t>if)#</w:t>
      </w:r>
      <w:proofErr w:type="gramEnd"/>
      <w:r w:rsidRPr="00D867ED">
        <w:rPr>
          <w:b/>
          <w:lang w:val="en-US"/>
        </w:rPr>
        <w:t xml:space="preserve"> switchport mode trunk</w:t>
      </w:r>
    </w:p>
    <w:p w14:paraId="2612D7AD" w14:textId="77777777" w:rsidR="00065345" w:rsidRDefault="00065345" w:rsidP="00065345">
      <w:pPr>
        <w:pStyle w:val="3"/>
      </w:pPr>
      <w:r>
        <w:t>Проверьте состояние созданного интерфейса Port Channel 1.</w:t>
      </w:r>
    </w:p>
    <w:p w14:paraId="3BE8C3DE" w14:textId="77777777" w:rsidR="00065345" w:rsidRDefault="00065345" w:rsidP="00065345">
      <w:pPr>
        <w:pStyle w:val="SubStepAlpha"/>
      </w:pPr>
      <w:r>
        <w:t xml:space="preserve">Чтобы проверить работоспособность EtherChannel на обоих коммутаторах, выполните команду </w:t>
      </w:r>
      <w:r>
        <w:rPr>
          <w:b/>
        </w:rPr>
        <w:t>show etherchannel summary</w:t>
      </w:r>
      <w:r>
        <w:t>. Эта команда отображает тип EtherChannel, используемые порты и состояния портов. Вывод команды показан для S1.</w:t>
      </w:r>
    </w:p>
    <w:p w14:paraId="6BAEED95" w14:textId="77777777" w:rsidR="00065345" w:rsidRPr="00292F3D" w:rsidRDefault="00065345" w:rsidP="00065345">
      <w:pPr>
        <w:pStyle w:val="CMD"/>
      </w:pPr>
      <w:r>
        <w:t xml:space="preserve">S1# </w:t>
      </w:r>
      <w:r>
        <w:rPr>
          <w:b/>
        </w:rPr>
        <w:t>show etherchannel summary</w:t>
      </w:r>
    </w:p>
    <w:p w14:paraId="30DD4BB1" w14:textId="77777777" w:rsidR="00065345" w:rsidRPr="00D867ED" w:rsidRDefault="00065345" w:rsidP="00065345">
      <w:pPr>
        <w:pStyle w:val="CMD"/>
        <w:rPr>
          <w:lang w:val="en-US"/>
        </w:rPr>
      </w:pPr>
      <w:r w:rsidRPr="00D867ED">
        <w:rPr>
          <w:lang w:val="en-US"/>
        </w:rPr>
        <w:t>Flags: D - down P - in port-channel</w:t>
      </w:r>
    </w:p>
    <w:p w14:paraId="34AD81C5" w14:textId="77777777" w:rsidR="00065345" w:rsidRPr="00D867ED" w:rsidRDefault="00065345" w:rsidP="00065345">
      <w:pPr>
        <w:pStyle w:val="CMD"/>
        <w:rPr>
          <w:lang w:val="en-US"/>
        </w:rPr>
      </w:pPr>
      <w:r w:rsidRPr="00D867ED">
        <w:rPr>
          <w:lang w:val="en-US"/>
        </w:rPr>
        <w:t xml:space="preserve">        I - stand-alone s - suspended</w:t>
      </w:r>
    </w:p>
    <w:p w14:paraId="7F582C71" w14:textId="77777777" w:rsidR="00065345" w:rsidRPr="00D867ED" w:rsidRDefault="00065345" w:rsidP="00065345">
      <w:pPr>
        <w:pStyle w:val="CMD"/>
        <w:rPr>
          <w:lang w:val="en-US"/>
        </w:rPr>
      </w:pPr>
      <w:r w:rsidRPr="00D867ED">
        <w:rPr>
          <w:lang w:val="en-US"/>
        </w:rPr>
        <w:t xml:space="preserve">        H - Hot-standby (LACP only)</w:t>
      </w:r>
    </w:p>
    <w:p w14:paraId="74ADEEFF" w14:textId="77777777" w:rsidR="00065345" w:rsidRPr="00D867ED" w:rsidRDefault="00065345" w:rsidP="00065345">
      <w:pPr>
        <w:pStyle w:val="CMD"/>
        <w:rPr>
          <w:lang w:val="en-US"/>
        </w:rPr>
      </w:pPr>
      <w:r w:rsidRPr="00D867ED">
        <w:rPr>
          <w:lang w:val="en-US"/>
        </w:rPr>
        <w:t xml:space="preserve">        R - Layer3 S - Layer2</w:t>
      </w:r>
    </w:p>
    <w:p w14:paraId="4FB6A7E5" w14:textId="77777777" w:rsidR="00065345" w:rsidRPr="00D867ED" w:rsidRDefault="00065345" w:rsidP="00065345">
      <w:pPr>
        <w:pStyle w:val="CMD"/>
        <w:rPr>
          <w:lang w:val="en-US"/>
        </w:rPr>
      </w:pPr>
      <w:r w:rsidRPr="00D867ED">
        <w:rPr>
          <w:lang w:val="en-US"/>
        </w:rPr>
        <w:t xml:space="preserve">        U - in use f - failed to allocate aggregator</w:t>
      </w:r>
    </w:p>
    <w:p w14:paraId="2D53CE64" w14:textId="77777777" w:rsidR="00065345" w:rsidRPr="00D867ED" w:rsidRDefault="00065345" w:rsidP="00065345">
      <w:pPr>
        <w:pStyle w:val="CMD"/>
        <w:rPr>
          <w:lang w:val="en-US"/>
        </w:rPr>
      </w:pPr>
      <w:r w:rsidRPr="00D867ED">
        <w:rPr>
          <w:lang w:val="en-US"/>
        </w:rPr>
        <w:t xml:space="preserve">        u - unsuitable for bundling</w:t>
      </w:r>
    </w:p>
    <w:p w14:paraId="03218FC6" w14:textId="77777777" w:rsidR="00065345" w:rsidRPr="00D867ED" w:rsidRDefault="00065345" w:rsidP="00065345">
      <w:pPr>
        <w:pStyle w:val="CMD"/>
        <w:rPr>
          <w:lang w:val="en-US"/>
        </w:rPr>
      </w:pPr>
      <w:r w:rsidRPr="00D867ED">
        <w:rPr>
          <w:lang w:val="en-US"/>
        </w:rPr>
        <w:t xml:space="preserve">        w - waiting to be aggregated</w:t>
      </w:r>
    </w:p>
    <w:p w14:paraId="3995504F" w14:textId="77777777" w:rsidR="00065345" w:rsidRPr="00D867ED" w:rsidRDefault="00065345" w:rsidP="00065345">
      <w:pPr>
        <w:pStyle w:val="CMD"/>
        <w:rPr>
          <w:lang w:val="en-US"/>
        </w:rPr>
      </w:pPr>
      <w:r w:rsidRPr="00D867ED">
        <w:rPr>
          <w:lang w:val="en-US"/>
        </w:rPr>
        <w:t xml:space="preserve">        d - default port</w:t>
      </w:r>
    </w:p>
    <w:p w14:paraId="3036B514" w14:textId="77777777" w:rsidR="00065345" w:rsidRPr="00D867ED" w:rsidRDefault="00065345" w:rsidP="00065345">
      <w:pPr>
        <w:pStyle w:val="CMD"/>
        <w:rPr>
          <w:lang w:val="en-US"/>
        </w:rPr>
      </w:pPr>
    </w:p>
    <w:p w14:paraId="3DCD8A98" w14:textId="77777777" w:rsidR="00065345" w:rsidRPr="00D867ED" w:rsidRDefault="00065345" w:rsidP="00065345">
      <w:pPr>
        <w:pStyle w:val="CMD"/>
        <w:rPr>
          <w:lang w:val="en-US"/>
        </w:rPr>
      </w:pPr>
      <w:r w:rsidRPr="00D867ED">
        <w:rPr>
          <w:lang w:val="en-US"/>
        </w:rPr>
        <w:t>Number of channel-groups in use: 1</w:t>
      </w:r>
    </w:p>
    <w:p w14:paraId="114ACA41" w14:textId="77777777" w:rsidR="00065345" w:rsidRPr="00D867ED" w:rsidRDefault="00065345" w:rsidP="00065345">
      <w:pPr>
        <w:pStyle w:val="CMD"/>
        <w:rPr>
          <w:lang w:val="en-US"/>
        </w:rPr>
      </w:pPr>
      <w:r w:rsidRPr="00D867ED">
        <w:rPr>
          <w:lang w:val="en-US"/>
        </w:rPr>
        <w:t>Number of aggregators: 1</w:t>
      </w:r>
    </w:p>
    <w:p w14:paraId="7D3DDBB4" w14:textId="77777777" w:rsidR="00065345" w:rsidRPr="00D867ED" w:rsidRDefault="00065345" w:rsidP="00065345">
      <w:pPr>
        <w:pStyle w:val="CMD"/>
        <w:rPr>
          <w:lang w:val="en-US"/>
        </w:rPr>
      </w:pPr>
    </w:p>
    <w:p w14:paraId="49227C28" w14:textId="77777777" w:rsidR="00065345" w:rsidRPr="00D867ED" w:rsidRDefault="00065345" w:rsidP="00065345">
      <w:pPr>
        <w:pStyle w:val="CMD"/>
        <w:rPr>
          <w:lang w:val="en-US"/>
        </w:rPr>
      </w:pPr>
      <w:r w:rsidRPr="00D867ED">
        <w:rPr>
          <w:lang w:val="en-US"/>
        </w:rPr>
        <w:t>Group Port-channel Protocol Ports</w:t>
      </w:r>
    </w:p>
    <w:p w14:paraId="4B01D66F" w14:textId="77777777" w:rsidR="00065345" w:rsidRPr="00D867ED" w:rsidRDefault="00065345" w:rsidP="00065345">
      <w:pPr>
        <w:pStyle w:val="CMD"/>
        <w:rPr>
          <w:lang w:val="en-US"/>
        </w:rPr>
      </w:pPr>
      <w:r w:rsidRPr="00D867ED">
        <w:rPr>
          <w:lang w:val="en-US"/>
        </w:rPr>
        <w:t>------+-------------+-----------+----------------------------------------</w:t>
      </w:r>
    </w:p>
    <w:p w14:paraId="208C3A3E" w14:textId="77777777" w:rsidR="00065345" w:rsidRPr="00D867ED" w:rsidRDefault="00065345" w:rsidP="00065345">
      <w:pPr>
        <w:pStyle w:val="CMD"/>
        <w:rPr>
          <w:lang w:val="en-US"/>
        </w:rPr>
      </w:pPr>
      <w:r w:rsidRPr="00D867ED">
        <w:rPr>
          <w:lang w:val="en-US"/>
        </w:rPr>
        <w:t xml:space="preserve">1 Po1(SU) </w:t>
      </w:r>
      <w:proofErr w:type="spellStart"/>
      <w:r w:rsidRPr="00D867ED">
        <w:rPr>
          <w:lang w:val="en-US"/>
        </w:rPr>
        <w:t>PAgP</w:t>
      </w:r>
      <w:proofErr w:type="spellEnd"/>
      <w:r w:rsidRPr="00D867ED">
        <w:rPr>
          <w:lang w:val="en-US"/>
        </w:rPr>
        <w:t xml:space="preserve"> F0/21(P) F0/22(P)   </w:t>
      </w:r>
    </w:p>
    <w:p w14:paraId="3EA30ECD" w14:textId="77777777" w:rsidR="00065345" w:rsidRDefault="00065345" w:rsidP="00065345">
      <w:pPr>
        <w:pStyle w:val="SubStepAlpha"/>
      </w:pPr>
      <w:r>
        <w:t xml:space="preserve">Если </w:t>
      </w:r>
      <w:proofErr w:type="spellStart"/>
      <w:r>
        <w:t>EtherChannel</w:t>
      </w:r>
      <w:proofErr w:type="spellEnd"/>
      <w:r>
        <w:t xml:space="preserve"> не включен, отключите физические интерфейсы на обоих концах EtherChannel и включите их снова. Команды </w:t>
      </w:r>
      <w:r w:rsidRPr="003D0D36">
        <w:rPr>
          <w:b/>
        </w:rPr>
        <w:t>show interfaces trunk</w:t>
      </w:r>
      <w:r>
        <w:t xml:space="preserve"> и </w:t>
      </w:r>
      <w:r w:rsidRPr="003D0D36">
        <w:rPr>
          <w:b/>
        </w:rPr>
        <w:t>show spanning-tree</w:t>
      </w:r>
      <w:r>
        <w:t xml:space="preserve"> также отображают агрегированные порты как один логический канал.</w:t>
      </w:r>
    </w:p>
    <w:p w14:paraId="107BA3BF" w14:textId="77777777" w:rsidR="00174051" w:rsidRDefault="00174051" w:rsidP="00174051">
      <w:pPr>
        <w:pStyle w:val="ConfigWindow"/>
      </w:pPr>
      <w:r>
        <w:t>Закройте окно настройки.</w:t>
      </w:r>
    </w:p>
    <w:p w14:paraId="72457E9F" w14:textId="77777777" w:rsidR="00065345" w:rsidRDefault="00065345" w:rsidP="00174051">
      <w:pPr>
        <w:pStyle w:val="2"/>
        <w:spacing w:before="120"/>
      </w:pPr>
      <w:r>
        <w:t>Настройте EtherChannel LACP 802.3ad</w:t>
      </w:r>
    </w:p>
    <w:p w14:paraId="6F17885A" w14:textId="77777777" w:rsidR="00065345" w:rsidRPr="00B22216" w:rsidRDefault="00065345" w:rsidP="00065345">
      <w:pPr>
        <w:pStyle w:val="3"/>
      </w:pPr>
      <w:r>
        <w:t>Настройте созданный интерфейс Port Channel 2.</w:t>
      </w:r>
    </w:p>
    <w:p w14:paraId="74D6E8CA" w14:textId="77777777" w:rsidR="00065345" w:rsidRDefault="00065345" w:rsidP="00065345">
      <w:pPr>
        <w:pStyle w:val="SubStepAlpha"/>
      </w:pPr>
      <w:r w:rsidRPr="00B22216">
        <w:t>В</w:t>
      </w:r>
      <w:r>
        <w:rPr>
          <w:rStyle w:val="apple-style-span"/>
          <w:color w:val="000000"/>
        </w:rPr>
        <w:t xml:space="preserve"> 2000 году IEEE выпустил 802.3ad — версию EtherChannel открытого стандарта. Его обычно называют LACP. Используя предыдущие команды, настройте канал между коммутаторами </w:t>
      </w:r>
      <w:r>
        <w:rPr>
          <w:rStyle w:val="apple-style-span"/>
          <w:b/>
          <w:bCs/>
          <w:color w:val="000000"/>
          <w:szCs w:val="20"/>
        </w:rPr>
        <w:t>S1</w:t>
      </w:r>
      <w:r>
        <w:rPr>
          <w:rStyle w:val="apple-style-span"/>
          <w:color w:val="000000"/>
        </w:rPr>
        <w:t xml:space="preserve"> и </w:t>
      </w:r>
      <w:r>
        <w:rPr>
          <w:rStyle w:val="apple-style-span"/>
          <w:b/>
          <w:bCs/>
          <w:color w:val="000000"/>
          <w:szCs w:val="20"/>
        </w:rPr>
        <w:t>S2</w:t>
      </w:r>
      <w:r>
        <w:rPr>
          <w:rStyle w:val="apple-style-span"/>
          <w:color w:val="000000"/>
        </w:rPr>
        <w:t xml:space="preserve"> на портах G0/1 и G0/2 в качестве EtherChannel по протоколу LACP. На коммутаторе </w:t>
      </w:r>
      <w:r>
        <w:rPr>
          <w:rStyle w:val="apple-style-span"/>
          <w:b/>
          <w:bCs/>
          <w:color w:val="000000"/>
          <w:szCs w:val="20"/>
        </w:rPr>
        <w:t>S1</w:t>
      </w:r>
      <w:r>
        <w:rPr>
          <w:rStyle w:val="apple-style-span"/>
          <w:color w:val="000000"/>
        </w:rPr>
        <w:t xml:space="preserve"> не следует использовать номер агрегированного канала port channel  1, поскольку вы использовали этот номер на предыдущем шаге. Для настройки агрегирования портов по протоколу LACP используйте команду режима конфигурации интерфейса </w:t>
      </w:r>
      <w:r>
        <w:rPr>
          <w:rStyle w:val="apple-style-span"/>
          <w:b/>
          <w:bCs/>
          <w:color w:val="000000"/>
          <w:szCs w:val="20"/>
        </w:rPr>
        <w:t xml:space="preserve">channel-group </w:t>
      </w:r>
      <w:r>
        <w:rPr>
          <w:rStyle w:val="apple-style-span"/>
          <w:i/>
          <w:iCs/>
          <w:color w:val="000000"/>
          <w:szCs w:val="20"/>
        </w:rPr>
        <w:t xml:space="preserve"> 2 </w:t>
      </w:r>
      <w:r>
        <w:rPr>
          <w:rStyle w:val="apple-style-span"/>
          <w:b/>
          <w:bCs/>
          <w:color w:val="000000"/>
          <w:szCs w:val="20"/>
        </w:rPr>
        <w:t xml:space="preserve"> mode active</w:t>
      </w:r>
      <w:r>
        <w:rPr>
          <w:rStyle w:val="apple-style-span"/>
          <w:color w:val="000000"/>
        </w:rPr>
        <w:t>. Активный режим (active) означает, что коммутатор активно пытается согласовать этот канал, как LACP в противоположность к PAgP.</w:t>
      </w:r>
      <w:r>
        <w:t xml:space="preserve"> Конфигурация коммутатора S1 показана ниже.</w:t>
      </w:r>
    </w:p>
    <w:p w14:paraId="73AD9693" w14:textId="77777777" w:rsidR="00174051" w:rsidRDefault="00174051" w:rsidP="00174051">
      <w:pPr>
        <w:pStyle w:val="ConfigWindow"/>
      </w:pPr>
      <w:r>
        <w:t>Откройте окно конфигурации</w:t>
      </w:r>
    </w:p>
    <w:p w14:paraId="657675B8" w14:textId="77777777" w:rsidR="00065345" w:rsidRPr="00D867ED" w:rsidRDefault="00065345" w:rsidP="00174051">
      <w:pPr>
        <w:pStyle w:val="CMD"/>
        <w:spacing w:before="0"/>
        <w:rPr>
          <w:b/>
          <w:lang w:val="en-US"/>
        </w:rPr>
      </w:pPr>
      <w:r w:rsidRPr="00D867ED">
        <w:rPr>
          <w:lang w:val="en-US"/>
        </w:rPr>
        <w:t xml:space="preserve">S1(config)# </w:t>
      </w:r>
      <w:r w:rsidRPr="00D867ED">
        <w:rPr>
          <w:b/>
          <w:lang w:val="en-US"/>
        </w:rPr>
        <w:t>interface range g0/1 - 2</w:t>
      </w:r>
    </w:p>
    <w:p w14:paraId="0C8EF87A"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lang w:val="en-US"/>
        </w:rPr>
        <w:t xml:space="preserve"> </w:t>
      </w:r>
      <w:r w:rsidRPr="00D867ED">
        <w:rPr>
          <w:b/>
          <w:lang w:val="en-US"/>
        </w:rPr>
        <w:t>shutdown</w:t>
      </w:r>
    </w:p>
    <w:p w14:paraId="63DF119F"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b/>
          <w:lang w:val="en-US"/>
        </w:rPr>
        <w:t xml:space="preserve"> channel-group 2 mode active</w:t>
      </w:r>
      <w:r w:rsidRPr="00D867ED">
        <w:rPr>
          <w:lang w:val="en-US"/>
        </w:rPr>
        <w:t xml:space="preserve"> </w:t>
      </w:r>
    </w:p>
    <w:p w14:paraId="7FB3EE87" w14:textId="77777777" w:rsidR="00065345" w:rsidRPr="00D867ED" w:rsidRDefault="00065345" w:rsidP="00065345">
      <w:pPr>
        <w:pStyle w:val="CMD"/>
        <w:rPr>
          <w:lang w:val="en-US"/>
        </w:rPr>
      </w:pPr>
      <w:r w:rsidRPr="00D867ED">
        <w:rPr>
          <w:lang w:val="en-US"/>
        </w:rPr>
        <w:lastRenderedPageBreak/>
        <w:t>S1(config-if-</w:t>
      </w:r>
      <w:proofErr w:type="gramStart"/>
      <w:r w:rsidRPr="00D867ED">
        <w:rPr>
          <w:lang w:val="en-US"/>
        </w:rPr>
        <w:t>range)#</w:t>
      </w:r>
      <w:proofErr w:type="gramEnd"/>
      <w:r w:rsidRPr="00D867ED">
        <w:rPr>
          <w:b/>
          <w:lang w:val="en-US"/>
        </w:rPr>
        <w:t xml:space="preserve"> no shutdown</w:t>
      </w:r>
    </w:p>
    <w:p w14:paraId="34D2B538" w14:textId="77777777" w:rsidR="00065345" w:rsidRPr="00D867ED" w:rsidRDefault="00065345" w:rsidP="00065345">
      <w:pPr>
        <w:pStyle w:val="CMD"/>
        <w:rPr>
          <w:lang w:val="en-US"/>
        </w:rPr>
      </w:pPr>
      <w:r w:rsidRPr="00D867ED">
        <w:rPr>
          <w:lang w:val="en-US"/>
        </w:rPr>
        <w:t>S1(config-if-</w:t>
      </w:r>
      <w:proofErr w:type="gramStart"/>
      <w:r w:rsidRPr="00D867ED">
        <w:rPr>
          <w:lang w:val="en-US"/>
        </w:rPr>
        <w:t>range)#</w:t>
      </w:r>
      <w:proofErr w:type="gramEnd"/>
      <w:r w:rsidRPr="00D867ED">
        <w:rPr>
          <w:lang w:val="en-US"/>
        </w:rPr>
        <w:t xml:space="preserve"> </w:t>
      </w:r>
      <w:r w:rsidRPr="00D867ED">
        <w:rPr>
          <w:b/>
          <w:lang w:val="en-US"/>
        </w:rPr>
        <w:t>interface port-channel 2</w:t>
      </w:r>
      <w:r w:rsidRPr="00D867ED">
        <w:rPr>
          <w:lang w:val="en-US"/>
        </w:rPr>
        <w:t xml:space="preserve"> </w:t>
      </w:r>
    </w:p>
    <w:p w14:paraId="127EE8B5" w14:textId="77777777" w:rsidR="00065345" w:rsidRPr="00D867ED" w:rsidRDefault="00065345" w:rsidP="00065345">
      <w:pPr>
        <w:pStyle w:val="CMD"/>
        <w:rPr>
          <w:lang w:val="en-US"/>
        </w:rPr>
      </w:pPr>
      <w:r w:rsidRPr="00D867ED">
        <w:rPr>
          <w:lang w:val="en-US"/>
        </w:rPr>
        <w:t>S1(config-</w:t>
      </w:r>
      <w:proofErr w:type="gramStart"/>
      <w:r w:rsidRPr="00D867ED">
        <w:rPr>
          <w:lang w:val="en-US"/>
        </w:rPr>
        <w:t>if)#</w:t>
      </w:r>
      <w:proofErr w:type="gramEnd"/>
      <w:r w:rsidRPr="00D867ED">
        <w:rPr>
          <w:b/>
          <w:lang w:val="en-US"/>
        </w:rPr>
        <w:t xml:space="preserve"> switchport mode trunk</w:t>
      </w:r>
      <w:r w:rsidRPr="00D867ED">
        <w:rPr>
          <w:lang w:val="en-US"/>
        </w:rPr>
        <w:t xml:space="preserve"> </w:t>
      </w:r>
    </w:p>
    <w:p w14:paraId="6F3F7190" w14:textId="77777777" w:rsidR="00065345" w:rsidRDefault="00065345" w:rsidP="00065345">
      <w:pPr>
        <w:pStyle w:val="3"/>
      </w:pPr>
      <w:r>
        <w:t>Проверьте состояние созданного интерфейса Port Channel 2.</w:t>
      </w:r>
    </w:p>
    <w:p w14:paraId="6FF49825" w14:textId="77777777" w:rsidR="00065345" w:rsidRPr="00D867ED" w:rsidRDefault="00065345" w:rsidP="00B31500">
      <w:pPr>
        <w:pStyle w:val="BodyTextL25"/>
        <w:rPr>
          <w:lang w:val="en-US"/>
        </w:rPr>
      </w:pPr>
      <w:r>
        <w:t xml:space="preserve">Используйте команду </w:t>
      </w:r>
      <w:r w:rsidRPr="00D0059C">
        <w:rPr>
          <w:b/>
        </w:rPr>
        <w:t>show</w:t>
      </w:r>
      <w:r>
        <w:t xml:space="preserve"> из шага 2 части 1, чтобы проверить состояние Port Channel 2. Определите</w:t>
      </w:r>
      <w:r w:rsidRPr="00D867ED">
        <w:rPr>
          <w:lang w:val="en-US"/>
        </w:rPr>
        <w:t xml:space="preserve"> </w:t>
      </w:r>
      <w:r>
        <w:t>протокол</w:t>
      </w:r>
      <w:r w:rsidRPr="00D867ED">
        <w:rPr>
          <w:lang w:val="en-US"/>
        </w:rPr>
        <w:t xml:space="preserve">, </w:t>
      </w:r>
      <w:r>
        <w:t>используемый</w:t>
      </w:r>
      <w:r w:rsidRPr="00D867ED">
        <w:rPr>
          <w:lang w:val="en-US"/>
        </w:rPr>
        <w:t xml:space="preserve"> </w:t>
      </w:r>
      <w:r>
        <w:t>каждым</w:t>
      </w:r>
      <w:r w:rsidRPr="00D867ED">
        <w:rPr>
          <w:lang w:val="en-US"/>
        </w:rPr>
        <w:t xml:space="preserve"> </w:t>
      </w:r>
      <w:r>
        <w:t>портом</w:t>
      </w:r>
      <w:r w:rsidRPr="00D867ED">
        <w:rPr>
          <w:lang w:val="en-US"/>
        </w:rPr>
        <w:t>.</w:t>
      </w:r>
    </w:p>
    <w:p w14:paraId="3C4A1403" w14:textId="77777777" w:rsidR="00065345" w:rsidRDefault="00065345" w:rsidP="00065345">
      <w:pPr>
        <w:pStyle w:val="2"/>
      </w:pPr>
      <w:r>
        <w:t xml:space="preserve">Настройка избыточного канала </w:t>
      </w:r>
      <w:proofErr w:type="spellStart"/>
      <w:r>
        <w:t>EtherChannel</w:t>
      </w:r>
      <w:proofErr w:type="spellEnd"/>
    </w:p>
    <w:p w14:paraId="00EE9341" w14:textId="77777777" w:rsidR="00065345" w:rsidRPr="005A27D6" w:rsidRDefault="00065345" w:rsidP="00065345">
      <w:pPr>
        <w:pStyle w:val="3"/>
      </w:pPr>
      <w:r>
        <w:t>Настройте созданный интерфейс Port Channel 3.</w:t>
      </w:r>
    </w:p>
    <w:p w14:paraId="5B93E81F" w14:textId="77777777" w:rsidR="00065345" w:rsidRDefault="00065345" w:rsidP="00065345">
      <w:pPr>
        <w:pStyle w:val="BodyTextL25"/>
      </w:pPr>
      <w:r>
        <w:t xml:space="preserve">Ввести команду </w:t>
      </w:r>
      <w:r w:rsidRPr="00D0059C">
        <w:rPr>
          <w:b/>
        </w:rPr>
        <w:t>channel-group</w:t>
      </w:r>
      <w:r>
        <w:t xml:space="preserve"> </w:t>
      </w:r>
      <w:r w:rsidRPr="00DC04A7">
        <w:rPr>
          <w:i/>
        </w:rPr>
        <w:t>number</w:t>
      </w:r>
      <w:r>
        <w:t xml:space="preserve"> </w:t>
      </w:r>
      <w:r w:rsidRPr="00DC04A7">
        <w:rPr>
          <w:b/>
        </w:rPr>
        <w:t>mode</w:t>
      </w:r>
      <w:r>
        <w:t xml:space="preserve"> можно по-разному:</w:t>
      </w:r>
    </w:p>
    <w:p w14:paraId="543CE05A" w14:textId="77777777" w:rsidR="00065345" w:rsidRPr="00D867ED" w:rsidRDefault="00065345" w:rsidP="00065345">
      <w:pPr>
        <w:pStyle w:val="CMD"/>
        <w:rPr>
          <w:lang w:val="en-US"/>
        </w:rPr>
      </w:pPr>
      <w:r w:rsidRPr="00D867ED">
        <w:rPr>
          <w:lang w:val="en-US"/>
        </w:rPr>
        <w:t xml:space="preserve">S2(config)# </w:t>
      </w:r>
      <w:r w:rsidRPr="00D867ED">
        <w:rPr>
          <w:b/>
          <w:lang w:val="en-US"/>
        </w:rPr>
        <w:t>interface range f0/23 - 24</w:t>
      </w:r>
    </w:p>
    <w:p w14:paraId="3E77C200" w14:textId="77777777" w:rsidR="00065345" w:rsidRPr="00D867ED" w:rsidRDefault="00065345" w:rsidP="00065345">
      <w:pPr>
        <w:pStyle w:val="CMD"/>
        <w:rPr>
          <w:lang w:val="en-US"/>
        </w:rPr>
      </w:pPr>
      <w:r w:rsidRPr="00D867ED">
        <w:rPr>
          <w:lang w:val="en-US"/>
        </w:rPr>
        <w:t>S2(config-if-</w:t>
      </w:r>
      <w:proofErr w:type="gramStart"/>
      <w:r w:rsidRPr="00D867ED">
        <w:rPr>
          <w:lang w:val="en-US"/>
        </w:rPr>
        <w:t>range)#</w:t>
      </w:r>
      <w:proofErr w:type="gramEnd"/>
      <w:r w:rsidRPr="00D867ED">
        <w:rPr>
          <w:b/>
          <w:lang w:val="en-US"/>
        </w:rPr>
        <w:t xml:space="preserve"> channel-group 3 mode ?</w:t>
      </w:r>
      <w:r w:rsidRPr="00D867ED">
        <w:rPr>
          <w:lang w:val="en-US"/>
        </w:rPr>
        <w:t xml:space="preserve"> </w:t>
      </w:r>
    </w:p>
    <w:p w14:paraId="135A43A8" w14:textId="77777777" w:rsidR="00065345" w:rsidRPr="00D867ED" w:rsidRDefault="00065345" w:rsidP="00065345">
      <w:pPr>
        <w:pStyle w:val="CMDOutput"/>
        <w:rPr>
          <w:lang w:val="en-US"/>
        </w:rPr>
      </w:pPr>
      <w:r w:rsidRPr="00D867ED">
        <w:rPr>
          <w:lang w:val="en-US"/>
        </w:rPr>
        <w:t xml:space="preserve">  active Enable LACP unconditionally</w:t>
      </w:r>
    </w:p>
    <w:p w14:paraId="08E24CB7" w14:textId="77777777" w:rsidR="00065345" w:rsidRPr="00D867ED" w:rsidRDefault="00065345" w:rsidP="00065345">
      <w:pPr>
        <w:pStyle w:val="CMDOutput"/>
        <w:rPr>
          <w:lang w:val="en-US"/>
        </w:rPr>
      </w:pPr>
      <w:r w:rsidRPr="00D867ED">
        <w:rPr>
          <w:lang w:val="en-US"/>
        </w:rPr>
        <w:t xml:space="preserve">  auto Enable </w:t>
      </w:r>
      <w:proofErr w:type="spellStart"/>
      <w:r w:rsidRPr="00D867ED">
        <w:rPr>
          <w:lang w:val="en-US"/>
        </w:rPr>
        <w:t>PAgP</w:t>
      </w:r>
      <w:proofErr w:type="spellEnd"/>
      <w:r w:rsidRPr="00D867ED">
        <w:rPr>
          <w:lang w:val="en-US"/>
        </w:rPr>
        <w:t xml:space="preserve"> only if a </w:t>
      </w:r>
      <w:proofErr w:type="spellStart"/>
      <w:r w:rsidRPr="00D867ED">
        <w:rPr>
          <w:lang w:val="en-US"/>
        </w:rPr>
        <w:t>PAgP</w:t>
      </w:r>
      <w:proofErr w:type="spellEnd"/>
      <w:r w:rsidRPr="00D867ED">
        <w:rPr>
          <w:lang w:val="en-US"/>
        </w:rPr>
        <w:t xml:space="preserve"> device is detected</w:t>
      </w:r>
    </w:p>
    <w:p w14:paraId="6CA5C34C" w14:textId="77777777" w:rsidR="00065345" w:rsidRPr="00D867ED" w:rsidRDefault="00065345" w:rsidP="00065345">
      <w:pPr>
        <w:pStyle w:val="CMDOutput"/>
        <w:rPr>
          <w:lang w:val="en-US"/>
        </w:rPr>
      </w:pPr>
      <w:r w:rsidRPr="00D867ED">
        <w:rPr>
          <w:lang w:val="en-US"/>
        </w:rPr>
        <w:t xml:space="preserve">  desirable Enable </w:t>
      </w:r>
      <w:proofErr w:type="spellStart"/>
      <w:r w:rsidRPr="00D867ED">
        <w:rPr>
          <w:lang w:val="en-US"/>
        </w:rPr>
        <w:t>PAgP</w:t>
      </w:r>
      <w:proofErr w:type="spellEnd"/>
      <w:r w:rsidRPr="00D867ED">
        <w:rPr>
          <w:lang w:val="en-US"/>
        </w:rPr>
        <w:t xml:space="preserve"> unconditionally</w:t>
      </w:r>
    </w:p>
    <w:p w14:paraId="2E422B01" w14:textId="77777777" w:rsidR="00065345" w:rsidRPr="00D867ED" w:rsidRDefault="00065345" w:rsidP="00065345">
      <w:pPr>
        <w:pStyle w:val="CMDOutput"/>
        <w:rPr>
          <w:lang w:val="en-US"/>
        </w:rPr>
      </w:pPr>
      <w:r w:rsidRPr="00D867ED">
        <w:rPr>
          <w:lang w:val="en-US"/>
        </w:rPr>
        <w:t xml:space="preserve">  on Enable </w:t>
      </w:r>
      <w:proofErr w:type="spellStart"/>
      <w:r w:rsidRPr="00D867ED">
        <w:rPr>
          <w:lang w:val="en-US"/>
        </w:rPr>
        <w:t>Etherchannel</w:t>
      </w:r>
      <w:proofErr w:type="spellEnd"/>
      <w:r w:rsidRPr="00D867ED">
        <w:rPr>
          <w:lang w:val="en-US"/>
        </w:rPr>
        <w:t xml:space="preserve"> only</w:t>
      </w:r>
    </w:p>
    <w:p w14:paraId="3B788A86" w14:textId="77777777" w:rsidR="00065345" w:rsidRPr="00D867ED" w:rsidRDefault="00065345" w:rsidP="00065345">
      <w:pPr>
        <w:pStyle w:val="CMDOutput"/>
        <w:rPr>
          <w:lang w:val="en-US"/>
        </w:rPr>
      </w:pPr>
      <w:r w:rsidRPr="00D867ED">
        <w:rPr>
          <w:lang w:val="en-US"/>
        </w:rPr>
        <w:t xml:space="preserve">  passive Enable LACP only if a LACP device is detected </w:t>
      </w:r>
    </w:p>
    <w:p w14:paraId="1A670342" w14:textId="77777777" w:rsidR="00065345" w:rsidRDefault="00065345" w:rsidP="00065345">
      <w:pPr>
        <w:pStyle w:val="SubStepAlpha"/>
      </w:pPr>
      <w:r>
        <w:t xml:space="preserve">На коммутаторе </w:t>
      </w:r>
      <w:r w:rsidRPr="00B83925">
        <w:rPr>
          <w:b/>
        </w:rPr>
        <w:t>S2</w:t>
      </w:r>
      <w:r>
        <w:t xml:space="preserve"> добавьте порты F0/23 и F0/24 к созданному интерфейсу Port Channel 3 с помощью команды </w:t>
      </w:r>
      <w:r>
        <w:rPr>
          <w:b/>
        </w:rPr>
        <w:t>channel-group 3 mode desirable</w:t>
      </w:r>
      <w:r>
        <w:t xml:space="preserve">. Параметр </w:t>
      </w:r>
      <w:r w:rsidRPr="00D0059C">
        <w:rPr>
          <w:b/>
        </w:rPr>
        <w:t>passive</w:t>
      </w:r>
      <w:r>
        <w:t xml:space="preserve"> означает, что вам нужно, чтобы коммутатор использовал LACP только в том случае, если обнаружено другое устройство. Статически настройте созданный интерфейс Port Channel 3 в качестве транкового интерфейса.</w:t>
      </w:r>
    </w:p>
    <w:p w14:paraId="7CF4C6E0" w14:textId="77777777" w:rsidR="00065345" w:rsidRPr="00D867ED" w:rsidRDefault="00065345" w:rsidP="00065345">
      <w:pPr>
        <w:pStyle w:val="CMD"/>
        <w:rPr>
          <w:lang w:val="en-US"/>
        </w:rPr>
      </w:pPr>
      <w:r w:rsidRPr="00D867ED">
        <w:rPr>
          <w:lang w:val="en-US"/>
        </w:rPr>
        <w:t xml:space="preserve">S2(config)# </w:t>
      </w:r>
      <w:r w:rsidRPr="00D867ED">
        <w:rPr>
          <w:b/>
          <w:lang w:val="en-US"/>
        </w:rPr>
        <w:t>interface range f0/23 - 24</w:t>
      </w:r>
    </w:p>
    <w:p w14:paraId="557E7FA7" w14:textId="77777777" w:rsidR="00065345" w:rsidRPr="00D867ED" w:rsidRDefault="00065345" w:rsidP="00065345">
      <w:pPr>
        <w:pStyle w:val="CMD"/>
        <w:rPr>
          <w:lang w:val="en-US"/>
        </w:rPr>
      </w:pPr>
      <w:r w:rsidRPr="00D867ED">
        <w:rPr>
          <w:lang w:val="en-US"/>
        </w:rPr>
        <w:t>S2(config-if-</w:t>
      </w:r>
      <w:proofErr w:type="gramStart"/>
      <w:r w:rsidRPr="00D867ED">
        <w:rPr>
          <w:lang w:val="en-US"/>
        </w:rPr>
        <w:t>range)#</w:t>
      </w:r>
      <w:proofErr w:type="gramEnd"/>
      <w:r w:rsidRPr="00D867ED">
        <w:rPr>
          <w:b/>
          <w:lang w:val="en-US"/>
        </w:rPr>
        <w:t xml:space="preserve"> shutdown</w:t>
      </w:r>
    </w:p>
    <w:p w14:paraId="70F4024E" w14:textId="77777777" w:rsidR="00065345" w:rsidRPr="00D867ED" w:rsidRDefault="00065345" w:rsidP="00065345">
      <w:pPr>
        <w:pStyle w:val="CMD"/>
        <w:rPr>
          <w:lang w:val="en-US"/>
        </w:rPr>
      </w:pPr>
      <w:r w:rsidRPr="00D867ED">
        <w:rPr>
          <w:lang w:val="en-US"/>
        </w:rPr>
        <w:t>S2(config-if-</w:t>
      </w:r>
      <w:proofErr w:type="gramStart"/>
      <w:r w:rsidRPr="00D867ED">
        <w:rPr>
          <w:lang w:val="en-US"/>
        </w:rPr>
        <w:t>range)#</w:t>
      </w:r>
      <w:proofErr w:type="gramEnd"/>
      <w:r w:rsidRPr="00D867ED">
        <w:rPr>
          <w:b/>
          <w:lang w:val="en-US"/>
        </w:rPr>
        <w:t xml:space="preserve"> channel-group 3 mode passive</w:t>
      </w:r>
      <w:r w:rsidRPr="00D867ED">
        <w:rPr>
          <w:lang w:val="en-US"/>
        </w:rPr>
        <w:t xml:space="preserve"> </w:t>
      </w:r>
    </w:p>
    <w:p w14:paraId="5C0965F7" w14:textId="77777777" w:rsidR="00065345" w:rsidRPr="00D867ED" w:rsidRDefault="00065345" w:rsidP="00065345">
      <w:pPr>
        <w:pStyle w:val="CMD"/>
        <w:rPr>
          <w:lang w:val="en-US"/>
        </w:rPr>
      </w:pPr>
      <w:r w:rsidRPr="00D867ED">
        <w:rPr>
          <w:lang w:val="en-US"/>
        </w:rPr>
        <w:t>S2(config-if-</w:t>
      </w:r>
      <w:proofErr w:type="gramStart"/>
      <w:r w:rsidRPr="00D867ED">
        <w:rPr>
          <w:lang w:val="en-US"/>
        </w:rPr>
        <w:t>range)#</w:t>
      </w:r>
      <w:proofErr w:type="gramEnd"/>
      <w:r w:rsidRPr="00D867ED">
        <w:rPr>
          <w:b/>
          <w:lang w:val="en-US"/>
        </w:rPr>
        <w:t xml:space="preserve"> no shutdown</w:t>
      </w:r>
      <w:r w:rsidRPr="00D867ED">
        <w:rPr>
          <w:lang w:val="en-US"/>
        </w:rPr>
        <w:t xml:space="preserve"> </w:t>
      </w:r>
    </w:p>
    <w:p w14:paraId="6F99A9D7" w14:textId="77777777" w:rsidR="00065345" w:rsidRPr="00D867ED" w:rsidRDefault="00065345" w:rsidP="00065345">
      <w:pPr>
        <w:pStyle w:val="CMD"/>
        <w:rPr>
          <w:b/>
          <w:lang w:val="en-US"/>
        </w:rPr>
      </w:pPr>
      <w:r w:rsidRPr="00D867ED">
        <w:rPr>
          <w:lang w:val="en-US"/>
        </w:rPr>
        <w:t>S2(config-if-</w:t>
      </w:r>
      <w:proofErr w:type="gramStart"/>
      <w:r w:rsidRPr="00D867ED">
        <w:rPr>
          <w:lang w:val="en-US"/>
        </w:rPr>
        <w:t>range)#</w:t>
      </w:r>
      <w:proofErr w:type="gramEnd"/>
      <w:r w:rsidRPr="00D867ED">
        <w:rPr>
          <w:b/>
          <w:lang w:val="en-US"/>
        </w:rPr>
        <w:t xml:space="preserve"> interface port-channel 3</w:t>
      </w:r>
      <w:r w:rsidRPr="00D867ED">
        <w:rPr>
          <w:lang w:val="en-US"/>
        </w:rPr>
        <w:t xml:space="preserve"> </w:t>
      </w:r>
    </w:p>
    <w:p w14:paraId="751599A2" w14:textId="77777777" w:rsidR="00065345" w:rsidRPr="00D867ED" w:rsidRDefault="00065345" w:rsidP="00065345">
      <w:pPr>
        <w:pStyle w:val="CMD"/>
        <w:rPr>
          <w:rStyle w:val="AnswerGray"/>
          <w:b w:val="0"/>
          <w:lang w:val="en-US"/>
        </w:rPr>
      </w:pPr>
      <w:r w:rsidRPr="00D867ED">
        <w:rPr>
          <w:lang w:val="en-US"/>
        </w:rPr>
        <w:t>S2(config-</w:t>
      </w:r>
      <w:proofErr w:type="gramStart"/>
      <w:r w:rsidRPr="00D867ED">
        <w:rPr>
          <w:lang w:val="en-US"/>
        </w:rPr>
        <w:t>if)#</w:t>
      </w:r>
      <w:proofErr w:type="gramEnd"/>
      <w:r w:rsidRPr="00D867ED">
        <w:rPr>
          <w:b/>
          <w:lang w:val="en-US"/>
        </w:rPr>
        <w:t xml:space="preserve"> switchport mode trunk</w:t>
      </w:r>
      <w:r w:rsidRPr="00D867ED">
        <w:rPr>
          <w:lang w:val="en-US"/>
        </w:rPr>
        <w:t xml:space="preserve"> </w:t>
      </w:r>
    </w:p>
    <w:p w14:paraId="58B3D7DB" w14:textId="77777777" w:rsidR="00065345" w:rsidRDefault="00065345" w:rsidP="00065345">
      <w:pPr>
        <w:pStyle w:val="SubStepAlpha"/>
      </w:pPr>
      <w:r>
        <w:t xml:space="preserve">На коммутаторе </w:t>
      </w:r>
      <w:r w:rsidRPr="00B83925">
        <w:rPr>
          <w:b/>
        </w:rPr>
        <w:t>S3</w:t>
      </w:r>
      <w:r>
        <w:t xml:space="preserve"> добавьте порты F0/23 и F0/24 к созданному интерфейсу Port Channel 3 с помощью команды </w:t>
      </w:r>
      <w:r>
        <w:rPr>
          <w:b/>
        </w:rPr>
        <w:t>channel-group 3 mode active</w:t>
      </w:r>
      <w:r>
        <w:t xml:space="preserve">. Параметр </w:t>
      </w:r>
      <w:r w:rsidRPr="00D0059C">
        <w:rPr>
          <w:b/>
        </w:rPr>
        <w:t>active</w:t>
      </w:r>
      <w:r>
        <w:t xml:space="preserve"> означает, что вам нужно, чтобы коммутатор использовал LACP без условий. Статически настройте созданный интерфейс Port Channel 3 в качестве транкового интерфейса.</w:t>
      </w:r>
    </w:p>
    <w:p w14:paraId="066CDE14" w14:textId="77777777" w:rsidR="00065345" w:rsidRDefault="00065345" w:rsidP="00065345">
      <w:pPr>
        <w:pStyle w:val="3"/>
      </w:pPr>
      <w:r>
        <w:t>Проверьте состояние созданного интерфейса Port Channel 3.</w:t>
      </w:r>
    </w:p>
    <w:p w14:paraId="19905FDD" w14:textId="77777777" w:rsidR="00065345" w:rsidRDefault="00065345" w:rsidP="00065345">
      <w:pPr>
        <w:pStyle w:val="SubStepAlpha"/>
      </w:pPr>
      <w:r>
        <w:t xml:space="preserve">Используйте команду </w:t>
      </w:r>
      <w:r w:rsidRPr="00D0059C">
        <w:rPr>
          <w:b/>
        </w:rPr>
        <w:t>show</w:t>
      </w:r>
      <w:r>
        <w:t xml:space="preserve"> из шага 2 части 1, чтобы проверить состояние созданного интерфейса Port Channel 3. Определите протокол, используемый каждым портом.</w:t>
      </w:r>
    </w:p>
    <w:p w14:paraId="59855A9D" w14:textId="77777777" w:rsidR="00065345" w:rsidRDefault="00065345" w:rsidP="00065345">
      <w:pPr>
        <w:pStyle w:val="SubStepAlpha"/>
      </w:pPr>
      <w:r>
        <w:t xml:space="preserve">Создание каналов </w:t>
      </w:r>
      <w:proofErr w:type="spellStart"/>
      <w:r>
        <w:t>EtherChannel</w:t>
      </w:r>
      <w:proofErr w:type="spellEnd"/>
      <w:r>
        <w:t xml:space="preserve"> не мешает связующим деревом обнаруживать коммутируемые петли. Просмотр состояния связующего дерева активных портов на </w:t>
      </w:r>
      <w:r w:rsidRPr="00AF6C7C">
        <w:rPr>
          <w:b/>
        </w:rPr>
        <w:t>S1</w:t>
      </w:r>
      <w:r>
        <w:t xml:space="preserve">. </w:t>
      </w:r>
    </w:p>
    <w:p w14:paraId="6BF21259" w14:textId="77777777" w:rsidR="00065345" w:rsidRDefault="00065345" w:rsidP="00065345">
      <w:pPr>
        <w:pStyle w:val="CMD"/>
      </w:pPr>
      <w:r>
        <w:t xml:space="preserve">S1# </w:t>
      </w:r>
      <w:r w:rsidRPr="00AF6C7C">
        <w:rPr>
          <w:b/>
        </w:rPr>
        <w:t>show spanning-tree active</w:t>
      </w:r>
      <w:r>
        <w:t xml:space="preserve"> </w:t>
      </w:r>
    </w:p>
    <w:p w14:paraId="40B6CDF4" w14:textId="77777777" w:rsidR="009C2878" w:rsidRPr="00D13F1F" w:rsidRDefault="009C2878" w:rsidP="00D13F1F">
      <w:pPr>
        <w:pStyle w:val="CMDOutput"/>
      </w:pPr>
      <w:r>
        <w:t>VLAN0001</w:t>
      </w:r>
    </w:p>
    <w:p w14:paraId="4007D997" w14:textId="77777777" w:rsidR="009C2878" w:rsidRPr="00D13F1F" w:rsidRDefault="009C2878" w:rsidP="00D13F1F">
      <w:pPr>
        <w:pStyle w:val="CMDOutput"/>
      </w:pPr>
      <w:r>
        <w:t xml:space="preserve">  Spanning tree enabled protocol ieee</w:t>
      </w:r>
    </w:p>
    <w:p w14:paraId="0833486E" w14:textId="77777777" w:rsidR="009C2878" w:rsidRPr="00D13F1F" w:rsidRDefault="009C2878" w:rsidP="00D13F1F">
      <w:pPr>
        <w:pStyle w:val="CMDOutput"/>
      </w:pPr>
      <w:r>
        <w:t xml:space="preserve">  Root ID Priority 32769</w:t>
      </w:r>
    </w:p>
    <w:p w14:paraId="326E5DE2" w14:textId="77777777" w:rsidR="009C2878" w:rsidRPr="00D13F1F" w:rsidRDefault="009C2878" w:rsidP="00D13F1F">
      <w:pPr>
        <w:pStyle w:val="CMDOutput"/>
      </w:pPr>
      <w:r>
        <w:t xml:space="preserve">             Address 0001.436E.8494</w:t>
      </w:r>
    </w:p>
    <w:p w14:paraId="4F146A3D" w14:textId="77777777" w:rsidR="009C2878" w:rsidRPr="00D13F1F" w:rsidRDefault="009C2878" w:rsidP="00D13F1F">
      <w:pPr>
        <w:pStyle w:val="CMDOutput"/>
      </w:pPr>
      <w:r>
        <w:t xml:space="preserve">             Cost 9</w:t>
      </w:r>
    </w:p>
    <w:p w14:paraId="5D3C7668" w14:textId="77777777" w:rsidR="009C2878" w:rsidRPr="00D13F1F" w:rsidRDefault="009C2878" w:rsidP="00D13F1F">
      <w:pPr>
        <w:pStyle w:val="CMDOutput"/>
      </w:pPr>
      <w:r>
        <w:t xml:space="preserve">             Port 27(Port-channel1)</w:t>
      </w:r>
    </w:p>
    <w:p w14:paraId="73976239" w14:textId="77777777" w:rsidR="009C2878" w:rsidRPr="00D867ED" w:rsidRDefault="009C2878" w:rsidP="00D13F1F">
      <w:pPr>
        <w:pStyle w:val="CMDOutput"/>
        <w:rPr>
          <w:lang w:val="en-US"/>
        </w:rPr>
      </w:pPr>
      <w:r w:rsidRPr="00D867ED">
        <w:rPr>
          <w:lang w:val="en-US"/>
        </w:rPr>
        <w:t xml:space="preserve">             Hello Time 2 sec Max Age 20 sec Forward Delay 15 sec</w:t>
      </w:r>
    </w:p>
    <w:p w14:paraId="11A01ADF" w14:textId="77777777" w:rsidR="009C2878" w:rsidRPr="00D867ED" w:rsidRDefault="009C2878" w:rsidP="00D13F1F">
      <w:pPr>
        <w:pStyle w:val="CMDOutput"/>
        <w:rPr>
          <w:lang w:val="en-US"/>
        </w:rPr>
      </w:pPr>
    </w:p>
    <w:p w14:paraId="4633A1B9" w14:textId="77777777" w:rsidR="009C2878" w:rsidRPr="00D867ED" w:rsidRDefault="009C2878" w:rsidP="00D13F1F">
      <w:pPr>
        <w:pStyle w:val="CMDOutput"/>
        <w:rPr>
          <w:lang w:val="en-US"/>
        </w:rPr>
      </w:pPr>
      <w:r w:rsidRPr="00D867ED">
        <w:rPr>
          <w:lang w:val="en-US"/>
        </w:rPr>
        <w:t xml:space="preserve">  Bridge ID Priority 32769 (priority 32768 sys-id-</w:t>
      </w:r>
      <w:proofErr w:type="spellStart"/>
      <w:r w:rsidRPr="00D867ED">
        <w:rPr>
          <w:lang w:val="en-US"/>
        </w:rPr>
        <w:t>ext</w:t>
      </w:r>
      <w:proofErr w:type="spellEnd"/>
      <w:r w:rsidRPr="00D867ED">
        <w:rPr>
          <w:lang w:val="en-US"/>
        </w:rPr>
        <w:t xml:space="preserve"> 1)</w:t>
      </w:r>
    </w:p>
    <w:p w14:paraId="45CFFF56" w14:textId="77777777" w:rsidR="009C2878" w:rsidRPr="00D867ED" w:rsidRDefault="009C2878" w:rsidP="00D13F1F">
      <w:pPr>
        <w:pStyle w:val="CMDOutput"/>
        <w:rPr>
          <w:lang w:val="en-US"/>
        </w:rPr>
      </w:pPr>
      <w:r w:rsidRPr="00D867ED">
        <w:rPr>
          <w:lang w:val="en-US"/>
        </w:rPr>
        <w:t xml:space="preserve">             Address 000A.F313.2395</w:t>
      </w:r>
    </w:p>
    <w:p w14:paraId="57836ADF" w14:textId="77777777" w:rsidR="009C2878" w:rsidRPr="00D867ED" w:rsidRDefault="009C2878" w:rsidP="00D13F1F">
      <w:pPr>
        <w:pStyle w:val="CMDOutput"/>
        <w:rPr>
          <w:lang w:val="en-US"/>
        </w:rPr>
      </w:pPr>
      <w:r w:rsidRPr="00D867ED">
        <w:rPr>
          <w:lang w:val="en-US"/>
        </w:rPr>
        <w:t xml:space="preserve">             Hello Time 2 sec Max Age 20 sec Forward Delay 15 sec</w:t>
      </w:r>
    </w:p>
    <w:p w14:paraId="67A7C4AD" w14:textId="77777777" w:rsidR="009C2878" w:rsidRPr="00D867ED" w:rsidRDefault="009C2878" w:rsidP="00D13F1F">
      <w:pPr>
        <w:pStyle w:val="CMDOutput"/>
        <w:rPr>
          <w:lang w:val="en-US"/>
        </w:rPr>
      </w:pPr>
      <w:r w:rsidRPr="00D867ED">
        <w:rPr>
          <w:lang w:val="en-US"/>
        </w:rPr>
        <w:t xml:space="preserve">             Aging Time 20</w:t>
      </w:r>
    </w:p>
    <w:p w14:paraId="2A310E9F" w14:textId="77777777" w:rsidR="009C2878" w:rsidRPr="00D867ED" w:rsidRDefault="009C2878" w:rsidP="00D13F1F">
      <w:pPr>
        <w:pStyle w:val="CMDOutput"/>
        <w:rPr>
          <w:lang w:val="en-US"/>
        </w:rPr>
      </w:pPr>
    </w:p>
    <w:p w14:paraId="370AA136" w14:textId="77777777" w:rsidR="009C2878" w:rsidRPr="00D867ED" w:rsidRDefault="009C2878" w:rsidP="00D13F1F">
      <w:pPr>
        <w:pStyle w:val="CMDOutput"/>
        <w:rPr>
          <w:lang w:val="en-US"/>
        </w:rPr>
      </w:pPr>
      <w:r w:rsidRPr="00D867ED">
        <w:rPr>
          <w:lang w:val="en-US"/>
        </w:rPr>
        <w:t xml:space="preserve">Interface Role </w:t>
      </w:r>
      <w:proofErr w:type="spellStart"/>
      <w:r w:rsidRPr="00D867ED">
        <w:rPr>
          <w:lang w:val="en-US"/>
        </w:rPr>
        <w:t>Sts</w:t>
      </w:r>
      <w:proofErr w:type="spellEnd"/>
      <w:r w:rsidRPr="00D867ED">
        <w:rPr>
          <w:lang w:val="en-US"/>
        </w:rPr>
        <w:t xml:space="preserve"> Cost </w:t>
      </w:r>
      <w:proofErr w:type="spellStart"/>
      <w:r w:rsidRPr="00D867ED">
        <w:rPr>
          <w:lang w:val="en-US"/>
        </w:rPr>
        <w:t>Prio.Nbr</w:t>
      </w:r>
      <w:proofErr w:type="spellEnd"/>
      <w:r w:rsidRPr="00D867ED">
        <w:rPr>
          <w:lang w:val="en-US"/>
        </w:rPr>
        <w:t xml:space="preserve"> Type</w:t>
      </w:r>
    </w:p>
    <w:p w14:paraId="2DD757FB" w14:textId="77777777" w:rsidR="009C2878" w:rsidRPr="00D867ED" w:rsidRDefault="009C2878" w:rsidP="00D13F1F">
      <w:pPr>
        <w:pStyle w:val="CMDOutput"/>
        <w:rPr>
          <w:lang w:val="en-US"/>
        </w:rPr>
      </w:pPr>
      <w:r w:rsidRPr="00D867ED">
        <w:rPr>
          <w:lang w:val="en-US"/>
        </w:rPr>
        <w:t>---------------- ---- --- --------- -------- --------------------------------</w:t>
      </w:r>
    </w:p>
    <w:p w14:paraId="3956F6F9" w14:textId="77777777" w:rsidR="009C2878" w:rsidRPr="00D867ED" w:rsidRDefault="009C2878" w:rsidP="00D13F1F">
      <w:pPr>
        <w:pStyle w:val="CMDOutput"/>
        <w:rPr>
          <w:lang w:val="en-US"/>
        </w:rPr>
      </w:pPr>
      <w:r w:rsidRPr="00D867ED">
        <w:rPr>
          <w:lang w:val="en-US"/>
        </w:rPr>
        <w:t xml:space="preserve">Po1 Root FWD 9 128.27 </w:t>
      </w:r>
      <w:proofErr w:type="spellStart"/>
      <w:r w:rsidRPr="00D867ED">
        <w:rPr>
          <w:lang w:val="en-US"/>
        </w:rPr>
        <w:t>Shr</w:t>
      </w:r>
      <w:proofErr w:type="spellEnd"/>
    </w:p>
    <w:p w14:paraId="584D9089" w14:textId="77777777" w:rsidR="009C2878" w:rsidRPr="00D867ED" w:rsidRDefault="009C2878" w:rsidP="00D13F1F">
      <w:pPr>
        <w:pStyle w:val="CMDOutput"/>
        <w:rPr>
          <w:lang w:val="en-US"/>
        </w:rPr>
      </w:pPr>
      <w:r w:rsidRPr="00D867ED">
        <w:rPr>
          <w:lang w:val="en-US"/>
        </w:rPr>
        <w:t>Port 27(Port-channel1)</w:t>
      </w:r>
    </w:p>
    <w:p w14:paraId="32AECF0E" w14:textId="77777777" w:rsidR="00065345" w:rsidRDefault="00065345" w:rsidP="00065345">
      <w:pPr>
        <w:pStyle w:val="SubStepAlpha"/>
        <w:numPr>
          <w:ilvl w:val="0"/>
          <w:numId w:val="0"/>
        </w:numPr>
        <w:ind w:left="720"/>
      </w:pPr>
      <w:r>
        <w:t xml:space="preserve">Созданный интерфейс </w:t>
      </w:r>
      <w:proofErr w:type="spellStart"/>
      <w:r>
        <w:t>Port</w:t>
      </w:r>
      <w:proofErr w:type="spellEnd"/>
      <w:r>
        <w:t xml:space="preserve"> </w:t>
      </w:r>
      <w:proofErr w:type="spellStart"/>
      <w:r>
        <w:t>Channel</w:t>
      </w:r>
      <w:proofErr w:type="spellEnd"/>
      <w:r>
        <w:t xml:space="preserve"> 2 не работает, поскольку протокол STP установил некоторые порты в режим блокировки (blocking). К сожалению, этими портами оказались гигабитные порты. В этой топологии можно восстановить эти порты, установив </w:t>
      </w:r>
      <w:r w:rsidRPr="005138D3">
        <w:rPr>
          <w:b/>
        </w:rPr>
        <w:t>S1</w:t>
      </w:r>
      <w:r>
        <w:t xml:space="preserve"> в качестве </w:t>
      </w:r>
      <w:r w:rsidRPr="00D0059C">
        <w:rPr>
          <w:b/>
        </w:rPr>
        <w:t>основного</w:t>
      </w:r>
      <w:r>
        <w:t xml:space="preserve"> корня для VLAN 1. Вы также можете установить приоритет </w:t>
      </w:r>
      <w:r w:rsidRPr="00D0059C">
        <w:rPr>
          <w:b/>
        </w:rPr>
        <w:t>24576</w:t>
      </w:r>
      <w:r>
        <w:t>.</w:t>
      </w:r>
    </w:p>
    <w:p w14:paraId="774A2C84" w14:textId="77777777" w:rsidR="00065345" w:rsidRPr="00292F3D" w:rsidRDefault="00065345" w:rsidP="00065345">
      <w:pPr>
        <w:pStyle w:val="CMD"/>
        <w:rPr>
          <w:b/>
        </w:rPr>
      </w:pPr>
      <w:r>
        <w:t xml:space="preserve">S1(config)# </w:t>
      </w:r>
      <w:r>
        <w:rPr>
          <w:b/>
        </w:rPr>
        <w:t>spanning-tree vlan 1 root primary</w:t>
      </w:r>
    </w:p>
    <w:p w14:paraId="739ABB63" w14:textId="77777777" w:rsidR="00065345" w:rsidRPr="00292F3D" w:rsidRDefault="00065345" w:rsidP="00065345">
      <w:pPr>
        <w:pStyle w:val="BodyTextL50"/>
      </w:pPr>
      <w:r>
        <w:t>или</w:t>
      </w:r>
    </w:p>
    <w:p w14:paraId="1213B37D" w14:textId="77777777" w:rsidR="00065345" w:rsidRPr="00D867ED" w:rsidRDefault="00065345" w:rsidP="00065345">
      <w:pPr>
        <w:pStyle w:val="CMD"/>
        <w:rPr>
          <w:b/>
          <w:lang w:val="en-US"/>
        </w:rPr>
      </w:pPr>
      <w:r w:rsidRPr="00D867ED">
        <w:rPr>
          <w:lang w:val="en-US"/>
        </w:rPr>
        <w:t xml:space="preserve">S1(config)# </w:t>
      </w:r>
      <w:r w:rsidRPr="00D867ED">
        <w:rPr>
          <w:b/>
          <w:lang w:val="en-US"/>
        </w:rPr>
        <w:t xml:space="preserve">spanning-tree </w:t>
      </w:r>
      <w:proofErr w:type="spellStart"/>
      <w:r w:rsidRPr="00D867ED">
        <w:rPr>
          <w:b/>
          <w:lang w:val="en-US"/>
        </w:rPr>
        <w:t>vlan</w:t>
      </w:r>
      <w:proofErr w:type="spellEnd"/>
      <w:r w:rsidRPr="00D867ED">
        <w:rPr>
          <w:b/>
          <w:lang w:val="en-US"/>
        </w:rPr>
        <w:t xml:space="preserve"> 1 priority 24576</w:t>
      </w:r>
    </w:p>
    <w:p w14:paraId="18D972E4" w14:textId="77777777" w:rsidR="00174051" w:rsidRDefault="00174051" w:rsidP="00174051">
      <w:pPr>
        <w:pStyle w:val="ConfigWindow"/>
        <w:rPr>
          <w:b/>
        </w:rPr>
      </w:pPr>
      <w:r>
        <w:t>Закройте окно настройки.</w:t>
      </w:r>
    </w:p>
    <w:p w14:paraId="69195C4F" w14:textId="77777777" w:rsidR="00D13F1F" w:rsidRPr="00AF6C7C" w:rsidRDefault="00065345" w:rsidP="00D13F1F">
      <w:pPr>
        <w:pStyle w:val="SubStepAlpha"/>
        <w:numPr>
          <w:ilvl w:val="0"/>
          <w:numId w:val="0"/>
        </w:numPr>
        <w:ind w:left="720"/>
      </w:pPr>
      <w:r>
        <w:t xml:space="preserve">Возможно, придется подождать, пока STP пересчитывает топологию дерева. При необходимости нажмите кнопку "fast-forward". Используйте команду </w:t>
      </w:r>
      <w:r w:rsidRPr="00AF6C7C">
        <w:rPr>
          <w:b/>
        </w:rPr>
        <w:t xml:space="preserve">show spanning-tree active </w:t>
      </w:r>
      <w:r>
        <w:t xml:space="preserve">для проверки того, что гигабитные порты находятся в состоянии пересылки. </w:t>
      </w:r>
    </w:p>
    <w:p w14:paraId="0CF7277B" w14:textId="77777777" w:rsidR="00065345" w:rsidRPr="009D4AF7" w:rsidRDefault="00065345" w:rsidP="00065345">
      <w:pPr>
        <w:pStyle w:val="1"/>
      </w:pPr>
      <w:r>
        <w:t>Рекомендации по настройке EtherChannel и ограничения</w:t>
      </w:r>
    </w:p>
    <w:p w14:paraId="00B258ED" w14:textId="77777777" w:rsidR="00065345" w:rsidRDefault="00065345" w:rsidP="00065345">
      <w:pPr>
        <w:pStyle w:val="BodyFormat"/>
      </w:pPr>
      <w:r>
        <w:t>EtherChannel имеет некоторые конкретные рекомендации, которые должны соблюдаться, чтобы избежать проблем с конфигурацией.</w:t>
      </w:r>
    </w:p>
    <w:p w14:paraId="550A3B43" w14:textId="77777777" w:rsidR="00065345" w:rsidRDefault="00065345" w:rsidP="00065345">
      <w:pPr>
        <w:pStyle w:val="SubStepNum"/>
      </w:pPr>
      <w:r>
        <w:t>Все интерфейсы Ethernet поддерживают EtherChannel максимум до восьми интерфейсов без требования, чтобы интерфейсы были в одном интерфейсном модуле.</w:t>
      </w:r>
    </w:p>
    <w:p w14:paraId="049057E8" w14:textId="77777777" w:rsidR="00065345" w:rsidRDefault="00065345" w:rsidP="00065345">
      <w:pPr>
        <w:pStyle w:val="SubStepNum"/>
      </w:pPr>
      <w:r>
        <w:t xml:space="preserve">Все интерфейсы EtherChannel должны работать с одинаковой скоростью и в дуплексном режиме. </w:t>
      </w:r>
    </w:p>
    <w:p w14:paraId="308900B3" w14:textId="77777777" w:rsidR="00065345" w:rsidRDefault="00065345" w:rsidP="00065345">
      <w:pPr>
        <w:pStyle w:val="SubStepNum"/>
      </w:pPr>
      <w:r>
        <w:t>Каналы EtherChannel могут функционировать как отдельные порты доступа VLAN, так и  магистральные каналы между коммутаторами.</w:t>
      </w:r>
    </w:p>
    <w:p w14:paraId="12ECAD52" w14:textId="77777777" w:rsidR="00065345" w:rsidRDefault="00065345" w:rsidP="00065345">
      <w:pPr>
        <w:pStyle w:val="SubStepNum"/>
      </w:pPr>
      <w:r>
        <w:t>Все интерфейсы EtherChannel уровня 2 должны быть членами одной и той же VLAN или быть сконфигурированы в качестве магистралей.</w:t>
      </w:r>
    </w:p>
    <w:p w14:paraId="1CC1D18C" w14:textId="77777777" w:rsidR="00065345" w:rsidRDefault="00065345" w:rsidP="00065345">
      <w:pPr>
        <w:pStyle w:val="SubStepNum"/>
      </w:pPr>
      <w:r>
        <w:t>При настройке в качестве магистральных каналов EtherChannel уровня 2 должен иметь одну и ту же native VLAN и одинаковый диапазон VLAN, разрешенные на обоих коммутаторах, подключенных к транку.</w:t>
      </w:r>
    </w:p>
    <w:p w14:paraId="5290A886" w14:textId="77777777" w:rsidR="00065345" w:rsidRDefault="00065345" w:rsidP="00065345">
      <w:pPr>
        <w:pStyle w:val="SubStepNum"/>
      </w:pPr>
      <w:r>
        <w:t>При настройке каналов EtherChannel все интерфейсы должны быть отключены до начала настройки EtherChannel.  После завершения настройки каналы могут быть повторно включены.</w:t>
      </w:r>
    </w:p>
    <w:p w14:paraId="129DED28" w14:textId="77777777" w:rsidR="00065345" w:rsidRDefault="00065345" w:rsidP="00065345">
      <w:pPr>
        <w:pStyle w:val="SubStepNum"/>
      </w:pPr>
      <w:r>
        <w:t>После настройки EtherChannel убедитесь, что все интерфейсы находятся в состоянии вверх/вверх.</w:t>
      </w:r>
    </w:p>
    <w:p w14:paraId="4F9FCE27" w14:textId="77777777" w:rsidR="00065345" w:rsidRDefault="00065345" w:rsidP="00065345">
      <w:pPr>
        <w:pStyle w:val="SubStepNum"/>
      </w:pPr>
      <w:r>
        <w:t xml:space="preserve">Можно настроить EtherChannel как статический, либо использовать PAgP или LACP для согласования подключения EtherChannel.  Определение способа настройки EtherChannel является значением команды </w:t>
      </w:r>
      <w:r w:rsidRPr="009D4AF7">
        <w:rPr>
          <w:b/>
        </w:rPr>
        <w:t xml:space="preserve">channel-group </w:t>
      </w:r>
      <w:r>
        <w:rPr>
          <w:i/>
        </w:rPr>
        <w:t xml:space="preserve">number </w:t>
      </w:r>
      <w:r w:rsidRPr="009D4AF7">
        <w:rPr>
          <w:b/>
        </w:rPr>
        <w:t xml:space="preserve"> mode </w:t>
      </w:r>
      <w:r>
        <w:t>.  Возможные значения:</w:t>
      </w:r>
    </w:p>
    <w:p w14:paraId="40B497F8" w14:textId="77777777" w:rsidR="00065345" w:rsidRDefault="00065345" w:rsidP="00065345">
      <w:pPr>
        <w:pStyle w:val="SubStepNum"/>
        <w:numPr>
          <w:ilvl w:val="0"/>
          <w:numId w:val="0"/>
        </w:numPr>
        <w:ind w:left="1440"/>
      </w:pPr>
      <w:r>
        <w:rPr>
          <w:b/>
        </w:rPr>
        <w:t xml:space="preserve">active </w:t>
      </w:r>
      <w:r>
        <w:tab/>
      </w:r>
      <w:r>
        <w:tab/>
        <w:t>Включение LACP без условий</w:t>
      </w:r>
    </w:p>
    <w:p w14:paraId="6B36CADA" w14:textId="77777777" w:rsidR="00065345" w:rsidRDefault="00065345" w:rsidP="00065345">
      <w:pPr>
        <w:pStyle w:val="SubStepNum"/>
        <w:numPr>
          <w:ilvl w:val="0"/>
          <w:numId w:val="0"/>
        </w:numPr>
        <w:ind w:left="1440"/>
      </w:pPr>
      <w:r>
        <w:rPr>
          <w:b/>
        </w:rPr>
        <w:t>passive</w:t>
      </w:r>
      <w:r>
        <w:tab/>
        <w:t xml:space="preserve">LACP включается только в том случае, если подключено другое устройство, поддерживающее LACP. </w:t>
      </w:r>
    </w:p>
    <w:p w14:paraId="3010EB28" w14:textId="77777777" w:rsidR="00065345" w:rsidRDefault="00065345" w:rsidP="00065345">
      <w:pPr>
        <w:pStyle w:val="SubStepNum"/>
        <w:numPr>
          <w:ilvl w:val="0"/>
          <w:numId w:val="0"/>
        </w:numPr>
        <w:ind w:left="1440"/>
      </w:pPr>
      <w:r>
        <w:rPr>
          <w:b/>
        </w:rPr>
        <w:lastRenderedPageBreak/>
        <w:t>desirable</w:t>
      </w:r>
      <w:r>
        <w:tab/>
        <w:t>Включение PAgP без условий</w:t>
      </w:r>
    </w:p>
    <w:p w14:paraId="141A2EFB" w14:textId="77777777" w:rsidR="00065345" w:rsidRDefault="00065345" w:rsidP="00065345">
      <w:pPr>
        <w:pStyle w:val="SubStepNum"/>
        <w:numPr>
          <w:ilvl w:val="0"/>
          <w:numId w:val="0"/>
        </w:numPr>
        <w:ind w:left="1440"/>
      </w:pPr>
      <w:r>
        <w:rPr>
          <w:b/>
        </w:rPr>
        <w:t>auto</w:t>
      </w:r>
      <w:r>
        <w:tab/>
      </w:r>
      <w:r>
        <w:tab/>
        <w:t xml:space="preserve">PAgP активируется только в том случае, если подключено другое устройство, поддерживающее PAgP. </w:t>
      </w:r>
    </w:p>
    <w:p w14:paraId="4B8917AB" w14:textId="77777777" w:rsidR="00065345" w:rsidRDefault="00065345" w:rsidP="00065345">
      <w:pPr>
        <w:pStyle w:val="SubStepNum"/>
        <w:numPr>
          <w:ilvl w:val="0"/>
          <w:numId w:val="0"/>
        </w:numPr>
        <w:ind w:left="1440"/>
      </w:pPr>
      <w:r>
        <w:rPr>
          <w:b/>
        </w:rPr>
        <w:t xml:space="preserve">on </w:t>
      </w:r>
      <w:r>
        <w:rPr>
          <w:b/>
        </w:rPr>
        <w:tab/>
      </w:r>
      <w:r>
        <w:rPr>
          <w:b/>
        </w:rPr>
        <w:tab/>
      </w:r>
      <w:r>
        <w:t xml:space="preserve">EtherChannel включен, но без LACP или PAgP. </w:t>
      </w:r>
    </w:p>
    <w:p w14:paraId="655DD5B5" w14:textId="77777777" w:rsidR="00065345" w:rsidRDefault="00065345" w:rsidP="00065345">
      <w:pPr>
        <w:pStyle w:val="SubStepNum"/>
      </w:pPr>
      <w:r>
        <w:t>Порты LAN могут образовывать EtherChannel с помощью PAgP, если режимы совместимы.  Совместимые режимы PAgP:</w:t>
      </w:r>
    </w:p>
    <w:p w14:paraId="5BDC71BF" w14:textId="77777777" w:rsidR="00065345" w:rsidRPr="009D4AF7" w:rsidRDefault="00065345" w:rsidP="00065345">
      <w:pPr>
        <w:pStyle w:val="SubStepNum"/>
        <w:numPr>
          <w:ilvl w:val="0"/>
          <w:numId w:val="0"/>
        </w:numPr>
        <w:ind w:left="1440"/>
        <w:rPr>
          <w:b/>
        </w:rPr>
      </w:pPr>
      <w:r>
        <w:rPr>
          <w:b/>
        </w:rPr>
        <w:t xml:space="preserve">desirable =&gt; desirable </w:t>
      </w:r>
    </w:p>
    <w:p w14:paraId="330482EE" w14:textId="77777777" w:rsidR="00065345" w:rsidRDefault="00065345" w:rsidP="00065345">
      <w:pPr>
        <w:pStyle w:val="SubStepNum"/>
        <w:numPr>
          <w:ilvl w:val="0"/>
          <w:numId w:val="0"/>
        </w:numPr>
        <w:ind w:left="1440"/>
        <w:rPr>
          <w:b/>
        </w:rPr>
      </w:pPr>
      <w:r>
        <w:rPr>
          <w:b/>
        </w:rPr>
        <w:t>desirable =&gt; авто</w:t>
      </w:r>
    </w:p>
    <w:p w14:paraId="4F1FB66F" w14:textId="77777777" w:rsidR="00065345" w:rsidRDefault="00065345" w:rsidP="00065345">
      <w:pPr>
        <w:pStyle w:val="SubStepNum"/>
        <w:numPr>
          <w:ilvl w:val="0"/>
          <w:numId w:val="0"/>
        </w:numPr>
        <w:ind w:left="1440"/>
      </w:pPr>
      <w:r>
        <w:t xml:space="preserve">Если оба интерфейса находятся в </w:t>
      </w:r>
      <w:r w:rsidRPr="009D4AF7">
        <w:rPr>
          <w:b/>
        </w:rPr>
        <w:t>автоматическом</w:t>
      </w:r>
      <w:r>
        <w:t xml:space="preserve"> режиме, Etherchannel не будет формироваться.</w:t>
      </w:r>
    </w:p>
    <w:p w14:paraId="0EA68F3A" w14:textId="77777777" w:rsidR="00065345" w:rsidRDefault="00065345" w:rsidP="00065345">
      <w:pPr>
        <w:pStyle w:val="SubStepNum"/>
      </w:pPr>
      <w:r>
        <w:t>Порты LAN могут образовывать EtherChannel с помощью LACP, если режимы совместимы.  Совместимые режимы LACP:</w:t>
      </w:r>
    </w:p>
    <w:p w14:paraId="26D161D0" w14:textId="77777777" w:rsidR="00065345" w:rsidRPr="009D4AF7" w:rsidRDefault="00065345" w:rsidP="00065345">
      <w:pPr>
        <w:pStyle w:val="SubStepNum"/>
        <w:numPr>
          <w:ilvl w:val="0"/>
          <w:numId w:val="0"/>
        </w:numPr>
        <w:ind w:left="1440"/>
        <w:rPr>
          <w:b/>
        </w:rPr>
      </w:pPr>
      <w:r>
        <w:rPr>
          <w:b/>
        </w:rPr>
        <w:t xml:space="preserve">active =&gt; active </w:t>
      </w:r>
    </w:p>
    <w:p w14:paraId="49A235D0" w14:textId="77777777" w:rsidR="00065345" w:rsidRPr="009D4AF7" w:rsidRDefault="00065345" w:rsidP="00065345">
      <w:pPr>
        <w:pStyle w:val="SubStepNum"/>
        <w:numPr>
          <w:ilvl w:val="0"/>
          <w:numId w:val="0"/>
        </w:numPr>
        <w:ind w:left="1440"/>
        <w:rPr>
          <w:b/>
        </w:rPr>
      </w:pPr>
      <w:r>
        <w:rPr>
          <w:b/>
        </w:rPr>
        <w:t>active =&gt; passive</w:t>
      </w:r>
    </w:p>
    <w:p w14:paraId="6EF750D0" w14:textId="77777777" w:rsidR="00065345" w:rsidRPr="00D42F89" w:rsidRDefault="00065345" w:rsidP="00065345">
      <w:pPr>
        <w:pStyle w:val="SubStepNum"/>
        <w:numPr>
          <w:ilvl w:val="0"/>
          <w:numId w:val="0"/>
        </w:numPr>
        <w:ind w:left="1440"/>
      </w:pPr>
      <w:r>
        <w:t xml:space="preserve">Если оба интерфейса находятся в режиме </w:t>
      </w:r>
      <w:r w:rsidRPr="009D4AF7">
        <w:rPr>
          <w:b/>
        </w:rPr>
        <w:t>passive</w:t>
      </w:r>
      <w:r>
        <w:t>, EtherChannel не может формироваться с помощью LACP.</w:t>
      </w:r>
    </w:p>
    <w:p w14:paraId="20E43D1E" w14:textId="77777777" w:rsidR="00065345" w:rsidRPr="00D42F89" w:rsidRDefault="00065345" w:rsidP="00065345">
      <w:pPr>
        <w:pStyle w:val="SubStepNum"/>
      </w:pPr>
      <w:r>
        <w:t>Номера групп каналов являются локальными для отдельного коммутатора.  Хотя в этом действии используется один и тот же номер группы каналов на обоих конце соединения EtherChannel, это не является обязательным.  Channel-group 1 (интерфейс po1) на одном коммутаторе может образовывать EtherChannel с Channel-group 5 (интерфейс po5) на другом коммутаторе.</w:t>
      </w:r>
    </w:p>
    <w:p w14:paraId="6F095D9F" w14:textId="77777777" w:rsidR="00065345" w:rsidRDefault="00C8336E" w:rsidP="00C8336E">
      <w:pPr>
        <w:pStyle w:val="ConfigWindow"/>
      </w:pPr>
      <w:r>
        <w:t>Конец документа</w:t>
      </w:r>
    </w:p>
    <w:sectPr w:rsidR="0006534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02CA5" w14:textId="77777777" w:rsidR="003331B4" w:rsidRDefault="003331B4" w:rsidP="00710659">
      <w:pPr>
        <w:spacing w:after="0" w:line="240" w:lineRule="auto"/>
      </w:pPr>
      <w:r>
        <w:separator/>
      </w:r>
    </w:p>
    <w:p w14:paraId="387D6B5E" w14:textId="77777777" w:rsidR="003331B4" w:rsidRDefault="003331B4"/>
  </w:endnote>
  <w:endnote w:type="continuationSeparator" w:id="0">
    <w:p w14:paraId="381C120B" w14:textId="77777777" w:rsidR="003331B4" w:rsidRDefault="003331B4" w:rsidP="00710659">
      <w:pPr>
        <w:spacing w:after="0" w:line="240" w:lineRule="auto"/>
      </w:pPr>
      <w:r>
        <w:continuationSeparator/>
      </w:r>
    </w:p>
    <w:p w14:paraId="27ED07F7" w14:textId="77777777" w:rsidR="003331B4" w:rsidRDefault="00333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09482" w14:textId="1AFF2ABF"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67ED">
          <w:t>2017 г.</w:t>
        </w:r>
      </w:sdtContent>
    </w:sdt>
    <w:r>
      <w:t xml:space="preserve"> - </w:t>
    </w:r>
    <w:r>
      <w:fldChar w:fldCharType="begin"/>
    </w:r>
    <w:r>
      <w:instrText xml:space="preserve"> SAVEDATE  \@ "гггг"  \* MERGEFORMAT </w:instrText>
    </w:r>
    <w:r>
      <w:fldChar w:fldCharType="separate"/>
    </w:r>
    <w:r w:rsidR="001146FA">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5917" w14:textId="1FB45168"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67ED">
          <w:t>2017 г.</w:t>
        </w:r>
      </w:sdtContent>
    </w:sdt>
    <w:r>
      <w:t xml:space="preserve"> - </w:t>
    </w:r>
    <w:r w:rsidR="007E6402">
      <w:fldChar w:fldCharType="begin"/>
    </w:r>
    <w:r w:rsidR="007E6402">
      <w:instrText xml:space="preserve"> SAVEDATE  \@ "гггг"  \* MERGEFORMAT </w:instrText>
    </w:r>
    <w:r w:rsidR="007E6402">
      <w:fldChar w:fldCharType="separate"/>
    </w:r>
    <w:r w:rsidR="001146FA">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89CBB" w14:textId="77777777" w:rsidR="003331B4" w:rsidRDefault="003331B4" w:rsidP="00710659">
      <w:pPr>
        <w:spacing w:after="0" w:line="240" w:lineRule="auto"/>
      </w:pPr>
      <w:r>
        <w:separator/>
      </w:r>
    </w:p>
    <w:p w14:paraId="52117AB0" w14:textId="77777777" w:rsidR="003331B4" w:rsidRDefault="003331B4"/>
  </w:footnote>
  <w:footnote w:type="continuationSeparator" w:id="0">
    <w:p w14:paraId="29D02A44" w14:textId="77777777" w:rsidR="003331B4" w:rsidRDefault="003331B4" w:rsidP="00710659">
      <w:pPr>
        <w:spacing w:after="0" w:line="240" w:lineRule="auto"/>
      </w:pPr>
      <w:r>
        <w:continuationSeparator/>
      </w:r>
    </w:p>
    <w:p w14:paraId="31F2383D" w14:textId="77777777" w:rsidR="003331B4" w:rsidRDefault="003331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14:paraId="4B3EE670" w14:textId="77777777" w:rsidR="00926CB2" w:rsidRDefault="00AD5352" w:rsidP="008402F2">
        <w:pPr>
          <w:pStyle w:val="PageHead"/>
        </w:pPr>
        <w:r>
          <w:t>Packet Tracer. Настройка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A0100" w14:textId="77777777" w:rsidR="00926CB2" w:rsidRDefault="00882B63" w:rsidP="006C3FCF">
    <w:pPr>
      <w:ind w:left="-288"/>
    </w:pPr>
    <w:r>
      <w:rPr>
        <w:noProof/>
      </w:rPr>
      <w:drawing>
        <wp:inline distT="0" distB="0" distL="0" distR="0" wp14:anchorId="14A64970" wp14:editId="4A5BF74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Часть %1."/>
      <w:lvlJc w:val="left"/>
      <w:pPr>
        <w:tabs>
          <w:tab w:val="num" w:pos="1080"/>
        </w:tabs>
        <w:ind w:left="1080" w:hanging="1080"/>
      </w:pPr>
      <w:rPr>
        <w:rFonts w:ascii="Arial" w:hAnsi="Arial" w:hint="default"/>
        <w:b/>
        <w:i w:val="0"/>
        <w:sz w:val="28"/>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6FA"/>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1B4"/>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7E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4DF48"/>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CCA"/>
    <w:pPr>
      <w:keepNext/>
      <w:spacing w:before="0" w:after="0"/>
      <w:ind w:left="720"/>
      <w:outlineLvl w:val="3"/>
    </w:pPr>
    <w:rPr>
      <w:rFonts w:eastAsia="Times New Roman"/>
      <w:bCs/>
      <w:color w:val="984806" w:themeColor="accent6" w:themeShade="80"/>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semiHidden/>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CCA"/>
    <w:rPr>
      <w:rFonts w:eastAsia="Times New Roman"/>
      <w:bCs/>
      <w:color w:val="984806" w:themeColor="accent6" w:themeShade="80"/>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a2"/>
    <w:uiPriority w:val="99"/>
    <w:rsid w:val="00065345"/>
    <w:pPr>
      <w:numPr>
        <w:numId w:val="12"/>
      </w:numPr>
    </w:pPr>
  </w:style>
  <w:style w:type="paragraph" w:customStyle="1" w:styleId="BodyFormat">
    <w:name w:val="Body Format"/>
    <w:basedOn w:val="a"/>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a0"/>
    <w:link w:val="BodyFormat"/>
    <w:rsid w:val="00065345"/>
    <w:rPr>
      <w:rFonts w:eastAsia="Times New Roman"/>
      <w:szCs w:val="24"/>
    </w:rPr>
  </w:style>
  <w:style w:type="character" w:customStyle="1" w:styleId="apple-style-span">
    <w:name w:val="apple-style-span"/>
    <w:basedOn w:val="a0"/>
    <w:rsid w:val="00065345"/>
  </w:style>
  <w:style w:type="character" w:customStyle="1" w:styleId="apple-converted-space">
    <w:name w:val="apple-converted-space"/>
    <w:basedOn w:val="a0"/>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566EFD"/>
    <w:rsid w:val="00E84C59"/>
    <w:rsid w:val="00F5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5DBCA5-41C6-463B-AFB7-2C107FAA8CEA}">
  <ds:schemaRefs>
    <ds:schemaRef ds:uri="http://schemas.openxmlformats.org/officeDocument/2006/bibliography"/>
  </ds:schemaRefs>
</ds:datastoreItem>
</file>

<file path=customXml/itemProps2.xml><?xml version="1.0" encoding="utf-8"?>
<ds:datastoreItem xmlns:ds="http://schemas.openxmlformats.org/officeDocument/2006/customXml" ds:itemID="{EE995743-5139-42FF-B721-C4D171FA7B73}"/>
</file>

<file path=customXml/itemProps3.xml><?xml version="1.0" encoding="utf-8"?>
<ds:datastoreItem xmlns:ds="http://schemas.openxmlformats.org/officeDocument/2006/customXml" ds:itemID="{E27ED8CF-B24B-4D69-86B7-C494ABF23BED}"/>
</file>

<file path=customXml/itemProps4.xml><?xml version="1.0" encoding="utf-8"?>
<ds:datastoreItem xmlns:ds="http://schemas.openxmlformats.org/officeDocument/2006/customXml" ds:itemID="{FE0C5D62-40B7-463A-AEE4-01BE96908139}"/>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Настройка EtherChannel</dc:title>
  <dc:creator>SP</dc:creator>
  <dc:description>2017 г.</dc:description>
  <cp:lastModifiedBy>Носкова Ирина</cp:lastModifiedBy>
  <cp:revision>6</cp:revision>
  <cp:lastPrinted>2020-07-21T11:34:00Z</cp:lastPrinted>
  <dcterms:created xsi:type="dcterms:W3CDTF">2019-10-28T00:56:00Z</dcterms:created>
  <dcterms:modified xsi:type="dcterms:W3CDTF">2020-07-21T11:34:00Z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