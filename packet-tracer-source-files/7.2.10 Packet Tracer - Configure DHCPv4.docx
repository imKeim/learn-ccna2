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53A4" w14:textId="21B1888C" w:rsidR="004D36D7" w:rsidRDefault="000B565A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B6ED237D611486E9A288135E08E8D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22FF">
            <w:t>Packet Tracer. Настройка протокола DHCPv4</w:t>
          </w:r>
        </w:sdtContent>
      </w:sdt>
    </w:p>
    <w:p w14:paraId="613155CC" w14:textId="77777777" w:rsidR="006F18D3" w:rsidRPr="006F18D3" w:rsidRDefault="006F18D3" w:rsidP="006F18D3">
      <w:pPr>
        <w:pStyle w:val="BodyTextL25"/>
      </w:pPr>
    </w:p>
    <w:p w14:paraId="3C987A2A" w14:textId="77777777" w:rsidR="000C59A0" w:rsidRPr="00BB73FF" w:rsidRDefault="000C59A0" w:rsidP="000C59A0">
      <w:pPr>
        <w:pStyle w:val="1"/>
      </w:pPr>
      <w:r>
        <w:t>Таблица адресации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Caption w:val="Addressing Table"/>
        <w:tblDescription w:val="Таблица интерфейса устройства и их IP-адреса, маски подсети и шлюзы по умолчанию, если это применимо."/>
      </w:tblPr>
      <w:tblGrid>
        <w:gridCol w:w="2025"/>
        <w:gridCol w:w="2026"/>
        <w:gridCol w:w="2026"/>
        <w:gridCol w:w="2026"/>
        <w:gridCol w:w="2026"/>
      </w:tblGrid>
      <w:tr w:rsidR="000C59A0" w14:paraId="77BEA694" w14:textId="77777777" w:rsidTr="000C59A0">
        <w:trPr>
          <w:cantSplit/>
          <w:jc w:val="center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93645D" w14:textId="77777777" w:rsidR="000C59A0" w:rsidRPr="00E87D62" w:rsidRDefault="000C59A0" w:rsidP="00D50C2A">
            <w:pPr>
              <w:pStyle w:val="TableHeading"/>
            </w:pPr>
            <w:r>
              <w:t>Устройство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7E2C15" w14:textId="77777777" w:rsidR="000C59A0" w:rsidRPr="00E87D62" w:rsidRDefault="000C59A0" w:rsidP="00D50C2A">
            <w:pPr>
              <w:pStyle w:val="TableHeading"/>
            </w:pPr>
            <w:r>
              <w:t>Интерфейс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6E1BD7" w14:textId="77777777" w:rsidR="000C59A0" w:rsidRPr="00E87D62" w:rsidRDefault="000C59A0" w:rsidP="00D50C2A">
            <w:pPr>
              <w:pStyle w:val="TableHeading"/>
            </w:pPr>
            <w:r>
              <w:t>IPv4-адрес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EC478" w14:textId="77777777" w:rsidR="000C59A0" w:rsidRPr="00E87D62" w:rsidRDefault="000C59A0" w:rsidP="00D50C2A">
            <w:pPr>
              <w:pStyle w:val="TableHeading"/>
            </w:pPr>
            <w:r>
              <w:t>Маска подсети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3426BA" w14:textId="77777777" w:rsidR="000C59A0" w:rsidRPr="00E87D62" w:rsidRDefault="000C59A0" w:rsidP="00D50C2A">
            <w:pPr>
              <w:pStyle w:val="TableHeading"/>
            </w:pPr>
            <w:r>
              <w:t>Шлюз по умолчанию</w:t>
            </w:r>
          </w:p>
        </w:tc>
      </w:tr>
      <w:tr w:rsidR="000C59A0" w:rsidRPr="001C48F1" w14:paraId="01BFEC08" w14:textId="77777777" w:rsidTr="000C59A0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8096317" w14:textId="77777777" w:rsidR="000C59A0" w:rsidRPr="001C48F1" w:rsidRDefault="000C59A0" w:rsidP="00D50C2A">
            <w:pPr>
              <w:pStyle w:val="TableText"/>
            </w:pPr>
            <w:r>
              <w:t>R1</w:t>
            </w:r>
          </w:p>
        </w:tc>
        <w:tc>
          <w:tcPr>
            <w:tcW w:w="2026" w:type="dxa"/>
            <w:vAlign w:val="bottom"/>
          </w:tcPr>
          <w:p w14:paraId="4B2B55C7" w14:textId="77777777" w:rsidR="000C59A0" w:rsidRPr="001C48F1" w:rsidRDefault="000C59A0" w:rsidP="00D50C2A">
            <w:pPr>
              <w:pStyle w:val="TableText"/>
            </w:pPr>
            <w:r>
              <w:t>G0/0</w:t>
            </w:r>
          </w:p>
        </w:tc>
        <w:tc>
          <w:tcPr>
            <w:tcW w:w="2026" w:type="dxa"/>
            <w:vAlign w:val="bottom"/>
          </w:tcPr>
          <w:p w14:paraId="588686C3" w14:textId="77777777" w:rsidR="000C59A0" w:rsidRPr="001C48F1" w:rsidRDefault="000C59A0" w:rsidP="00D50C2A">
            <w:pPr>
              <w:pStyle w:val="TableText"/>
            </w:pPr>
            <w:r>
              <w:t>192.168.10.1</w:t>
            </w:r>
          </w:p>
        </w:tc>
        <w:tc>
          <w:tcPr>
            <w:tcW w:w="2026" w:type="dxa"/>
            <w:vAlign w:val="bottom"/>
          </w:tcPr>
          <w:p w14:paraId="3BECCE04" w14:textId="77777777" w:rsidR="000C59A0" w:rsidRPr="001C48F1" w:rsidRDefault="000C59A0" w:rsidP="00D50C2A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vAlign w:val="bottom"/>
          </w:tcPr>
          <w:p w14:paraId="06A84DDE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541CB81E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3ACEB317" w14:textId="77777777" w:rsidR="000C59A0" w:rsidRPr="003979F1" w:rsidRDefault="000C59A0" w:rsidP="000C59A0">
            <w:pPr>
              <w:pStyle w:val="ConfigWindow"/>
            </w:pPr>
            <w:r>
              <w:t>R1</w:t>
            </w:r>
          </w:p>
        </w:tc>
        <w:tc>
          <w:tcPr>
            <w:tcW w:w="2026" w:type="dxa"/>
            <w:vAlign w:val="bottom"/>
          </w:tcPr>
          <w:p w14:paraId="26B95E70" w14:textId="77777777" w:rsidR="000C59A0" w:rsidRPr="001C48F1" w:rsidRDefault="000C59A0" w:rsidP="00D50C2A">
            <w:pPr>
              <w:pStyle w:val="TableText"/>
            </w:pPr>
            <w:r>
              <w:t>S0/0/0</w:t>
            </w:r>
          </w:p>
        </w:tc>
        <w:tc>
          <w:tcPr>
            <w:tcW w:w="2026" w:type="dxa"/>
            <w:vAlign w:val="bottom"/>
          </w:tcPr>
          <w:p w14:paraId="3068BA71" w14:textId="77777777" w:rsidR="000C59A0" w:rsidRPr="001C48F1" w:rsidRDefault="000C59A0" w:rsidP="00D50C2A">
            <w:pPr>
              <w:pStyle w:val="TableText"/>
            </w:pPr>
            <w:r>
              <w:t>10.1.1.1</w:t>
            </w:r>
          </w:p>
        </w:tc>
        <w:tc>
          <w:tcPr>
            <w:tcW w:w="2026" w:type="dxa"/>
            <w:vAlign w:val="bottom"/>
          </w:tcPr>
          <w:p w14:paraId="3CC54D07" w14:textId="77777777" w:rsidR="000C59A0" w:rsidRPr="001C48F1" w:rsidRDefault="000C59A0" w:rsidP="00D50C2A">
            <w:pPr>
              <w:pStyle w:val="TableText"/>
            </w:pPr>
            <w:r>
              <w:t>255.255.255.252</w:t>
            </w:r>
          </w:p>
        </w:tc>
        <w:tc>
          <w:tcPr>
            <w:tcW w:w="2026" w:type="dxa"/>
            <w:vAlign w:val="bottom"/>
          </w:tcPr>
          <w:p w14:paraId="7828E66C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4B93DDB2" w14:textId="77777777" w:rsidTr="000C59A0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CD02C8A" w14:textId="77777777" w:rsidR="000C59A0" w:rsidRPr="001C48F1" w:rsidRDefault="000C59A0" w:rsidP="00D50C2A">
            <w:pPr>
              <w:pStyle w:val="TableText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09499B94" w14:textId="77777777" w:rsidR="000C59A0" w:rsidRPr="001C48F1" w:rsidRDefault="000C59A0" w:rsidP="00D50C2A">
            <w:pPr>
              <w:pStyle w:val="TableText"/>
            </w:pPr>
            <w:r>
              <w:t>G0/0</w:t>
            </w:r>
          </w:p>
        </w:tc>
        <w:tc>
          <w:tcPr>
            <w:tcW w:w="2026" w:type="dxa"/>
            <w:vAlign w:val="bottom"/>
          </w:tcPr>
          <w:p w14:paraId="67E2308A" w14:textId="77777777" w:rsidR="000C59A0" w:rsidRPr="001C48F1" w:rsidRDefault="000C59A0" w:rsidP="00D50C2A">
            <w:pPr>
              <w:pStyle w:val="TableText"/>
            </w:pPr>
            <w:r>
              <w:t>192.168.20.1</w:t>
            </w:r>
          </w:p>
        </w:tc>
        <w:tc>
          <w:tcPr>
            <w:tcW w:w="2026" w:type="dxa"/>
            <w:vAlign w:val="bottom"/>
          </w:tcPr>
          <w:p w14:paraId="6B6D0BAD" w14:textId="77777777" w:rsidR="000C59A0" w:rsidRPr="001C48F1" w:rsidRDefault="000C59A0" w:rsidP="00D50C2A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vAlign w:val="bottom"/>
          </w:tcPr>
          <w:p w14:paraId="5165DB1E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0C53A184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02ACE0AA" w14:textId="77777777" w:rsidR="000C59A0" w:rsidRPr="003979F1" w:rsidRDefault="000C59A0" w:rsidP="000C59A0">
            <w:pPr>
              <w:pStyle w:val="ConfigWindow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3D339BEC" w14:textId="77777777" w:rsidR="000C59A0" w:rsidRPr="001C48F1" w:rsidRDefault="000C59A0" w:rsidP="00D50C2A">
            <w:pPr>
              <w:pStyle w:val="TableText"/>
            </w:pPr>
            <w:r>
              <w:t>G0/1</w:t>
            </w:r>
          </w:p>
        </w:tc>
        <w:tc>
          <w:tcPr>
            <w:tcW w:w="2026" w:type="dxa"/>
            <w:vAlign w:val="bottom"/>
          </w:tcPr>
          <w:p w14:paraId="7FF16F1F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6C40E68E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10D9BDD0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5E90F5F0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7F680D55" w14:textId="77777777" w:rsidR="000C59A0" w:rsidRPr="003979F1" w:rsidRDefault="000C59A0" w:rsidP="000C59A0">
            <w:pPr>
              <w:pStyle w:val="ConfigWindow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55D4618D" w14:textId="77777777" w:rsidR="000C59A0" w:rsidRPr="001C48F1" w:rsidRDefault="000C59A0" w:rsidP="00D50C2A">
            <w:pPr>
              <w:pStyle w:val="TableText"/>
            </w:pPr>
            <w:r>
              <w:t>S0/0/0</w:t>
            </w:r>
          </w:p>
        </w:tc>
        <w:tc>
          <w:tcPr>
            <w:tcW w:w="2026" w:type="dxa"/>
            <w:vAlign w:val="bottom"/>
          </w:tcPr>
          <w:p w14:paraId="4FAF38CF" w14:textId="77777777" w:rsidR="000C59A0" w:rsidRPr="001C48F1" w:rsidRDefault="000C59A0" w:rsidP="00D50C2A">
            <w:pPr>
              <w:pStyle w:val="TableText"/>
            </w:pPr>
            <w:r>
              <w:t>10.1.1.2</w:t>
            </w:r>
          </w:p>
        </w:tc>
        <w:tc>
          <w:tcPr>
            <w:tcW w:w="2026" w:type="dxa"/>
            <w:vAlign w:val="bottom"/>
          </w:tcPr>
          <w:p w14:paraId="10234E32" w14:textId="77777777" w:rsidR="000C59A0" w:rsidRPr="001C48F1" w:rsidRDefault="000C59A0" w:rsidP="00D50C2A">
            <w:pPr>
              <w:pStyle w:val="TableText"/>
            </w:pPr>
            <w:r>
              <w:t>255.255.255.252</w:t>
            </w:r>
          </w:p>
        </w:tc>
        <w:tc>
          <w:tcPr>
            <w:tcW w:w="2026" w:type="dxa"/>
            <w:vAlign w:val="bottom"/>
          </w:tcPr>
          <w:p w14:paraId="357B8458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0B3C3CDC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7A37ED72" w14:textId="77777777" w:rsidR="000C59A0" w:rsidRPr="003979F1" w:rsidRDefault="000C59A0" w:rsidP="000C59A0">
            <w:pPr>
              <w:pStyle w:val="ConfigWindow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4E9D38E2" w14:textId="77777777" w:rsidR="000C59A0" w:rsidRPr="001C48F1" w:rsidRDefault="000C59A0" w:rsidP="00D50C2A">
            <w:pPr>
              <w:pStyle w:val="TableText"/>
            </w:pPr>
            <w:r>
              <w:t>S0/0/1</w:t>
            </w:r>
          </w:p>
        </w:tc>
        <w:tc>
          <w:tcPr>
            <w:tcW w:w="2026" w:type="dxa"/>
            <w:vAlign w:val="bottom"/>
          </w:tcPr>
          <w:p w14:paraId="009C035B" w14:textId="77777777" w:rsidR="000C59A0" w:rsidRPr="001C48F1" w:rsidRDefault="000C59A0" w:rsidP="00D50C2A">
            <w:pPr>
              <w:pStyle w:val="TableText"/>
            </w:pPr>
            <w:r>
              <w:t>10.2.2.2</w:t>
            </w:r>
          </w:p>
        </w:tc>
        <w:tc>
          <w:tcPr>
            <w:tcW w:w="2026" w:type="dxa"/>
            <w:vAlign w:val="bottom"/>
          </w:tcPr>
          <w:p w14:paraId="7C3977F2" w14:textId="77777777" w:rsidR="000C59A0" w:rsidRPr="001C48F1" w:rsidRDefault="000C59A0" w:rsidP="00D50C2A">
            <w:pPr>
              <w:pStyle w:val="TableText"/>
            </w:pPr>
            <w:r>
              <w:t>255.255.255.252</w:t>
            </w:r>
          </w:p>
        </w:tc>
        <w:tc>
          <w:tcPr>
            <w:tcW w:w="2026" w:type="dxa"/>
            <w:vAlign w:val="bottom"/>
          </w:tcPr>
          <w:p w14:paraId="43BB8077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6E365D6C" w14:textId="77777777" w:rsidTr="000C59A0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20F77F6B" w14:textId="77777777" w:rsidR="000C59A0" w:rsidRPr="001C48F1" w:rsidRDefault="000C59A0" w:rsidP="00D50C2A">
            <w:pPr>
              <w:pStyle w:val="TableText"/>
            </w:pPr>
            <w:r>
              <w:t>R3</w:t>
            </w:r>
          </w:p>
        </w:tc>
        <w:tc>
          <w:tcPr>
            <w:tcW w:w="2026" w:type="dxa"/>
            <w:vAlign w:val="bottom"/>
          </w:tcPr>
          <w:p w14:paraId="51DFE7E3" w14:textId="77777777" w:rsidR="000C59A0" w:rsidRPr="001C48F1" w:rsidRDefault="000C59A0" w:rsidP="00D50C2A">
            <w:pPr>
              <w:pStyle w:val="TableText"/>
            </w:pPr>
            <w:r>
              <w:t>G0/0</w:t>
            </w:r>
          </w:p>
        </w:tc>
        <w:tc>
          <w:tcPr>
            <w:tcW w:w="2026" w:type="dxa"/>
            <w:vAlign w:val="bottom"/>
          </w:tcPr>
          <w:p w14:paraId="15CFDC43" w14:textId="77777777" w:rsidR="000C59A0" w:rsidRPr="001C48F1" w:rsidRDefault="000C59A0" w:rsidP="00D50C2A">
            <w:pPr>
              <w:pStyle w:val="TableText"/>
            </w:pPr>
            <w:r>
              <w:t>192.168.30.1</w:t>
            </w:r>
          </w:p>
        </w:tc>
        <w:tc>
          <w:tcPr>
            <w:tcW w:w="2026" w:type="dxa"/>
            <w:vAlign w:val="bottom"/>
          </w:tcPr>
          <w:p w14:paraId="6241C649" w14:textId="77777777" w:rsidR="000C59A0" w:rsidRPr="001C48F1" w:rsidRDefault="000C59A0" w:rsidP="00D50C2A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vAlign w:val="bottom"/>
          </w:tcPr>
          <w:p w14:paraId="1060D775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232D1B0C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</w:tcBorders>
            <w:vAlign w:val="bottom"/>
          </w:tcPr>
          <w:p w14:paraId="36AAE1BC" w14:textId="77777777" w:rsidR="000C59A0" w:rsidRPr="003979F1" w:rsidRDefault="000C59A0" w:rsidP="000C59A0">
            <w:pPr>
              <w:pStyle w:val="ConfigWindow"/>
            </w:pPr>
            <w:r>
              <w:t>R3</w:t>
            </w:r>
          </w:p>
        </w:tc>
        <w:tc>
          <w:tcPr>
            <w:tcW w:w="2026" w:type="dxa"/>
            <w:vAlign w:val="bottom"/>
          </w:tcPr>
          <w:p w14:paraId="54A2B98B" w14:textId="77777777" w:rsidR="000C59A0" w:rsidRPr="001C48F1" w:rsidRDefault="000C59A0" w:rsidP="00D50C2A">
            <w:pPr>
              <w:pStyle w:val="TableText"/>
            </w:pPr>
            <w:r>
              <w:t>S0/0/1</w:t>
            </w:r>
          </w:p>
        </w:tc>
        <w:tc>
          <w:tcPr>
            <w:tcW w:w="2026" w:type="dxa"/>
            <w:vAlign w:val="bottom"/>
          </w:tcPr>
          <w:p w14:paraId="01B4F7F2" w14:textId="77777777" w:rsidR="000C59A0" w:rsidRPr="001C48F1" w:rsidRDefault="000C59A0" w:rsidP="00D50C2A">
            <w:pPr>
              <w:pStyle w:val="TableText"/>
            </w:pPr>
            <w:r>
              <w:t>10.2.2.1</w:t>
            </w:r>
          </w:p>
        </w:tc>
        <w:tc>
          <w:tcPr>
            <w:tcW w:w="2026" w:type="dxa"/>
            <w:vAlign w:val="bottom"/>
          </w:tcPr>
          <w:p w14:paraId="1698A85A" w14:textId="77777777" w:rsidR="000C59A0" w:rsidRPr="001C48F1" w:rsidRDefault="000C59A0" w:rsidP="00D50C2A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vAlign w:val="bottom"/>
          </w:tcPr>
          <w:p w14:paraId="797F4954" w14:textId="77777777" w:rsidR="000C59A0" w:rsidRPr="001C48F1" w:rsidRDefault="000C59A0" w:rsidP="00D50C2A">
            <w:pPr>
              <w:pStyle w:val="TableText"/>
            </w:pPr>
            <w:r>
              <w:t>—</w:t>
            </w:r>
          </w:p>
        </w:tc>
      </w:tr>
      <w:tr w:rsidR="000C59A0" w:rsidRPr="001C48F1" w14:paraId="056A01A4" w14:textId="77777777" w:rsidTr="000C59A0">
        <w:trPr>
          <w:cantSplit/>
          <w:jc w:val="center"/>
        </w:trPr>
        <w:tc>
          <w:tcPr>
            <w:tcW w:w="2025" w:type="dxa"/>
            <w:vAlign w:val="bottom"/>
          </w:tcPr>
          <w:p w14:paraId="147354D5" w14:textId="77777777" w:rsidR="000C59A0" w:rsidRPr="001C48F1" w:rsidRDefault="000C59A0" w:rsidP="00D50C2A">
            <w:pPr>
              <w:pStyle w:val="TableText"/>
            </w:pPr>
            <w:r>
              <w:t>PC1</w:t>
            </w:r>
          </w:p>
        </w:tc>
        <w:tc>
          <w:tcPr>
            <w:tcW w:w="2026" w:type="dxa"/>
            <w:vAlign w:val="bottom"/>
          </w:tcPr>
          <w:p w14:paraId="278A2F12" w14:textId="77777777" w:rsidR="000C59A0" w:rsidRPr="001C48F1" w:rsidRDefault="000C59A0" w:rsidP="00D50C2A">
            <w:pPr>
              <w:pStyle w:val="TableText"/>
            </w:pPr>
            <w:r>
              <w:t>NIC</w:t>
            </w:r>
          </w:p>
        </w:tc>
        <w:tc>
          <w:tcPr>
            <w:tcW w:w="2026" w:type="dxa"/>
            <w:vAlign w:val="bottom"/>
          </w:tcPr>
          <w:p w14:paraId="7B3C8826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5C400600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1F3312EE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</w:tr>
      <w:tr w:rsidR="000C59A0" w:rsidRPr="001C48F1" w14:paraId="681B23BC" w14:textId="77777777" w:rsidTr="000C59A0">
        <w:trPr>
          <w:cantSplit/>
          <w:jc w:val="center"/>
        </w:trPr>
        <w:tc>
          <w:tcPr>
            <w:tcW w:w="2025" w:type="dxa"/>
            <w:vAlign w:val="bottom"/>
          </w:tcPr>
          <w:p w14:paraId="4ECDA780" w14:textId="77777777" w:rsidR="000C59A0" w:rsidRPr="001C48F1" w:rsidRDefault="000C59A0" w:rsidP="00D50C2A">
            <w:pPr>
              <w:pStyle w:val="TableText"/>
            </w:pPr>
            <w:r>
              <w:t>PC2</w:t>
            </w:r>
          </w:p>
        </w:tc>
        <w:tc>
          <w:tcPr>
            <w:tcW w:w="2026" w:type="dxa"/>
            <w:vAlign w:val="bottom"/>
          </w:tcPr>
          <w:p w14:paraId="429FB8CF" w14:textId="77777777" w:rsidR="000C59A0" w:rsidRPr="001C48F1" w:rsidRDefault="000C59A0" w:rsidP="00D50C2A">
            <w:pPr>
              <w:pStyle w:val="TableText"/>
            </w:pPr>
            <w:r>
              <w:t>NIC</w:t>
            </w:r>
          </w:p>
        </w:tc>
        <w:tc>
          <w:tcPr>
            <w:tcW w:w="2026" w:type="dxa"/>
            <w:vAlign w:val="bottom"/>
          </w:tcPr>
          <w:p w14:paraId="0481B8D7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7F9CC933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3CDF931A" w14:textId="77777777" w:rsidR="000C59A0" w:rsidRPr="001C48F1" w:rsidRDefault="000C59A0" w:rsidP="00D50C2A">
            <w:pPr>
              <w:pStyle w:val="TableText"/>
            </w:pPr>
            <w:r>
              <w:t>Назначенный DHCP</w:t>
            </w:r>
          </w:p>
        </w:tc>
      </w:tr>
      <w:tr w:rsidR="000C59A0" w:rsidRPr="001C48F1" w14:paraId="0E534A5F" w14:textId="77777777" w:rsidTr="000C59A0">
        <w:trPr>
          <w:cantSplit/>
          <w:jc w:val="center"/>
        </w:trPr>
        <w:tc>
          <w:tcPr>
            <w:tcW w:w="2025" w:type="dxa"/>
            <w:vAlign w:val="bottom"/>
          </w:tcPr>
          <w:p w14:paraId="7436D496" w14:textId="77777777" w:rsidR="000C59A0" w:rsidRPr="001C48F1" w:rsidRDefault="000C59A0" w:rsidP="00D50C2A">
            <w:pPr>
              <w:pStyle w:val="TableText"/>
            </w:pPr>
            <w:r>
              <w:t>DNS Server</w:t>
            </w:r>
          </w:p>
        </w:tc>
        <w:tc>
          <w:tcPr>
            <w:tcW w:w="2026" w:type="dxa"/>
            <w:vAlign w:val="bottom"/>
          </w:tcPr>
          <w:p w14:paraId="768670E8" w14:textId="77777777" w:rsidR="000C59A0" w:rsidRPr="001C48F1" w:rsidRDefault="000C59A0" w:rsidP="00D50C2A">
            <w:pPr>
              <w:pStyle w:val="TableText"/>
            </w:pPr>
            <w:r>
              <w:t>NIC</w:t>
            </w:r>
          </w:p>
        </w:tc>
        <w:tc>
          <w:tcPr>
            <w:tcW w:w="2026" w:type="dxa"/>
            <w:vAlign w:val="bottom"/>
          </w:tcPr>
          <w:p w14:paraId="1EA65C36" w14:textId="77777777" w:rsidR="000C59A0" w:rsidRPr="001C48F1" w:rsidRDefault="000C59A0" w:rsidP="00D50C2A">
            <w:pPr>
              <w:pStyle w:val="TableText"/>
            </w:pPr>
            <w:r>
              <w:t>192.168.20.254</w:t>
            </w:r>
          </w:p>
        </w:tc>
        <w:tc>
          <w:tcPr>
            <w:tcW w:w="2026" w:type="dxa"/>
            <w:vAlign w:val="bottom"/>
          </w:tcPr>
          <w:p w14:paraId="6F2C34B1" w14:textId="77777777" w:rsidR="000C59A0" w:rsidRPr="001C48F1" w:rsidRDefault="000C59A0" w:rsidP="00D50C2A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vAlign w:val="bottom"/>
          </w:tcPr>
          <w:p w14:paraId="0DEE6988" w14:textId="77777777" w:rsidR="000C59A0" w:rsidRPr="001C48F1" w:rsidRDefault="000C59A0" w:rsidP="00D50C2A">
            <w:pPr>
              <w:pStyle w:val="TableText"/>
            </w:pPr>
            <w:r>
              <w:t>192.168.20.1</w:t>
            </w:r>
          </w:p>
        </w:tc>
      </w:tr>
    </w:tbl>
    <w:p w14:paraId="2C58C853" w14:textId="77777777" w:rsidR="000C59A0" w:rsidRPr="00BB73FF" w:rsidRDefault="000C59A0" w:rsidP="000C59A0">
      <w:pPr>
        <w:pStyle w:val="1"/>
      </w:pPr>
      <w:r>
        <w:t>Задачи</w:t>
      </w:r>
    </w:p>
    <w:p w14:paraId="6509D943" w14:textId="77777777" w:rsidR="000C59A0" w:rsidRPr="004C0909" w:rsidRDefault="000C59A0" w:rsidP="000C59A0">
      <w:pPr>
        <w:pStyle w:val="BodyTextL25Bold"/>
      </w:pPr>
      <w:r>
        <w:t>Часть 1. Настройка маршрутизатора в роли DHCP-сервера</w:t>
      </w:r>
    </w:p>
    <w:p w14:paraId="45E0D99F" w14:textId="77777777" w:rsidR="000C59A0" w:rsidRPr="004C0909" w:rsidRDefault="000C59A0" w:rsidP="000C59A0">
      <w:pPr>
        <w:pStyle w:val="BodyTextL25Bold"/>
      </w:pPr>
      <w:r>
        <w:t>Часть 2. Настройка ретрансляции DHCP</w:t>
      </w:r>
    </w:p>
    <w:p w14:paraId="5E099362" w14:textId="77777777" w:rsidR="000C59A0" w:rsidRPr="004C0909" w:rsidRDefault="000C59A0" w:rsidP="000C59A0">
      <w:pPr>
        <w:pStyle w:val="BodyTextL25Bold"/>
      </w:pPr>
      <w:r>
        <w:t>Часть 3. Настройка маршрутизатора в роли DHCP-клиента</w:t>
      </w:r>
    </w:p>
    <w:p w14:paraId="306802A6" w14:textId="77777777" w:rsidR="000C59A0" w:rsidRDefault="000C59A0" w:rsidP="000C59A0">
      <w:pPr>
        <w:pStyle w:val="BodyTextL25Bold"/>
      </w:pPr>
      <w:r>
        <w:t>Часть 4. Проверка DHCP и подключения</w:t>
      </w:r>
    </w:p>
    <w:p w14:paraId="213A714C" w14:textId="77777777" w:rsidR="000C59A0" w:rsidRPr="00C07FD9" w:rsidRDefault="000C59A0" w:rsidP="000C59A0">
      <w:pPr>
        <w:pStyle w:val="1"/>
      </w:pPr>
      <w:r>
        <w:t>Сценарий</w:t>
      </w:r>
    </w:p>
    <w:p w14:paraId="5A194607" w14:textId="77777777" w:rsidR="000C59A0" w:rsidRDefault="000C59A0" w:rsidP="000C59A0">
      <w:pPr>
        <w:pStyle w:val="BodyTextL25"/>
      </w:pPr>
      <w:r>
        <w:t>Выделенный сервер DHCP хорошо масштабируется и им относительно легко управлять, однако использование подобного сервера в каждой точке сети может оказаться слишком затратным. Вместе с тем маршрутизатор Cisco можно настроить для обеспечения DHCP-служб без необходимости в выделенном сервере. Будучи сетевым специалистом вашей компании, вам была назначена задача настройки маршрутизатора Cisco в качестве DHCP-сервера. Также необходимо настроить пограничный маршрутизатор в качестве DHCP-клиента таким образом, чтобы он получал IP-адрес от сети интернет-провайдера.</w:t>
      </w:r>
    </w:p>
    <w:p w14:paraId="16A05715" w14:textId="77777777" w:rsidR="000C59A0" w:rsidRDefault="000C59A0" w:rsidP="000C59A0">
      <w:pPr>
        <w:pStyle w:val="1"/>
      </w:pPr>
      <w:r>
        <w:lastRenderedPageBreak/>
        <w:t>Инструкции</w:t>
      </w:r>
    </w:p>
    <w:p w14:paraId="2039809F" w14:textId="77777777" w:rsidR="000C59A0" w:rsidRDefault="000C59A0" w:rsidP="000C59A0">
      <w:pPr>
        <w:pStyle w:val="2"/>
      </w:pPr>
      <w:r>
        <w:t>Настройка маршрутизатора в роли DHCP-сервера</w:t>
      </w:r>
    </w:p>
    <w:p w14:paraId="59080BE2" w14:textId="77777777" w:rsidR="000C59A0" w:rsidRDefault="000C59A0" w:rsidP="000C59A0">
      <w:pPr>
        <w:pStyle w:val="3"/>
      </w:pPr>
      <w:r>
        <w:t>Исключите зарезервированные IPv4-адреса из пула DHCP.</w:t>
      </w:r>
    </w:p>
    <w:p w14:paraId="24BCB8D1" w14:textId="77777777" w:rsidR="000C59A0" w:rsidRPr="00BB28FA" w:rsidRDefault="000C59A0" w:rsidP="000C59A0">
      <w:pPr>
        <w:pStyle w:val="BodyTextL25"/>
      </w:pPr>
      <w:r>
        <w:t>Адреса, статически назначенные устройствам в сетях, которые будут использовать DHCP, должны быть исключены из пулов DHCP. Это позволяет избежать ошибок, связанных с дублирующимися IP-адресами. В этом случае IP-адреса интерфейсов LAN R1 и R3 должны быть исключены из пула DHCP. Кроме того, девять других адресов исключаются для статического назначения другим устройствам, таким как серверы и интерфейсы управления устройствами.</w:t>
      </w:r>
    </w:p>
    <w:p w14:paraId="770AE9FD" w14:textId="4333D0E4" w:rsidR="000C59A0" w:rsidRDefault="000C59A0" w:rsidP="00DD155E">
      <w:pPr>
        <w:pStyle w:val="SubStepAlpha"/>
        <w:spacing w:after="0"/>
      </w:pPr>
      <w:r>
        <w:t xml:space="preserve">Настройте маршрутизатор </w:t>
      </w:r>
      <w:r w:rsidRPr="001C48F1">
        <w:rPr>
          <w:b/>
        </w:rPr>
        <w:t>R2</w:t>
      </w:r>
      <w:r>
        <w:t xml:space="preserve"> таким образом, чтобы исключить первые 10 адресов из локальных сетей маршрутизатора R1.</w:t>
      </w:r>
    </w:p>
    <w:p w14:paraId="35E196D7" w14:textId="36C180F8" w:rsidR="00DD155E" w:rsidRDefault="00DD155E" w:rsidP="00DD155E">
      <w:pPr>
        <w:pStyle w:val="ConfigWindow"/>
      </w:pPr>
      <w:r>
        <w:t>Откройте окно конфигурации</w:t>
      </w:r>
    </w:p>
    <w:p w14:paraId="78BF745C" w14:textId="77777777" w:rsidR="000C59A0" w:rsidRDefault="000C59A0" w:rsidP="000C59A0">
      <w:pPr>
        <w:pStyle w:val="CMD"/>
        <w:rPr>
          <w:b/>
        </w:rPr>
      </w:pPr>
      <w:r>
        <w:t xml:space="preserve">R2(config)# </w:t>
      </w:r>
      <w:r>
        <w:rPr>
          <w:b/>
        </w:rPr>
        <w:t>ip dhcp excluded-address 192.168.10.1 192.168.10.10</w:t>
      </w:r>
    </w:p>
    <w:p w14:paraId="63DFEB86" w14:textId="77777777" w:rsidR="000C59A0" w:rsidRPr="00DF3FC1" w:rsidRDefault="000C59A0" w:rsidP="000C59A0">
      <w:pPr>
        <w:pStyle w:val="SubStepAlpha"/>
      </w:pPr>
      <w:r>
        <w:t xml:space="preserve">Настройте маршрутизатор </w:t>
      </w:r>
      <w:r>
        <w:rPr>
          <w:b/>
        </w:rPr>
        <w:t>R2</w:t>
      </w:r>
      <w:r>
        <w:t xml:space="preserve"> таким образом, чтобы исключить первые 10 адресов из локальных сетей маршрутизатора R3.</w:t>
      </w:r>
    </w:p>
    <w:p w14:paraId="6DC48A6E" w14:textId="77777777" w:rsidR="000C59A0" w:rsidRDefault="000C59A0" w:rsidP="000C59A0">
      <w:pPr>
        <w:pStyle w:val="3"/>
      </w:pPr>
      <w:r>
        <w:t>На маршрутизаторе R2 создайте пул DHCP для локальной сети маршрутизатора R1.</w:t>
      </w:r>
    </w:p>
    <w:p w14:paraId="27FF83F1" w14:textId="77777777" w:rsidR="000C59A0" w:rsidRDefault="000C59A0" w:rsidP="000C59A0">
      <w:pPr>
        <w:pStyle w:val="SubStepAlpha"/>
      </w:pPr>
      <w:r>
        <w:t xml:space="preserve">Создайте пул DHCP под названием </w:t>
      </w:r>
      <w:r w:rsidRPr="007B3744">
        <w:rPr>
          <w:b/>
        </w:rPr>
        <w:t>R1-LAN</w:t>
      </w:r>
      <w:r>
        <w:t xml:space="preserve"> (с учетом регистра).</w:t>
      </w:r>
    </w:p>
    <w:p w14:paraId="10757046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 xml:space="preserve">R2(config)# </w:t>
      </w:r>
      <w:proofErr w:type="spellStart"/>
      <w:r w:rsidRPr="006F18D3">
        <w:rPr>
          <w:b/>
          <w:lang w:val="en-US"/>
        </w:rPr>
        <w:t>ip</w:t>
      </w:r>
      <w:proofErr w:type="spellEnd"/>
      <w:r w:rsidRPr="006F18D3">
        <w:rPr>
          <w:b/>
          <w:lang w:val="en-US"/>
        </w:rPr>
        <w:t xml:space="preserve"> </w:t>
      </w:r>
      <w:proofErr w:type="spellStart"/>
      <w:r w:rsidRPr="006F18D3">
        <w:rPr>
          <w:b/>
          <w:lang w:val="en-US"/>
        </w:rPr>
        <w:t>dhcp</w:t>
      </w:r>
      <w:proofErr w:type="spellEnd"/>
      <w:r w:rsidRPr="006F18D3">
        <w:rPr>
          <w:b/>
          <w:lang w:val="en-US"/>
        </w:rPr>
        <w:t xml:space="preserve"> pool R1-LAN</w:t>
      </w:r>
    </w:p>
    <w:p w14:paraId="0460D7FE" w14:textId="77777777" w:rsidR="000C59A0" w:rsidRDefault="000C59A0" w:rsidP="000C59A0">
      <w:pPr>
        <w:pStyle w:val="SubStepAlpha"/>
      </w:pPr>
      <w:r>
        <w:t>Настройте пул DHCP с учетом сетевого адреса, шлюза по умолчанию и IP-адреса сервера DNS.</w:t>
      </w:r>
    </w:p>
    <w:p w14:paraId="124AE559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>R2(</w:t>
      </w:r>
      <w:proofErr w:type="spellStart"/>
      <w:r w:rsidRPr="006F18D3">
        <w:rPr>
          <w:lang w:val="en-US"/>
        </w:rPr>
        <w:t>dhcp</w:t>
      </w:r>
      <w:proofErr w:type="spellEnd"/>
      <w:r w:rsidRPr="006F18D3">
        <w:rPr>
          <w:lang w:val="en-US"/>
        </w:rPr>
        <w:t>-</w:t>
      </w:r>
      <w:proofErr w:type="gramStart"/>
      <w:r w:rsidRPr="006F18D3">
        <w:rPr>
          <w:lang w:val="en-US"/>
        </w:rPr>
        <w:t>config)#</w:t>
      </w:r>
      <w:proofErr w:type="gramEnd"/>
      <w:r w:rsidRPr="006F18D3">
        <w:rPr>
          <w:b/>
          <w:lang w:val="en-US"/>
        </w:rPr>
        <w:t xml:space="preserve"> network 192.168.10.0 255.255.255.0</w:t>
      </w:r>
    </w:p>
    <w:p w14:paraId="5E4D320A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>R2(</w:t>
      </w:r>
      <w:proofErr w:type="spellStart"/>
      <w:r w:rsidRPr="006F18D3">
        <w:rPr>
          <w:lang w:val="en-US"/>
        </w:rPr>
        <w:t>dhcp</w:t>
      </w:r>
      <w:proofErr w:type="spellEnd"/>
      <w:r w:rsidRPr="006F18D3">
        <w:rPr>
          <w:lang w:val="en-US"/>
        </w:rPr>
        <w:t>-</w:t>
      </w:r>
      <w:proofErr w:type="gramStart"/>
      <w:r w:rsidRPr="006F18D3">
        <w:rPr>
          <w:lang w:val="en-US"/>
        </w:rPr>
        <w:t>config)#</w:t>
      </w:r>
      <w:proofErr w:type="gramEnd"/>
      <w:r w:rsidRPr="006F18D3">
        <w:rPr>
          <w:b/>
          <w:lang w:val="en-US"/>
        </w:rPr>
        <w:t xml:space="preserve"> default-router 192.168.10.1</w:t>
      </w:r>
    </w:p>
    <w:p w14:paraId="52859800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>R2(</w:t>
      </w:r>
      <w:proofErr w:type="spellStart"/>
      <w:r w:rsidRPr="006F18D3">
        <w:rPr>
          <w:lang w:val="en-US"/>
        </w:rPr>
        <w:t>dhcp</w:t>
      </w:r>
      <w:proofErr w:type="spellEnd"/>
      <w:r w:rsidRPr="006F18D3">
        <w:rPr>
          <w:lang w:val="en-US"/>
        </w:rPr>
        <w:t>-</w:t>
      </w:r>
      <w:proofErr w:type="gramStart"/>
      <w:r w:rsidRPr="006F18D3">
        <w:rPr>
          <w:lang w:val="en-US"/>
        </w:rPr>
        <w:t>config)#</w:t>
      </w:r>
      <w:proofErr w:type="gramEnd"/>
      <w:r w:rsidRPr="006F18D3">
        <w:rPr>
          <w:b/>
          <w:lang w:val="en-US"/>
        </w:rPr>
        <w:t xml:space="preserve"> </w:t>
      </w:r>
      <w:proofErr w:type="spellStart"/>
      <w:r w:rsidRPr="006F18D3">
        <w:rPr>
          <w:b/>
          <w:lang w:val="en-US"/>
        </w:rPr>
        <w:t>dns</w:t>
      </w:r>
      <w:proofErr w:type="spellEnd"/>
      <w:r w:rsidRPr="006F18D3">
        <w:rPr>
          <w:b/>
          <w:lang w:val="en-US"/>
        </w:rPr>
        <w:t>-server 192.168.20.254</w:t>
      </w:r>
    </w:p>
    <w:p w14:paraId="6A252731" w14:textId="77777777" w:rsidR="000C59A0" w:rsidRDefault="000C59A0" w:rsidP="000C59A0">
      <w:pPr>
        <w:pStyle w:val="3"/>
      </w:pPr>
      <w:r>
        <w:t>На маршрутизаторе R2 создайте пул DHCP для локальной сети маршрутизатора R3.</w:t>
      </w:r>
    </w:p>
    <w:p w14:paraId="2E5D71EC" w14:textId="77777777" w:rsidR="000C59A0" w:rsidRDefault="000C59A0" w:rsidP="000C59A0">
      <w:pPr>
        <w:pStyle w:val="SubStepAlpha"/>
      </w:pPr>
      <w:r>
        <w:t xml:space="preserve">Создайте пул DHCP под названием </w:t>
      </w:r>
      <w:r w:rsidRPr="007B3744">
        <w:rPr>
          <w:b/>
        </w:rPr>
        <w:t>R3-LAN</w:t>
      </w:r>
      <w:r>
        <w:t xml:space="preserve"> (с чувствительным регистром).</w:t>
      </w:r>
    </w:p>
    <w:p w14:paraId="5300D696" w14:textId="77777777" w:rsidR="000C59A0" w:rsidRDefault="000C59A0" w:rsidP="000C59A0">
      <w:pPr>
        <w:pStyle w:val="SubStepAlpha"/>
      </w:pPr>
      <w:r>
        <w:t>Настройте пул DHCP с учетом сетевого адреса, шлюза по умолчанию и IP-адреса сервера DNS. См. таблицу адресации.</w:t>
      </w:r>
    </w:p>
    <w:p w14:paraId="6B969DBB" w14:textId="42678E0A" w:rsidR="00DD155E" w:rsidRPr="000C59A0" w:rsidRDefault="00DD155E" w:rsidP="00DD155E">
      <w:pPr>
        <w:pStyle w:val="ConfigWindow"/>
      </w:pPr>
      <w:r>
        <w:t>Закройте окно настройки.</w:t>
      </w:r>
    </w:p>
    <w:p w14:paraId="6A6F8020" w14:textId="77777777" w:rsidR="000C59A0" w:rsidRDefault="000C59A0" w:rsidP="009C170C">
      <w:pPr>
        <w:pStyle w:val="2"/>
      </w:pPr>
      <w:r>
        <w:t>Настройка DHCP-ретрансляции</w:t>
      </w:r>
    </w:p>
    <w:p w14:paraId="52933905" w14:textId="77777777" w:rsidR="000C59A0" w:rsidRDefault="000C59A0" w:rsidP="000C59A0">
      <w:pPr>
        <w:pStyle w:val="3"/>
      </w:pPr>
      <w:r>
        <w:t>Настройте маршрутизаторы R1 и R3 в качестве агентов-ретрансляторов.</w:t>
      </w:r>
    </w:p>
    <w:p w14:paraId="74FF5625" w14:textId="77777777" w:rsidR="000C59A0" w:rsidRPr="00DF3959" w:rsidRDefault="000C59A0" w:rsidP="000C59A0">
      <w:pPr>
        <w:pStyle w:val="BodyTextL25"/>
      </w:pPr>
      <w:r>
        <w:t>Чтобы клиенты DHCP получали адрес от сервера в другом сегменте локальной сети, интерфейс, к которому подключены клиенты, должен содержать вспомогательный адрес, указывающий на DHCP-сервер. В этом случае узлы локальных сетей, подключенных к R1 и R3, получат доступ к DHCP-серверу, настроенному на R2. IP-адреса последовательных интерфейсов R2, подключенных к R1 и R3, используются в качестве вспомогательных адресов. Трафик DHCP от узлов локальных сетей R1 и R3 будет перенаправляться на эти адреса и обрабатываться DHCP-сервером, настроенным на R2.</w:t>
      </w:r>
    </w:p>
    <w:p w14:paraId="0298C7C6" w14:textId="19C0F146" w:rsidR="000C59A0" w:rsidRDefault="000C59A0" w:rsidP="00DD155E">
      <w:pPr>
        <w:pStyle w:val="SubStepAlpha"/>
        <w:spacing w:after="0"/>
      </w:pPr>
      <w:r>
        <w:t>Настройте helper address для интерфейса локальной сети на R1.</w:t>
      </w:r>
    </w:p>
    <w:p w14:paraId="19F4C387" w14:textId="08B21D8A" w:rsidR="00DD155E" w:rsidRPr="00DF3FC1" w:rsidRDefault="00DD155E" w:rsidP="00DD155E">
      <w:pPr>
        <w:pStyle w:val="ConfigWindow"/>
      </w:pPr>
      <w:r>
        <w:t>Откройте окно конфигурации</w:t>
      </w:r>
    </w:p>
    <w:p w14:paraId="3A34B3FF" w14:textId="77777777" w:rsidR="000C59A0" w:rsidRPr="00DF3FC1" w:rsidRDefault="000C59A0" w:rsidP="000C59A0">
      <w:pPr>
        <w:pStyle w:val="CMD"/>
      </w:pPr>
      <w:r>
        <w:t xml:space="preserve">R1(config)# </w:t>
      </w:r>
      <w:r w:rsidRPr="00DF3FC1">
        <w:rPr>
          <w:b/>
        </w:rPr>
        <w:t>interface g0/0</w:t>
      </w:r>
    </w:p>
    <w:p w14:paraId="12EA18E8" w14:textId="77777777" w:rsidR="000C59A0" w:rsidRPr="006F18D3" w:rsidRDefault="000C59A0" w:rsidP="000C59A0">
      <w:pPr>
        <w:pStyle w:val="CMD"/>
        <w:rPr>
          <w:b/>
          <w:lang w:val="en-US"/>
        </w:rPr>
      </w:pPr>
      <w:r w:rsidRPr="006F18D3">
        <w:rPr>
          <w:lang w:val="en-US"/>
        </w:rPr>
        <w:t>R1(config-</w:t>
      </w:r>
      <w:proofErr w:type="gramStart"/>
      <w:r w:rsidRPr="006F18D3">
        <w:rPr>
          <w:lang w:val="en-US"/>
        </w:rPr>
        <w:t>if)#</w:t>
      </w:r>
      <w:proofErr w:type="gramEnd"/>
      <w:r w:rsidRPr="006F18D3">
        <w:rPr>
          <w:b/>
          <w:lang w:val="en-US"/>
        </w:rPr>
        <w:t xml:space="preserve"> </w:t>
      </w:r>
      <w:proofErr w:type="spellStart"/>
      <w:r w:rsidRPr="006F18D3">
        <w:rPr>
          <w:b/>
          <w:lang w:val="en-US"/>
        </w:rPr>
        <w:t>ip</w:t>
      </w:r>
      <w:proofErr w:type="spellEnd"/>
      <w:r w:rsidRPr="006F18D3">
        <w:rPr>
          <w:b/>
          <w:lang w:val="en-US"/>
        </w:rPr>
        <w:t xml:space="preserve"> helper-address 10.1.1.2</w:t>
      </w:r>
    </w:p>
    <w:p w14:paraId="39CA298A" w14:textId="77777777" w:rsidR="000C59A0" w:rsidRPr="000C59A0" w:rsidRDefault="000C59A0" w:rsidP="000C59A0">
      <w:pPr>
        <w:pStyle w:val="SubStepAlpha"/>
      </w:pPr>
      <w:r>
        <w:t xml:space="preserve">Настройте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для интерфейса локальной сети на R3.</w:t>
      </w:r>
    </w:p>
    <w:p w14:paraId="4F97B98F" w14:textId="77777777" w:rsidR="000C59A0" w:rsidRDefault="000C59A0" w:rsidP="000C59A0">
      <w:pPr>
        <w:pStyle w:val="3"/>
      </w:pPr>
      <w:r>
        <w:t>Настройте узлы для получения информации об IP-адресации от DHCP.</w:t>
      </w:r>
    </w:p>
    <w:p w14:paraId="0AB68675" w14:textId="77777777" w:rsidR="000C59A0" w:rsidRDefault="000C59A0" w:rsidP="00D13C1E">
      <w:pPr>
        <w:pStyle w:val="SubStepAlpha"/>
      </w:pPr>
      <w:r>
        <w:t>Настройте узлы PC1 и PC2 для получения IP-адресов от DHCP-сервера.</w:t>
      </w:r>
    </w:p>
    <w:p w14:paraId="1750F260" w14:textId="0D93067E" w:rsidR="000C59A0" w:rsidRDefault="000C59A0" w:rsidP="00D13C1E">
      <w:pPr>
        <w:pStyle w:val="SubStepAlpha"/>
      </w:pPr>
      <w:r>
        <w:lastRenderedPageBreak/>
        <w:t>Убедитесь, что узлы получили адреса из нужных пулов DHCP.</w:t>
      </w:r>
    </w:p>
    <w:p w14:paraId="5C6CB9CF" w14:textId="2D5615BA" w:rsidR="00DD155E" w:rsidRPr="005220FC" w:rsidRDefault="00DD155E" w:rsidP="00DD155E">
      <w:pPr>
        <w:pStyle w:val="ConfigWindow"/>
      </w:pPr>
      <w:r>
        <w:t>Закройте окно настройки.</w:t>
      </w:r>
    </w:p>
    <w:p w14:paraId="176F0560" w14:textId="77777777" w:rsidR="000C59A0" w:rsidRDefault="000C59A0" w:rsidP="000C59A0">
      <w:pPr>
        <w:pStyle w:val="2"/>
      </w:pPr>
      <w:r>
        <w:t>Настройка маршрутизатора в качестве DHCP-клиента</w:t>
      </w:r>
    </w:p>
    <w:p w14:paraId="192DE5B4" w14:textId="77777777" w:rsidR="000C59A0" w:rsidRPr="008E30BF" w:rsidRDefault="000C59A0" w:rsidP="000C59A0">
      <w:pPr>
        <w:pStyle w:val="BodyTextL25"/>
      </w:pPr>
      <w:r>
        <w:t xml:space="preserve">Так же, как ПК может получать адрес IPv4 от сервера, интерфейс маршрутизатора имеет возможность делать то же самое. Маршрутизатор </w:t>
      </w:r>
      <w:r>
        <w:rPr>
          <w:b/>
        </w:rPr>
        <w:t>R2</w:t>
      </w:r>
      <w:r>
        <w:t xml:space="preserve"> должен быть настроен на получение адресации от поставщика услуг Интернета.</w:t>
      </w:r>
    </w:p>
    <w:p w14:paraId="10D1FC37" w14:textId="5A8C3BB0" w:rsidR="000C59A0" w:rsidRDefault="000C59A0" w:rsidP="00DD155E">
      <w:pPr>
        <w:pStyle w:val="SubStepAlpha"/>
        <w:spacing w:after="0"/>
      </w:pPr>
      <w:r>
        <w:t xml:space="preserve">Настройте интерфейс Gigabit Ethernet 0/1 на маршрутизаторе </w:t>
      </w:r>
      <w:r w:rsidRPr="008E30BF">
        <w:rPr>
          <w:b/>
        </w:rPr>
        <w:t>R2</w:t>
      </w:r>
      <w:r>
        <w:t xml:space="preserve"> для получения информации об IP-адресации через DHCP и включения интерфейса.</w:t>
      </w:r>
    </w:p>
    <w:p w14:paraId="50DAB4D7" w14:textId="5DA826AD" w:rsidR="00DD155E" w:rsidRDefault="00DD155E" w:rsidP="00DD155E">
      <w:pPr>
        <w:pStyle w:val="ConfigWindow"/>
      </w:pPr>
      <w:r>
        <w:t>Откройте окно конфигурации</w:t>
      </w:r>
    </w:p>
    <w:p w14:paraId="62C58AF1" w14:textId="77777777" w:rsidR="000C59A0" w:rsidRPr="00DF3959" w:rsidRDefault="000C59A0" w:rsidP="000C59A0">
      <w:pPr>
        <w:pStyle w:val="CMD"/>
      </w:pPr>
      <w:r>
        <w:t xml:space="preserve">R2(config)# </w:t>
      </w:r>
      <w:r w:rsidRPr="00DF3959">
        <w:rPr>
          <w:b/>
        </w:rPr>
        <w:t>interface g0/1</w:t>
      </w:r>
    </w:p>
    <w:p w14:paraId="4F702BE5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>R2(config-</w:t>
      </w:r>
      <w:proofErr w:type="gramStart"/>
      <w:r w:rsidRPr="006F18D3">
        <w:rPr>
          <w:lang w:val="en-US"/>
        </w:rPr>
        <w:t>if)#</w:t>
      </w:r>
      <w:proofErr w:type="gramEnd"/>
      <w:r w:rsidRPr="006F18D3">
        <w:rPr>
          <w:b/>
          <w:lang w:val="en-US"/>
        </w:rPr>
        <w:t xml:space="preserve"> </w:t>
      </w:r>
      <w:proofErr w:type="spellStart"/>
      <w:r w:rsidRPr="006F18D3">
        <w:rPr>
          <w:b/>
          <w:lang w:val="en-US"/>
        </w:rPr>
        <w:t>ip</w:t>
      </w:r>
      <w:proofErr w:type="spellEnd"/>
      <w:r w:rsidRPr="006F18D3">
        <w:rPr>
          <w:b/>
          <w:lang w:val="en-US"/>
        </w:rPr>
        <w:t xml:space="preserve"> address </w:t>
      </w:r>
      <w:proofErr w:type="spellStart"/>
      <w:r w:rsidRPr="006F18D3">
        <w:rPr>
          <w:b/>
          <w:lang w:val="en-US"/>
        </w:rPr>
        <w:t>dhcp</w:t>
      </w:r>
      <w:proofErr w:type="spellEnd"/>
    </w:p>
    <w:p w14:paraId="1D50E30F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>R2(config-</w:t>
      </w:r>
      <w:proofErr w:type="gramStart"/>
      <w:r w:rsidRPr="006F18D3">
        <w:rPr>
          <w:lang w:val="en-US"/>
        </w:rPr>
        <w:t>if)#</w:t>
      </w:r>
      <w:proofErr w:type="gramEnd"/>
      <w:r w:rsidRPr="006F18D3">
        <w:rPr>
          <w:b/>
          <w:lang w:val="en-US"/>
        </w:rPr>
        <w:t xml:space="preserve"> no shutdown</w:t>
      </w:r>
    </w:p>
    <w:p w14:paraId="43237B62" w14:textId="77777777" w:rsidR="000C59A0" w:rsidRPr="006F18D3" w:rsidRDefault="000C59A0" w:rsidP="000C59A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A63457">
        <w:t>Примечание</w:t>
      </w:r>
      <w:r w:rsidRPr="006F18D3">
        <w:rPr>
          <w:lang w:val="en-US"/>
        </w:rPr>
        <w:t xml:space="preserve">. </w:t>
      </w:r>
      <w:r w:rsidRPr="00A63457">
        <w:t>Используйте</w:t>
      </w:r>
      <w:r w:rsidRPr="006F18D3">
        <w:rPr>
          <w:lang w:val="en-US"/>
        </w:rPr>
        <w:t xml:space="preserve"> </w:t>
      </w:r>
      <w:r w:rsidRPr="00A63457">
        <w:t>функцию</w:t>
      </w:r>
      <w:r w:rsidRPr="006F18D3">
        <w:rPr>
          <w:lang w:val="en-US"/>
        </w:rPr>
        <w:t xml:space="preserve"> Fast Forward Time Packet </w:t>
      </w:r>
      <w:proofErr w:type="gramStart"/>
      <w:r w:rsidRPr="006F18D3">
        <w:rPr>
          <w:lang w:val="en-US"/>
        </w:rPr>
        <w:t xml:space="preserve">Tracer  </w:t>
      </w:r>
      <w:r>
        <w:t>для</w:t>
      </w:r>
      <w:proofErr w:type="gramEnd"/>
      <w:r w:rsidRPr="006F18D3">
        <w:rPr>
          <w:lang w:val="en-US"/>
        </w:rPr>
        <w:t xml:space="preserve"> </w:t>
      </w:r>
      <w:r>
        <w:t>ускорения</w:t>
      </w:r>
      <w:r w:rsidRPr="006F18D3">
        <w:rPr>
          <w:lang w:val="en-US"/>
        </w:rPr>
        <w:t xml:space="preserve"> </w:t>
      </w:r>
      <w:r>
        <w:t>процесса</w:t>
      </w:r>
      <w:r w:rsidRPr="006F18D3">
        <w:rPr>
          <w:lang w:val="en-US"/>
        </w:rPr>
        <w:t xml:space="preserve">. </w:t>
      </w:r>
    </w:p>
    <w:p w14:paraId="43413CA3" w14:textId="77777777" w:rsidR="000C59A0" w:rsidRPr="008B2BBF" w:rsidRDefault="000C59A0" w:rsidP="000C59A0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>, чтобы убедиться, что маршрутизатор R2 получил IP-адрес от DHCP-сервера.</w:t>
      </w:r>
    </w:p>
    <w:p w14:paraId="38C0117B" w14:textId="77777777" w:rsidR="000C59A0" w:rsidRDefault="000C59A0" w:rsidP="000C59A0">
      <w:pPr>
        <w:pStyle w:val="2"/>
      </w:pPr>
      <w:r>
        <w:t>Проверка DHCP и связности</w:t>
      </w:r>
    </w:p>
    <w:p w14:paraId="3B6B7479" w14:textId="77777777" w:rsidR="000C59A0" w:rsidRDefault="000C59A0" w:rsidP="000C59A0">
      <w:pPr>
        <w:pStyle w:val="3"/>
      </w:pPr>
      <w:r>
        <w:t>Проверьте ассоциации MAC- и IP-адресов в DHCP.</w:t>
      </w:r>
    </w:p>
    <w:p w14:paraId="2460292A" w14:textId="77777777" w:rsidR="000C59A0" w:rsidRPr="006F18D3" w:rsidRDefault="000C59A0" w:rsidP="000C59A0">
      <w:pPr>
        <w:pStyle w:val="CMD"/>
        <w:rPr>
          <w:lang w:val="en-US"/>
        </w:rPr>
      </w:pPr>
      <w:r w:rsidRPr="006F18D3">
        <w:rPr>
          <w:lang w:val="en-US"/>
        </w:rPr>
        <w:t xml:space="preserve">R2# </w:t>
      </w:r>
      <w:r w:rsidRPr="006F18D3">
        <w:rPr>
          <w:b/>
          <w:lang w:val="en-US"/>
        </w:rPr>
        <w:t xml:space="preserve">show </w:t>
      </w:r>
      <w:proofErr w:type="spellStart"/>
      <w:r w:rsidRPr="006F18D3">
        <w:rPr>
          <w:b/>
          <w:lang w:val="en-US"/>
        </w:rPr>
        <w:t>ip</w:t>
      </w:r>
      <w:proofErr w:type="spellEnd"/>
      <w:r w:rsidRPr="006F18D3">
        <w:rPr>
          <w:b/>
          <w:lang w:val="en-US"/>
        </w:rPr>
        <w:t xml:space="preserve"> </w:t>
      </w:r>
      <w:proofErr w:type="spellStart"/>
      <w:r w:rsidRPr="006F18D3">
        <w:rPr>
          <w:b/>
          <w:lang w:val="en-US"/>
        </w:rPr>
        <w:t>dhcp</w:t>
      </w:r>
      <w:proofErr w:type="spellEnd"/>
      <w:r w:rsidRPr="006F18D3">
        <w:rPr>
          <w:b/>
          <w:lang w:val="en-US"/>
        </w:rPr>
        <w:t xml:space="preserve"> binding</w:t>
      </w:r>
    </w:p>
    <w:p w14:paraId="1817F69E" w14:textId="77777777" w:rsidR="000C59A0" w:rsidRPr="006F18D3" w:rsidRDefault="000C59A0" w:rsidP="000C59A0">
      <w:pPr>
        <w:pStyle w:val="CMDOutput"/>
        <w:rPr>
          <w:lang w:val="en-US"/>
        </w:rPr>
      </w:pPr>
      <w:r w:rsidRPr="006F18D3">
        <w:rPr>
          <w:lang w:val="en-US"/>
        </w:rPr>
        <w:t>IP address Client-ID/ Lease expiration Type</w:t>
      </w:r>
    </w:p>
    <w:p w14:paraId="6A5CD460" w14:textId="77777777" w:rsidR="000C59A0" w:rsidRPr="006F18D3" w:rsidRDefault="000C59A0" w:rsidP="000C59A0">
      <w:pPr>
        <w:pStyle w:val="CMDOutput"/>
        <w:rPr>
          <w:lang w:val="en-US"/>
        </w:rPr>
      </w:pPr>
      <w:r w:rsidRPr="006F18D3">
        <w:rPr>
          <w:lang w:val="en-US"/>
        </w:rPr>
        <w:t xml:space="preserve">                 Hardware address</w:t>
      </w:r>
    </w:p>
    <w:p w14:paraId="064C63EF" w14:textId="77777777" w:rsidR="000C59A0" w:rsidRPr="006F18D3" w:rsidRDefault="000C59A0" w:rsidP="000C59A0">
      <w:pPr>
        <w:pStyle w:val="CMDOutput"/>
        <w:rPr>
          <w:lang w:val="en-US"/>
        </w:rPr>
      </w:pPr>
      <w:r w:rsidRPr="006F18D3">
        <w:rPr>
          <w:lang w:val="en-US"/>
        </w:rPr>
        <w:t>192.168.10.11 0002.4AA5.1470 -- Automatic</w:t>
      </w:r>
    </w:p>
    <w:p w14:paraId="3BA2815F" w14:textId="26A86389" w:rsidR="000C59A0" w:rsidRPr="006F18D3" w:rsidRDefault="000C59A0" w:rsidP="000C59A0">
      <w:pPr>
        <w:pStyle w:val="CMDOutput"/>
        <w:rPr>
          <w:lang w:val="en-US"/>
        </w:rPr>
      </w:pPr>
      <w:r w:rsidRPr="006F18D3">
        <w:rPr>
          <w:lang w:val="en-US"/>
        </w:rPr>
        <w:t>192.168.30.11 0004.9A97.2535 -- Automatic</w:t>
      </w:r>
    </w:p>
    <w:p w14:paraId="24FF37DE" w14:textId="17F7B675" w:rsidR="00DD155E" w:rsidRPr="00D71E2B" w:rsidRDefault="00DD155E" w:rsidP="00DD155E">
      <w:pPr>
        <w:pStyle w:val="ConfigWindow"/>
      </w:pPr>
      <w:r>
        <w:t>Закройте окно настройки.</w:t>
      </w:r>
    </w:p>
    <w:p w14:paraId="6449E02B" w14:textId="77777777" w:rsidR="000C59A0" w:rsidRDefault="000C59A0" w:rsidP="00DD155E">
      <w:pPr>
        <w:pStyle w:val="3"/>
        <w:spacing w:before="120"/>
      </w:pPr>
      <w:r>
        <w:t>Проверьте конфигурации.</w:t>
      </w:r>
    </w:p>
    <w:p w14:paraId="0129B67B" w14:textId="77777777" w:rsidR="000C59A0" w:rsidRPr="00DD155E" w:rsidRDefault="000C59A0" w:rsidP="000C59A0">
      <w:pPr>
        <w:pStyle w:val="BodyTextL25"/>
      </w:pPr>
      <w:r>
        <w:t>Убедитесь в том, что</w:t>
      </w:r>
      <w:r>
        <w:rPr>
          <w:b/>
        </w:rPr>
        <w:t xml:space="preserve"> PC1</w:t>
      </w:r>
      <w:r>
        <w:t xml:space="preserve"> и</w:t>
      </w:r>
      <w:r>
        <w:rPr>
          <w:b/>
        </w:rPr>
        <w:t xml:space="preserve"> PC2</w:t>
      </w:r>
      <w:r>
        <w:t xml:space="preserve"> теперь могут отправлять эхо-запросы друг другу и другим устройствам.</w:t>
      </w:r>
    </w:p>
    <w:sectPr w:rsidR="000C59A0" w:rsidRPr="00DD155E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168A7" w14:textId="77777777" w:rsidR="000B565A" w:rsidRDefault="000B565A" w:rsidP="00710659">
      <w:pPr>
        <w:spacing w:after="0" w:line="240" w:lineRule="auto"/>
      </w:pPr>
      <w:r>
        <w:separator/>
      </w:r>
    </w:p>
    <w:p w14:paraId="72A8C221" w14:textId="77777777" w:rsidR="000B565A" w:rsidRDefault="000B565A"/>
  </w:endnote>
  <w:endnote w:type="continuationSeparator" w:id="0">
    <w:p w14:paraId="75BB2B7E" w14:textId="77777777" w:rsidR="000B565A" w:rsidRDefault="000B565A" w:rsidP="00710659">
      <w:pPr>
        <w:spacing w:after="0" w:line="240" w:lineRule="auto"/>
      </w:pPr>
      <w:r>
        <w:continuationSeparator/>
      </w:r>
    </w:p>
    <w:p w14:paraId="28808540" w14:textId="77777777" w:rsidR="000B565A" w:rsidRDefault="000B5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B3699" w14:textId="43A408BE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F18D3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957A0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BFA61" w14:textId="63CF4291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F18D3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957A0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8EBB8" w14:textId="77777777" w:rsidR="000B565A" w:rsidRDefault="000B565A" w:rsidP="00710659">
      <w:pPr>
        <w:spacing w:after="0" w:line="240" w:lineRule="auto"/>
      </w:pPr>
      <w:r>
        <w:separator/>
      </w:r>
    </w:p>
    <w:p w14:paraId="42079FED" w14:textId="77777777" w:rsidR="000B565A" w:rsidRDefault="000B565A"/>
  </w:footnote>
  <w:footnote w:type="continuationSeparator" w:id="0">
    <w:p w14:paraId="41431C21" w14:textId="77777777" w:rsidR="000B565A" w:rsidRDefault="000B565A" w:rsidP="00710659">
      <w:pPr>
        <w:spacing w:after="0" w:line="240" w:lineRule="auto"/>
      </w:pPr>
      <w:r>
        <w:continuationSeparator/>
      </w:r>
    </w:p>
    <w:p w14:paraId="469AF79A" w14:textId="77777777" w:rsidR="000B565A" w:rsidRDefault="000B56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CB6ED237D611486E9A288135E08E8D9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9F604D4" w14:textId="77777777" w:rsidR="00926CB2" w:rsidRDefault="000C59A0" w:rsidP="008402F2">
        <w:pPr>
          <w:pStyle w:val="PageHead"/>
        </w:pPr>
        <w:r>
          <w:t>Packet Tracer. Настройка протокола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855D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D477EC7" wp14:editId="0AD758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5480AF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A8A3168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D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5A"/>
    <w:rsid w:val="000B7DE5"/>
    <w:rsid w:val="000C2118"/>
    <w:rsid w:val="000C333E"/>
    <w:rsid w:val="000C59A0"/>
    <w:rsid w:val="000C5EF2"/>
    <w:rsid w:val="000C6425"/>
    <w:rsid w:val="000C6E6E"/>
    <w:rsid w:val="000C7B7D"/>
    <w:rsid w:val="000D52B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7A0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85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7B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316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7C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3D3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496A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8D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C15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744"/>
    <w:rsid w:val="007B5522"/>
    <w:rsid w:val="007C0EE0"/>
    <w:rsid w:val="007C1B71"/>
    <w:rsid w:val="007C2FBB"/>
    <w:rsid w:val="007C7164"/>
    <w:rsid w:val="007C7413"/>
    <w:rsid w:val="007D1984"/>
    <w:rsid w:val="007D2AFE"/>
    <w:rsid w:val="007E1EA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ED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976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170C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52F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F7D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6E07"/>
    <w:rsid w:val="00D139C8"/>
    <w:rsid w:val="00D13C1E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55E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2F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3496"/>
    <w:rsid w:val="00E97333"/>
    <w:rsid w:val="00EA486E"/>
    <w:rsid w:val="00EA4FA3"/>
    <w:rsid w:val="00EB001B"/>
    <w:rsid w:val="00EB3082"/>
    <w:rsid w:val="00EB34A5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67487"/>
  <w15:docId w15:val="{6616E6C6-2687-4214-A7FF-A5014848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C59A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0C59A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0C59A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59A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06E0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C59A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C59A0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479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0C59A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6ED237D611486E9A288135E08E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57599-E2D3-4528-9756-412324EEA07C}"/>
      </w:docPartPr>
      <w:docPartBody>
        <w:p w:rsidR="00E14EC4" w:rsidRDefault="007B085B">
          <w:pPr>
            <w:pStyle w:val="CB6ED237D611486E9A288135E08E8D9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B"/>
    <w:rsid w:val="001A30A4"/>
    <w:rsid w:val="00560ECA"/>
    <w:rsid w:val="007B085B"/>
    <w:rsid w:val="00832C25"/>
    <w:rsid w:val="00E1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6ED237D611486E9A288135E08E8D96">
    <w:name w:val="CB6ED237D611486E9A288135E08E8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DBC7E-2DE0-49BF-B79F-76E92A8980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85BB07-F1F3-4AC5-8D03-54C66F920406}"/>
</file>

<file path=customXml/itemProps3.xml><?xml version="1.0" encoding="utf-8"?>
<ds:datastoreItem xmlns:ds="http://schemas.openxmlformats.org/officeDocument/2006/customXml" ds:itemID="{02889F66-04D3-4F68-B101-C042D69261EB}"/>
</file>

<file path=customXml/itemProps4.xml><?xml version="1.0" encoding="utf-8"?>
<ds:datastoreItem xmlns:ds="http://schemas.openxmlformats.org/officeDocument/2006/customXml" ds:itemID="{48DC2C98-5822-4046-AB0F-561819272C1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22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DHCPv4</vt:lpstr>
    </vt:vector>
  </TitlesOfParts>
  <Company>Cisco Systems, Inc.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протокола DHCPv4</dc:title>
  <dc:creator>SP</dc:creator>
  <dc:description>2013 г.</dc:description>
  <cp:lastModifiedBy>Носкова Ирина</cp:lastModifiedBy>
  <cp:revision>9</cp:revision>
  <cp:lastPrinted>2020-07-21T11:41:00Z</cp:lastPrinted>
  <dcterms:created xsi:type="dcterms:W3CDTF">2019-10-31T18:27:00Z</dcterms:created>
  <dcterms:modified xsi:type="dcterms:W3CDTF">2020-07-21T11:41:00Z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