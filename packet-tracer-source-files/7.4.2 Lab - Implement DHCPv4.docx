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5521" w14:textId="789E40E2" w:rsidR="004D36D7" w:rsidRDefault="00DA4152" w:rsidP="00B47940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5D5EE286C694D84809175BEF41B765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665AB">
            <w:t>Лабораторная работа - Реализация DHCPv4</w:t>
          </w:r>
        </w:sdtContent>
      </w:sdt>
      <w:r w:rsidR="00B665AB">
        <w:rPr>
          <w:rStyle w:val="LabTitleInstVersred"/>
        </w:rPr>
        <w:t xml:space="preserve"> </w:t>
      </w:r>
    </w:p>
    <w:p w14:paraId="6A2C0E91" w14:textId="77777777" w:rsidR="007212A3" w:rsidRPr="007212A3" w:rsidRDefault="007212A3" w:rsidP="007212A3">
      <w:pPr>
        <w:pStyle w:val="BodyTextL25"/>
      </w:pPr>
    </w:p>
    <w:p w14:paraId="569DCFC8" w14:textId="77777777" w:rsidR="00675A52" w:rsidRPr="000D6148" w:rsidRDefault="00675A52" w:rsidP="00675A52">
      <w:pPr>
        <w:pStyle w:val="1"/>
      </w:pPr>
      <w:r>
        <w:t>Топология</w:t>
      </w:r>
    </w:p>
    <w:p w14:paraId="2111AD6B" w14:textId="40DBAA13" w:rsidR="000A17E5" w:rsidRDefault="000A17E5" w:rsidP="00675A52">
      <w:pPr>
        <w:pStyle w:val="Visual"/>
      </w:pPr>
      <w:r>
        <w:rPr>
          <w:noProof/>
        </w:rPr>
        <w:drawing>
          <wp:inline distT="0" distB="0" distL="0" distR="0" wp14:anchorId="6D7B6D50" wp14:editId="44E3077C">
            <wp:extent cx="6496050" cy="557887"/>
            <wp:effectExtent l="0" t="0" r="0" b="0"/>
            <wp:docPr id="1" name="Picture 1" descr="This topology has 2 PCs, 2 routers and 2 switches. PC-A is connected to S1 F6. S1 F0/5 is connected to R1 g0/0/1. R1 G0/0/0 is connected to R2 g0/0/0. R2 G0/0/1 is connected to S2 F0/5. S2 F0/18 is connected to PC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15" cy="562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8A2E1" w14:textId="77777777" w:rsidR="00675A52" w:rsidRPr="00BB73FF" w:rsidRDefault="00675A52" w:rsidP="00675A52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102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, маски подсети и шлюза по умолчанию, где это применимо. Завершите таблицу, набрав свои ответы в ячейках, помеченных как «пустые»."/>
      </w:tblPr>
      <w:tblGrid>
        <w:gridCol w:w="2053"/>
        <w:gridCol w:w="2054"/>
        <w:gridCol w:w="2054"/>
        <w:gridCol w:w="2054"/>
        <w:gridCol w:w="2054"/>
      </w:tblGrid>
      <w:tr w:rsidR="00675A52" w14:paraId="340D86A3" w14:textId="77777777" w:rsidTr="004F1BF6">
        <w:trPr>
          <w:cantSplit/>
          <w:tblHeader/>
          <w:jc w:val="center"/>
        </w:trPr>
        <w:tc>
          <w:tcPr>
            <w:tcW w:w="2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08D4FED" w14:textId="77777777" w:rsidR="00675A52" w:rsidRPr="00E87D62" w:rsidRDefault="00675A52" w:rsidP="000A17E5">
            <w:pPr>
              <w:pStyle w:val="TableHeading"/>
            </w:pPr>
            <w:r>
              <w:t>Устройство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402E28" w14:textId="77777777" w:rsidR="00675A52" w:rsidRPr="00E87D62" w:rsidRDefault="00675A52" w:rsidP="000A17E5">
            <w:pPr>
              <w:pStyle w:val="TableHeading"/>
            </w:pPr>
            <w:r>
              <w:t>Интерфейс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37A67F" w14:textId="77777777" w:rsidR="00675A52" w:rsidRPr="00E87D62" w:rsidRDefault="00675A52" w:rsidP="000A17E5">
            <w:pPr>
              <w:pStyle w:val="TableHeading"/>
            </w:pPr>
            <w:r>
              <w:t>IP-адрес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FB3A9D" w14:textId="77777777" w:rsidR="00675A52" w:rsidRPr="00E87D62" w:rsidRDefault="00675A52" w:rsidP="000A17E5">
            <w:pPr>
              <w:pStyle w:val="TableHeading"/>
            </w:pPr>
            <w:r>
              <w:t>Маска подсети</w:t>
            </w:r>
          </w:p>
        </w:tc>
        <w:tc>
          <w:tcPr>
            <w:tcW w:w="20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048920" w14:textId="77777777" w:rsidR="00675A52" w:rsidRPr="00E87D62" w:rsidRDefault="00675A52" w:rsidP="000A17E5">
            <w:pPr>
              <w:pStyle w:val="TableHeading"/>
            </w:pPr>
            <w:r>
              <w:t>Шлюз по умолчанию</w:t>
            </w:r>
          </w:p>
        </w:tc>
      </w:tr>
      <w:tr w:rsidR="00675A52" w14:paraId="11F06F06" w14:textId="77777777" w:rsidTr="004F1BF6">
        <w:trPr>
          <w:cantSplit/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05F2F848" w14:textId="77777777" w:rsidR="00675A52" w:rsidRDefault="00675A52" w:rsidP="000A17E5">
            <w:pPr>
              <w:pStyle w:val="TableText"/>
            </w:pPr>
            <w: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52B8632" w14:textId="77777777" w:rsidR="00675A52" w:rsidRDefault="00675A52" w:rsidP="000A17E5">
            <w:pPr>
              <w:pStyle w:val="TableText"/>
            </w:pPr>
            <w:r>
              <w:t>G0/0/0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1C8142B" w14:textId="77777777" w:rsidR="00675A52" w:rsidRDefault="00675A52" w:rsidP="000A17E5">
            <w:pPr>
              <w:pStyle w:val="TableText"/>
            </w:pPr>
            <w:r>
              <w:t>10.0.0.1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73BA6D97" w14:textId="77777777" w:rsidR="00675A52" w:rsidRDefault="00675A52" w:rsidP="000A17E5">
            <w:pPr>
              <w:pStyle w:val="TableText"/>
            </w:pPr>
            <w: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20B2DFF" w14:textId="77777777" w:rsidR="00675A52" w:rsidRDefault="00675A52" w:rsidP="000A17E5">
            <w:pPr>
              <w:pStyle w:val="TableText"/>
            </w:pPr>
            <w:r>
              <w:t>—</w:t>
            </w:r>
          </w:p>
        </w:tc>
      </w:tr>
      <w:tr w:rsidR="00675A52" w14:paraId="5A620097" w14:textId="77777777" w:rsidTr="004F1BF6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FDFF56C" w14:textId="77777777" w:rsidR="00675A52" w:rsidRDefault="00675A52" w:rsidP="00635FA4">
            <w:pPr>
              <w:pStyle w:val="ConfigWindow"/>
            </w:pPr>
            <w: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DD70B92" w14:textId="77777777" w:rsidR="00675A52" w:rsidRDefault="00675A52" w:rsidP="000A17E5">
            <w:pPr>
              <w:pStyle w:val="TableText"/>
            </w:pPr>
            <w:r>
              <w:t>G0/0/1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1DE3C9FD" w14:textId="77777777" w:rsidR="00675A52" w:rsidRDefault="00675A52" w:rsidP="000A17E5">
            <w:pPr>
              <w:pStyle w:val="TableText"/>
            </w:pPr>
            <w:r>
              <w:t>—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46C8C29B" w14:textId="77777777" w:rsidR="00675A52" w:rsidRDefault="00675A52" w:rsidP="000A17E5">
            <w:pPr>
              <w:pStyle w:val="TableText"/>
            </w:pPr>
            <w:r>
              <w:t>—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EDE8A07" w14:textId="77777777" w:rsidR="00675A52" w:rsidRDefault="00675A52" w:rsidP="004F1BF6">
            <w:pPr>
              <w:pStyle w:val="ConfigWindow"/>
            </w:pPr>
            <w:r>
              <w:t>—</w:t>
            </w:r>
          </w:p>
        </w:tc>
      </w:tr>
      <w:tr w:rsidR="00675A52" w14:paraId="1BFDB9F5" w14:textId="77777777" w:rsidTr="004F1BF6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CBD76B8" w14:textId="77777777" w:rsidR="00675A52" w:rsidRDefault="00675A52" w:rsidP="00635FA4">
            <w:pPr>
              <w:pStyle w:val="ConfigWindow"/>
            </w:pPr>
            <w: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B807732" w14:textId="77777777" w:rsidR="00675A52" w:rsidRDefault="00675A52" w:rsidP="000A17E5">
            <w:pPr>
              <w:pStyle w:val="TableText"/>
            </w:pPr>
            <w:r>
              <w:t>G0/0/1.100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A696080" w14:textId="7149F0F2" w:rsidR="00675A52" w:rsidRDefault="00675A52" w:rsidP="008516C5">
            <w:pPr>
              <w:pStyle w:val="InstNoteRed"/>
            </w:pP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17A7F634" w14:textId="3737C33E" w:rsidR="00675A52" w:rsidRDefault="00675A52" w:rsidP="008516C5">
            <w:pPr>
              <w:pStyle w:val="InstNoteRed"/>
            </w:pP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19CEB5B" w14:textId="77777777" w:rsidR="00675A52" w:rsidRDefault="00675A52" w:rsidP="004F1BF6">
            <w:pPr>
              <w:pStyle w:val="ConfigWindow"/>
            </w:pPr>
            <w:r>
              <w:t>—</w:t>
            </w:r>
          </w:p>
        </w:tc>
      </w:tr>
      <w:tr w:rsidR="00675A52" w14:paraId="650E5BBC" w14:textId="77777777" w:rsidTr="004F1BF6">
        <w:trPr>
          <w:cantSplit/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FD3B2CF" w14:textId="77777777" w:rsidR="00675A52" w:rsidRDefault="00675A52" w:rsidP="00635FA4">
            <w:pPr>
              <w:pStyle w:val="ConfigWindow"/>
            </w:pPr>
            <w: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277FA1FE" w14:textId="77777777" w:rsidR="00675A52" w:rsidRDefault="00675A52" w:rsidP="000A17E5">
            <w:pPr>
              <w:pStyle w:val="TableText"/>
            </w:pPr>
            <w:r>
              <w:t>G0/0/1.200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6764B3D" w14:textId="62A6132A" w:rsidR="00675A52" w:rsidRDefault="00675A52" w:rsidP="008516C5">
            <w:pPr>
              <w:pStyle w:val="InstNoteRed"/>
            </w:pP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3314550" w14:textId="3CAD626F" w:rsidR="00675A52" w:rsidRDefault="00675A52" w:rsidP="008516C5">
            <w:pPr>
              <w:pStyle w:val="InstNoteRed"/>
            </w:pP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43D0C50" w14:textId="77777777" w:rsidR="00675A52" w:rsidRDefault="00675A52" w:rsidP="004F1BF6">
            <w:pPr>
              <w:pStyle w:val="ConfigWindow"/>
            </w:pPr>
            <w:r>
              <w:t>—</w:t>
            </w:r>
          </w:p>
        </w:tc>
      </w:tr>
      <w:tr w:rsidR="00675A52" w14:paraId="15A0CF6F" w14:textId="77777777" w:rsidTr="004F1BF6">
        <w:trPr>
          <w:cantSplit/>
          <w:jc w:val="center"/>
        </w:trPr>
        <w:tc>
          <w:tcPr>
            <w:tcW w:w="2053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E2331B" w14:textId="77777777" w:rsidR="00675A52" w:rsidRDefault="00675A52" w:rsidP="00635FA4">
            <w:pPr>
              <w:pStyle w:val="ConfigWindow"/>
            </w:pPr>
            <w:r>
              <w:t>R1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ACF7DA7" w14:textId="77777777" w:rsidR="00675A52" w:rsidRDefault="00675A52" w:rsidP="000A17E5">
            <w:pPr>
              <w:pStyle w:val="TableText"/>
            </w:pPr>
            <w:r>
              <w:t>G0/0/1.1000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351470C5" w14:textId="77777777" w:rsidR="00675A52" w:rsidRDefault="00675A52" w:rsidP="000A17E5">
            <w:pPr>
              <w:pStyle w:val="TableText"/>
            </w:pPr>
            <w:r>
              <w:t>—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C370E34" w14:textId="77777777" w:rsidR="00675A52" w:rsidRDefault="00675A52" w:rsidP="000A17E5">
            <w:pPr>
              <w:pStyle w:val="TableText"/>
            </w:pPr>
            <w:r>
              <w:t>—</w:t>
            </w:r>
          </w:p>
        </w:tc>
        <w:tc>
          <w:tcPr>
            <w:tcW w:w="2054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728DC86" w14:textId="77777777" w:rsidR="00675A52" w:rsidRDefault="00675A52" w:rsidP="004F1BF6">
            <w:pPr>
              <w:pStyle w:val="ConfigWindow"/>
            </w:pPr>
            <w:r>
              <w:t>—</w:t>
            </w:r>
          </w:p>
        </w:tc>
      </w:tr>
      <w:tr w:rsidR="00675A52" w14:paraId="552E5860" w14:textId="77777777" w:rsidTr="004F1BF6">
        <w:trPr>
          <w:cantSplit/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55428521" w14:textId="77777777" w:rsidR="00675A52" w:rsidRDefault="00675A52" w:rsidP="000A17E5">
            <w:pPr>
              <w:pStyle w:val="TableText"/>
            </w:pPr>
            <w:r>
              <w:t>R2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73FA187B" w14:textId="77777777" w:rsidR="00675A52" w:rsidRDefault="00675A52" w:rsidP="000A17E5">
            <w:pPr>
              <w:pStyle w:val="TableText"/>
            </w:pPr>
            <w:r>
              <w:t>G0/0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5C8A0A30" w14:textId="77777777" w:rsidR="00675A52" w:rsidRDefault="00675A52" w:rsidP="000A17E5">
            <w:pPr>
              <w:pStyle w:val="TableText"/>
            </w:pPr>
            <w:r>
              <w:t>10.0.0.2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6B5B5AB" w14:textId="77777777" w:rsidR="00675A52" w:rsidRDefault="00675A52" w:rsidP="000A17E5">
            <w:pPr>
              <w:pStyle w:val="TableText"/>
            </w:pPr>
            <w: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74073FFA" w14:textId="77777777" w:rsidR="00675A52" w:rsidRDefault="00675A52" w:rsidP="000A17E5">
            <w:pPr>
              <w:pStyle w:val="TableText"/>
            </w:pPr>
            <w:r>
              <w:t>—</w:t>
            </w:r>
          </w:p>
        </w:tc>
      </w:tr>
      <w:tr w:rsidR="00675A52" w14:paraId="683A7256" w14:textId="77777777" w:rsidTr="004F1BF6">
        <w:trPr>
          <w:cantSplit/>
          <w:jc w:val="center"/>
        </w:trPr>
        <w:tc>
          <w:tcPr>
            <w:tcW w:w="2053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6E012CC5" w14:textId="77777777" w:rsidR="00675A52" w:rsidRPr="000000AA" w:rsidRDefault="00675A52" w:rsidP="001D3188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E1F6FDC" w14:textId="77777777" w:rsidR="00675A52" w:rsidRDefault="00675A52" w:rsidP="000A17E5">
            <w:pPr>
              <w:pStyle w:val="TableText"/>
            </w:pPr>
            <w:r>
              <w:t>G0/0/1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57133325" w14:textId="08EE6A3A" w:rsidR="00675A52" w:rsidRDefault="00675A52" w:rsidP="008516C5">
            <w:pPr>
              <w:pStyle w:val="InstNoteRed"/>
            </w:pP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169E05AF" w14:textId="183A201B" w:rsidR="00675A52" w:rsidRDefault="00675A52" w:rsidP="008516C5">
            <w:pPr>
              <w:pStyle w:val="InstNoteRed"/>
            </w:pPr>
          </w:p>
        </w:tc>
        <w:tc>
          <w:tcPr>
            <w:tcW w:w="2054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474CCBFD" w14:textId="77777777" w:rsidR="00675A52" w:rsidRDefault="00675A52" w:rsidP="004F1BF6">
            <w:pPr>
              <w:pStyle w:val="ConfigWindow"/>
            </w:pPr>
            <w:r>
              <w:t>—</w:t>
            </w:r>
          </w:p>
        </w:tc>
      </w:tr>
      <w:tr w:rsidR="00675A52" w14:paraId="06C56B2C" w14:textId="77777777" w:rsidTr="002B5F0B">
        <w:trPr>
          <w:cantSplit/>
          <w:jc w:val="center"/>
        </w:trPr>
        <w:tc>
          <w:tcPr>
            <w:tcW w:w="2053" w:type="dxa"/>
            <w:shd w:val="clear" w:color="auto" w:fill="FFFFFF" w:themeFill="background1"/>
            <w:vAlign w:val="bottom"/>
          </w:tcPr>
          <w:p w14:paraId="25414DBF" w14:textId="77777777" w:rsidR="00675A52" w:rsidRPr="00E87D62" w:rsidRDefault="00675A52" w:rsidP="000A17E5">
            <w:pPr>
              <w:pStyle w:val="TableText"/>
            </w:pPr>
            <w:r>
              <w:t>S1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5505F91" w14:textId="3BE34D0D" w:rsidR="00675A52" w:rsidRPr="00E87D62" w:rsidRDefault="00675A52" w:rsidP="000A17E5">
            <w:pPr>
              <w:pStyle w:val="TableText"/>
            </w:pPr>
            <w:r>
              <w:t>VLAN 200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76F2CF3" w14:textId="3DF5A63A" w:rsidR="00675A52" w:rsidRPr="00E87D62" w:rsidRDefault="00675A52" w:rsidP="008516C5">
            <w:pPr>
              <w:pStyle w:val="InstNoteRed"/>
            </w:pP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4F1C0FA3" w14:textId="3D6DF24F" w:rsidR="00675A52" w:rsidRPr="00E87D62" w:rsidRDefault="00675A52" w:rsidP="008516C5">
            <w:pPr>
              <w:pStyle w:val="InstNoteRed"/>
            </w:pP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290C440" w14:textId="46F3EFED" w:rsidR="00675A52" w:rsidRPr="00E87D62" w:rsidRDefault="00675A52" w:rsidP="00467890">
            <w:pPr>
              <w:pStyle w:val="InstNoteRed"/>
            </w:pPr>
          </w:p>
        </w:tc>
      </w:tr>
      <w:tr w:rsidR="00675A52" w14:paraId="7F5F2D61" w14:textId="77777777" w:rsidTr="001D3188">
        <w:trPr>
          <w:cantSplit/>
          <w:jc w:val="center"/>
        </w:trPr>
        <w:tc>
          <w:tcPr>
            <w:tcW w:w="2053" w:type="dxa"/>
            <w:shd w:val="clear" w:color="auto" w:fill="F2F2F2" w:themeFill="background1" w:themeFillShade="F2"/>
            <w:vAlign w:val="bottom"/>
          </w:tcPr>
          <w:p w14:paraId="5EAD38FF" w14:textId="77777777" w:rsidR="00675A52" w:rsidRPr="00E87D62" w:rsidRDefault="00675A52" w:rsidP="000A17E5">
            <w:pPr>
              <w:pStyle w:val="TableText"/>
            </w:pPr>
            <w:r>
              <w:t>S2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6708072" w14:textId="77777777" w:rsidR="00675A52" w:rsidRPr="00E87D62" w:rsidRDefault="00675A52" w:rsidP="000A17E5">
            <w:pPr>
              <w:pStyle w:val="TableText"/>
            </w:pPr>
            <w:r>
              <w:t>VLAN 1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14FC5C99" w14:textId="00A14C2C" w:rsidR="00675A52" w:rsidRPr="00E87D62" w:rsidRDefault="00675A52" w:rsidP="008516C5">
            <w:pPr>
              <w:pStyle w:val="InstNoteRed"/>
            </w:pP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079227D" w14:textId="13F6DDA2" w:rsidR="00675A52" w:rsidRPr="00E87D62" w:rsidRDefault="00675A52" w:rsidP="008516C5">
            <w:pPr>
              <w:pStyle w:val="InstNoteRed"/>
            </w:pP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22CE523" w14:textId="17483CEE" w:rsidR="00675A52" w:rsidRPr="00E87D62" w:rsidRDefault="00675A52" w:rsidP="00F91896">
            <w:pPr>
              <w:pStyle w:val="InstNoteRed"/>
            </w:pPr>
          </w:p>
        </w:tc>
      </w:tr>
      <w:tr w:rsidR="00675A52" w14:paraId="1587550D" w14:textId="77777777" w:rsidTr="002B5F0B">
        <w:trPr>
          <w:cantSplit/>
          <w:jc w:val="center"/>
        </w:trPr>
        <w:tc>
          <w:tcPr>
            <w:tcW w:w="2053" w:type="dxa"/>
            <w:shd w:val="clear" w:color="auto" w:fill="FFFFFF" w:themeFill="background1"/>
            <w:vAlign w:val="bottom"/>
          </w:tcPr>
          <w:p w14:paraId="015CCEE3" w14:textId="77777777" w:rsidR="00675A52" w:rsidRPr="00E87D62" w:rsidRDefault="00675A52" w:rsidP="000A17E5">
            <w:pPr>
              <w:pStyle w:val="TableText"/>
            </w:pPr>
            <w:r>
              <w:t>PC-A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60799CA0" w14:textId="77777777" w:rsidR="00675A52" w:rsidRPr="00E87D62" w:rsidRDefault="00675A52" w:rsidP="000A17E5">
            <w:pPr>
              <w:pStyle w:val="TableText"/>
            </w:pPr>
            <w:r>
              <w:t>NIC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347A8EE0" w14:textId="77777777" w:rsidR="00675A52" w:rsidRPr="00E87D62" w:rsidRDefault="00675A52" w:rsidP="000A17E5">
            <w:pPr>
              <w:pStyle w:val="TableText"/>
            </w:pPr>
            <w:r>
              <w:t>DHCP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5CC80A21" w14:textId="44A8D5F6" w:rsidR="00675A52" w:rsidRPr="00E87D62" w:rsidRDefault="00124194" w:rsidP="000A17E5">
            <w:pPr>
              <w:pStyle w:val="TableText"/>
            </w:pPr>
            <w:r>
              <w:t>DHCP</w:t>
            </w:r>
          </w:p>
        </w:tc>
        <w:tc>
          <w:tcPr>
            <w:tcW w:w="2054" w:type="dxa"/>
            <w:shd w:val="clear" w:color="auto" w:fill="FFFFFF" w:themeFill="background1"/>
            <w:vAlign w:val="bottom"/>
          </w:tcPr>
          <w:p w14:paraId="01397D44" w14:textId="78448D59" w:rsidR="00675A52" w:rsidRPr="00E87D62" w:rsidRDefault="00124194" w:rsidP="000A17E5">
            <w:pPr>
              <w:pStyle w:val="TableText"/>
            </w:pPr>
            <w:r>
              <w:t>DHCP</w:t>
            </w:r>
          </w:p>
        </w:tc>
      </w:tr>
      <w:tr w:rsidR="00675A52" w14:paraId="21BC1A0B" w14:textId="77777777" w:rsidTr="001D3188">
        <w:trPr>
          <w:cantSplit/>
          <w:jc w:val="center"/>
        </w:trPr>
        <w:tc>
          <w:tcPr>
            <w:tcW w:w="2053" w:type="dxa"/>
            <w:shd w:val="clear" w:color="auto" w:fill="F2F2F2" w:themeFill="background1" w:themeFillShade="F2"/>
            <w:vAlign w:val="bottom"/>
          </w:tcPr>
          <w:p w14:paraId="03D681CF" w14:textId="77777777" w:rsidR="00675A52" w:rsidRPr="00E87D62" w:rsidRDefault="00675A52" w:rsidP="000A17E5">
            <w:pPr>
              <w:pStyle w:val="TableText"/>
            </w:pPr>
            <w:r>
              <w:t>PC-B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573E9603" w14:textId="77777777" w:rsidR="00675A52" w:rsidRPr="00E87D62" w:rsidRDefault="00675A52" w:rsidP="000A17E5">
            <w:pPr>
              <w:pStyle w:val="TableText"/>
            </w:pPr>
            <w:r>
              <w:t>NIC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170DCEF1" w14:textId="77777777" w:rsidR="00675A52" w:rsidRPr="00E87D62" w:rsidRDefault="00675A52" w:rsidP="000A17E5">
            <w:pPr>
              <w:pStyle w:val="TableText"/>
            </w:pPr>
            <w:r>
              <w:t>DHCP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07C8A741" w14:textId="72E21197" w:rsidR="00675A52" w:rsidRPr="00E87D62" w:rsidRDefault="00124194" w:rsidP="000A17E5">
            <w:pPr>
              <w:pStyle w:val="TableText"/>
            </w:pPr>
            <w:r>
              <w:t>DHCP</w:t>
            </w:r>
          </w:p>
        </w:tc>
        <w:tc>
          <w:tcPr>
            <w:tcW w:w="2054" w:type="dxa"/>
            <w:shd w:val="clear" w:color="auto" w:fill="F2F2F2" w:themeFill="background1" w:themeFillShade="F2"/>
            <w:vAlign w:val="bottom"/>
          </w:tcPr>
          <w:p w14:paraId="37C528D4" w14:textId="1A868E3A" w:rsidR="00675A52" w:rsidRPr="00E87D62" w:rsidRDefault="00124194" w:rsidP="000A17E5">
            <w:pPr>
              <w:pStyle w:val="TableText"/>
            </w:pPr>
            <w:r>
              <w:t>DHCP</w:t>
            </w:r>
          </w:p>
        </w:tc>
      </w:tr>
    </w:tbl>
    <w:p w14:paraId="483FE758" w14:textId="77777777" w:rsidR="00675A52" w:rsidRPr="00BB73FF" w:rsidRDefault="00675A52" w:rsidP="00675A52">
      <w:pPr>
        <w:pStyle w:val="1"/>
        <w:numPr>
          <w:ilvl w:val="0"/>
          <w:numId w:val="0"/>
        </w:numPr>
      </w:pPr>
      <w:r>
        <w:t>Таблица VLAN</w:t>
      </w:r>
    </w:p>
    <w:tbl>
      <w:tblPr>
        <w:tblW w:w="1004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казывает vlan, связанное имя vlan и интерфейс, назначенный vlan."/>
      </w:tblPr>
      <w:tblGrid>
        <w:gridCol w:w="3348"/>
        <w:gridCol w:w="3348"/>
        <w:gridCol w:w="3348"/>
      </w:tblGrid>
      <w:tr w:rsidR="00675A52" w14:paraId="6CA010BF" w14:textId="77777777" w:rsidTr="000A17E5">
        <w:trPr>
          <w:cantSplit/>
          <w:tblHeader/>
          <w:jc w:val="center"/>
        </w:trPr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9B0285" w14:textId="77777777" w:rsidR="00675A52" w:rsidRPr="00E87D62" w:rsidRDefault="00675A52" w:rsidP="000A17E5">
            <w:pPr>
              <w:pStyle w:val="TableHeading"/>
            </w:pPr>
            <w:r>
              <w:t>VLAN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BC8335" w14:textId="77777777" w:rsidR="00675A52" w:rsidRPr="00E87D62" w:rsidRDefault="00675A52" w:rsidP="000A17E5">
            <w:pPr>
              <w:pStyle w:val="TableHeading"/>
            </w:pPr>
            <w:r>
              <w:t>Имя</w:t>
            </w:r>
          </w:p>
        </w:tc>
        <w:tc>
          <w:tcPr>
            <w:tcW w:w="3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2024865" w14:textId="77777777" w:rsidR="00675A52" w:rsidRDefault="00675A52" w:rsidP="000A17E5">
            <w:pPr>
              <w:pStyle w:val="TableHeading"/>
            </w:pPr>
            <w:r>
              <w:t>Назначенный интерфейс</w:t>
            </w:r>
          </w:p>
        </w:tc>
      </w:tr>
      <w:tr w:rsidR="00467890" w14:paraId="5EA59582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610D424C" w14:textId="1165861A" w:rsidR="00467890" w:rsidRDefault="00467890" w:rsidP="000A17E5">
            <w:pPr>
              <w:pStyle w:val="TableText"/>
            </w:pPr>
            <w:r>
              <w:t>1</w:t>
            </w:r>
          </w:p>
        </w:tc>
        <w:tc>
          <w:tcPr>
            <w:tcW w:w="3348" w:type="dxa"/>
            <w:vAlign w:val="bottom"/>
          </w:tcPr>
          <w:p w14:paraId="54B553FF" w14:textId="37AC8BFF" w:rsidR="00467890" w:rsidRDefault="00467890" w:rsidP="000A17E5">
            <w:pPr>
              <w:pStyle w:val="TableText"/>
            </w:pPr>
            <w:r>
              <w:t>Нет</w:t>
            </w:r>
          </w:p>
        </w:tc>
        <w:tc>
          <w:tcPr>
            <w:tcW w:w="3348" w:type="dxa"/>
          </w:tcPr>
          <w:p w14:paraId="4B64372D" w14:textId="2C76E238" w:rsidR="00467890" w:rsidRDefault="00467890" w:rsidP="000A17E5">
            <w:pPr>
              <w:pStyle w:val="TableText"/>
            </w:pPr>
            <w:r>
              <w:t>S2: F0/18</w:t>
            </w:r>
          </w:p>
        </w:tc>
      </w:tr>
      <w:tr w:rsidR="00675A52" w14:paraId="59739418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53AF6938" w14:textId="77777777" w:rsidR="00675A52" w:rsidRDefault="00675A52" w:rsidP="000A17E5">
            <w:pPr>
              <w:pStyle w:val="TableText"/>
            </w:pPr>
            <w:r>
              <w:t>100</w:t>
            </w:r>
          </w:p>
        </w:tc>
        <w:tc>
          <w:tcPr>
            <w:tcW w:w="3348" w:type="dxa"/>
            <w:vAlign w:val="bottom"/>
          </w:tcPr>
          <w:p w14:paraId="0B6470AC" w14:textId="77777777" w:rsidR="00675A52" w:rsidRDefault="00675A52" w:rsidP="000A17E5">
            <w:pPr>
              <w:pStyle w:val="TableText"/>
            </w:pPr>
            <w:r>
              <w:t>Клиенты</w:t>
            </w:r>
          </w:p>
        </w:tc>
        <w:tc>
          <w:tcPr>
            <w:tcW w:w="3348" w:type="dxa"/>
          </w:tcPr>
          <w:p w14:paraId="27433C78" w14:textId="77777777" w:rsidR="00675A52" w:rsidRDefault="00675A52" w:rsidP="000A17E5">
            <w:pPr>
              <w:pStyle w:val="TableText"/>
            </w:pPr>
            <w:r>
              <w:t xml:space="preserve">S1: F0/6 </w:t>
            </w:r>
          </w:p>
        </w:tc>
      </w:tr>
      <w:tr w:rsidR="00675A52" w14:paraId="5F3903A3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42054804" w14:textId="77777777" w:rsidR="00675A52" w:rsidRPr="00E87D62" w:rsidRDefault="00675A52" w:rsidP="000A17E5">
            <w:pPr>
              <w:pStyle w:val="TableText"/>
            </w:pPr>
            <w:r>
              <w:t>200</w:t>
            </w:r>
          </w:p>
        </w:tc>
        <w:tc>
          <w:tcPr>
            <w:tcW w:w="3348" w:type="dxa"/>
            <w:vAlign w:val="bottom"/>
          </w:tcPr>
          <w:p w14:paraId="5FA89F7D" w14:textId="77777777" w:rsidR="00675A52" w:rsidRPr="00E87D62" w:rsidRDefault="00675A52" w:rsidP="000A17E5">
            <w:pPr>
              <w:pStyle w:val="TableText"/>
            </w:pPr>
            <w:r>
              <w:t>Управление</w:t>
            </w:r>
          </w:p>
        </w:tc>
        <w:tc>
          <w:tcPr>
            <w:tcW w:w="3348" w:type="dxa"/>
          </w:tcPr>
          <w:p w14:paraId="62FB56AD" w14:textId="77777777" w:rsidR="00675A52" w:rsidRDefault="00675A52" w:rsidP="000A17E5">
            <w:pPr>
              <w:pStyle w:val="TableText"/>
            </w:pPr>
            <w:r>
              <w:t xml:space="preserve">S1: VLAN 200  </w:t>
            </w:r>
          </w:p>
        </w:tc>
      </w:tr>
      <w:tr w:rsidR="00675A52" w14:paraId="5FF82B38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294D676C" w14:textId="77777777" w:rsidR="00675A52" w:rsidRDefault="00675A52" w:rsidP="000A17E5">
            <w:pPr>
              <w:pStyle w:val="TableText"/>
            </w:pPr>
            <w:r>
              <w:t>999</w:t>
            </w:r>
          </w:p>
        </w:tc>
        <w:tc>
          <w:tcPr>
            <w:tcW w:w="3348" w:type="dxa"/>
            <w:vAlign w:val="bottom"/>
          </w:tcPr>
          <w:p w14:paraId="19856098" w14:textId="77777777" w:rsidR="00675A52" w:rsidRDefault="00675A52" w:rsidP="000A17E5">
            <w:pPr>
              <w:pStyle w:val="TableText"/>
            </w:pPr>
            <w:r>
              <w:t>Parking_Lot</w:t>
            </w:r>
          </w:p>
        </w:tc>
        <w:tc>
          <w:tcPr>
            <w:tcW w:w="3348" w:type="dxa"/>
          </w:tcPr>
          <w:p w14:paraId="2CD77033" w14:textId="77777777" w:rsidR="00675A52" w:rsidRDefault="00675A52" w:rsidP="000A17E5">
            <w:pPr>
              <w:pStyle w:val="TableText"/>
            </w:pPr>
            <w:r>
              <w:t>S1: F0/1-4, F0/7-24, G0/1-2</w:t>
            </w:r>
          </w:p>
        </w:tc>
      </w:tr>
      <w:tr w:rsidR="00675A52" w14:paraId="08F6A5F2" w14:textId="77777777" w:rsidTr="000A17E5">
        <w:trPr>
          <w:cantSplit/>
          <w:jc w:val="center"/>
        </w:trPr>
        <w:tc>
          <w:tcPr>
            <w:tcW w:w="3348" w:type="dxa"/>
            <w:vAlign w:val="bottom"/>
          </w:tcPr>
          <w:p w14:paraId="4E9EE340" w14:textId="77777777" w:rsidR="00675A52" w:rsidRDefault="00675A52" w:rsidP="000A17E5">
            <w:pPr>
              <w:pStyle w:val="TableText"/>
            </w:pPr>
            <w:r>
              <w:t>1000</w:t>
            </w:r>
          </w:p>
        </w:tc>
        <w:tc>
          <w:tcPr>
            <w:tcW w:w="3348" w:type="dxa"/>
            <w:vAlign w:val="bottom"/>
          </w:tcPr>
          <w:p w14:paraId="4080FB45" w14:textId="77777777" w:rsidR="00675A52" w:rsidRDefault="00675A52" w:rsidP="000A17E5">
            <w:pPr>
              <w:pStyle w:val="TableText"/>
            </w:pPr>
            <w:r>
              <w:t>Собственная</w:t>
            </w:r>
          </w:p>
        </w:tc>
        <w:tc>
          <w:tcPr>
            <w:tcW w:w="3348" w:type="dxa"/>
          </w:tcPr>
          <w:p w14:paraId="2F346AEC" w14:textId="39C14B73" w:rsidR="00675A52" w:rsidRDefault="004F1BF6" w:rsidP="000A17E5">
            <w:pPr>
              <w:pStyle w:val="TableText"/>
            </w:pPr>
            <w:r>
              <w:t>—</w:t>
            </w:r>
          </w:p>
        </w:tc>
      </w:tr>
    </w:tbl>
    <w:p w14:paraId="7948EFF4" w14:textId="77777777" w:rsidR="00675A52" w:rsidRPr="00BB73FF" w:rsidRDefault="00675A52" w:rsidP="00675A52">
      <w:pPr>
        <w:pStyle w:val="1"/>
        <w:numPr>
          <w:ilvl w:val="0"/>
          <w:numId w:val="0"/>
        </w:numPr>
      </w:pPr>
      <w:r>
        <w:t>Задачи</w:t>
      </w:r>
    </w:p>
    <w:p w14:paraId="7E2A68EF" w14:textId="77777777" w:rsidR="00675A52" w:rsidRPr="004C0909" w:rsidRDefault="00675A52" w:rsidP="00675A52">
      <w:pPr>
        <w:pStyle w:val="BodyTextL25Bold"/>
      </w:pPr>
      <w:r>
        <w:t>Часть 1. Создание сети и настройка основных параметров устройства</w:t>
      </w:r>
    </w:p>
    <w:p w14:paraId="3C089E6C" w14:textId="77777777" w:rsidR="00675A52" w:rsidRDefault="00675A52" w:rsidP="00675A52">
      <w:pPr>
        <w:pStyle w:val="BodyTextL25Bold"/>
      </w:pPr>
      <w:r>
        <w:lastRenderedPageBreak/>
        <w:t>Часть 2. Настройка и проверка двух серверов DHCPv4 на R1</w:t>
      </w:r>
    </w:p>
    <w:p w14:paraId="31B269FB" w14:textId="77777777" w:rsidR="00675A52" w:rsidRDefault="00675A52" w:rsidP="00675A52">
      <w:pPr>
        <w:pStyle w:val="BodyTextL25Bold"/>
      </w:pPr>
      <w:r>
        <w:t>Часть 3. Настройка и проверка DHCP-ретрансляции на R2</w:t>
      </w:r>
    </w:p>
    <w:p w14:paraId="2498865F" w14:textId="77777777" w:rsidR="00675A52" w:rsidRPr="00C07FD9" w:rsidRDefault="00675A52" w:rsidP="00675A52">
      <w:pPr>
        <w:pStyle w:val="1"/>
      </w:pPr>
      <w:r>
        <w:t>Общие сведения/сценарий</w:t>
      </w:r>
    </w:p>
    <w:p w14:paraId="0A67A93B" w14:textId="77777777" w:rsidR="00675A52" w:rsidRDefault="00675A52" w:rsidP="00675A52">
      <w:pPr>
        <w:pStyle w:val="BodyTextL25"/>
      </w:pPr>
      <w:r>
        <w:t>Протокол динамической конфигурации сетевого узла (DHCP) — сетевой протокол, позволяющий сетевым администраторам управлять и автоматизировать назначение IP-адресов. Без использования DHCP  для IPv4 администратору необходимо вручную назначать и настраивать IP-адреса, предпочтительные DNS-серверы и шлюзы по умолчанию. По мере увеличения сети и перемещении устройств из одной внутренней сети в другую это становится административной проблемой.</w:t>
      </w:r>
    </w:p>
    <w:p w14:paraId="45D3F12F" w14:textId="77777777" w:rsidR="00675A52" w:rsidRDefault="00675A52" w:rsidP="00675A52">
      <w:pPr>
        <w:pStyle w:val="BodyTextL25"/>
      </w:pPr>
      <w:r>
        <w:t xml:space="preserve">В предложенном сценарии размеры компании увеличились, и сетевые администраторы больше не имеют возможности назначать IP-адреса для устройств вручную. Ваша задача заключается в настройке маршрутизатора R2 для назначения IPv4-адресов в двух разных подсетях. </w:t>
      </w:r>
    </w:p>
    <w:p w14:paraId="6ED86D1E" w14:textId="38199AEC" w:rsidR="00675A52" w:rsidRDefault="00675A52" w:rsidP="00675A52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7FDEF7F4" w14:textId="77777777" w:rsidR="00675A52" w:rsidRDefault="00675A52" w:rsidP="00675A52">
      <w:pPr>
        <w:pStyle w:val="BodyTextL25"/>
      </w:pPr>
      <w:r>
        <w:rPr>
          <w:b/>
        </w:rPr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2235F803" w14:textId="77777777" w:rsidR="00675A52" w:rsidRDefault="00675A52" w:rsidP="00675A52">
      <w:pPr>
        <w:pStyle w:val="1"/>
      </w:pPr>
      <w:r>
        <w:t>Необходимые ресурсы</w:t>
      </w:r>
    </w:p>
    <w:p w14:paraId="0B7850C7" w14:textId="7CB97CC7" w:rsidR="00675A52" w:rsidRDefault="00675A52" w:rsidP="00675A52">
      <w:pPr>
        <w:pStyle w:val="Bulletlevel1"/>
        <w:spacing w:before="60" w:after="60" w:line="276" w:lineRule="auto"/>
      </w:pPr>
      <w:r>
        <w:t>2 маршрутизатора (Cisco 4221 с универсальным образом Cisco IOS XE версии 16.9.4 или аналогичным)</w:t>
      </w:r>
    </w:p>
    <w:p w14:paraId="21BF92EC" w14:textId="77777777" w:rsidR="00675A52" w:rsidRDefault="00675A52" w:rsidP="00675A52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4D743D27" w14:textId="77777777" w:rsidR="00675A52" w:rsidRDefault="00675A52" w:rsidP="00675A52">
      <w:pPr>
        <w:pStyle w:val="Bulletlevel1"/>
        <w:spacing w:before="60" w:after="60" w:line="276" w:lineRule="auto"/>
      </w:pPr>
      <w:r>
        <w:t>2 ПК (ОС Windows с программой эмуляции терминалов, такой как Tera Term)</w:t>
      </w:r>
    </w:p>
    <w:p w14:paraId="657BCB8C" w14:textId="77777777" w:rsidR="002B5F0B" w:rsidRDefault="002B5F0B" w:rsidP="002B5F0B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5F7419AE" w14:textId="5EEE1C7A" w:rsidR="00675A52" w:rsidRDefault="002B5F0B" w:rsidP="002B5F0B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1187BF9C" w14:textId="5B0E6DCC" w:rsidR="0019563B" w:rsidRDefault="0019563B" w:rsidP="0019563B">
      <w:pPr>
        <w:pStyle w:val="1"/>
      </w:pPr>
      <w:r>
        <w:t>Инструкции</w:t>
      </w:r>
    </w:p>
    <w:p w14:paraId="040A0666" w14:textId="66F9A04E" w:rsidR="00675A52" w:rsidRPr="004C0909" w:rsidRDefault="00675A52" w:rsidP="00675A52">
      <w:pPr>
        <w:pStyle w:val="2"/>
      </w:pPr>
      <w:r>
        <w:t>Создание сети и настройка основных параметров устройства</w:t>
      </w:r>
    </w:p>
    <w:p w14:paraId="0FA436E6" w14:textId="77777777" w:rsidR="00675A52" w:rsidRDefault="00675A52" w:rsidP="00675A52">
      <w:pPr>
        <w:pStyle w:val="BodyTextL25"/>
      </w:pPr>
      <w: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14:paraId="29DABFBE" w14:textId="77777777" w:rsidR="00675A52" w:rsidRDefault="00675A52" w:rsidP="00675A52">
      <w:pPr>
        <w:pStyle w:val="3"/>
      </w:pPr>
      <w:r>
        <w:t>Создание схемы адресации</w:t>
      </w:r>
    </w:p>
    <w:p w14:paraId="47FA999D" w14:textId="77777777" w:rsidR="00675A52" w:rsidRDefault="00675A52" w:rsidP="001D3188">
      <w:pPr>
        <w:pStyle w:val="BodyTextL25"/>
      </w:pPr>
      <w:r>
        <w:t>Подсеть сети 192.168.1.0/24 в соответствии со следующими требованиями:</w:t>
      </w:r>
    </w:p>
    <w:p w14:paraId="73E401B6" w14:textId="1C09608E" w:rsidR="00675A52" w:rsidRDefault="00675A52" w:rsidP="001D3188">
      <w:pPr>
        <w:pStyle w:val="SubStepAlpha"/>
      </w:pPr>
      <w:r>
        <w:t>Одна подсеть «Подсеть A», поддерживающая 58 хостов (клиентская VLAN на R1).</w:t>
      </w:r>
    </w:p>
    <w:p w14:paraId="5C86AADA" w14:textId="35554B75" w:rsidR="001D3188" w:rsidRDefault="00675A52" w:rsidP="001D3188">
      <w:pPr>
        <w:pStyle w:val="BodyTextL50"/>
      </w:pPr>
      <w:r>
        <w:t>Подсеть A</w:t>
      </w:r>
    </w:p>
    <w:p w14:paraId="39ACF238" w14:textId="3AD51813" w:rsidR="004A54EF" w:rsidRDefault="004A54EF" w:rsidP="001D3188">
      <w:pPr>
        <w:pStyle w:val="BodyTextL50"/>
      </w:pPr>
      <w:r>
        <w:t>Запишите первый IP-адрес в таблице адресации для R1 G0/0/1.100. Запишите второй IP-адрес в таблице адресов для S1 VLAN 200 и введите соответствующий шлюз по умолчанию.</w:t>
      </w:r>
    </w:p>
    <w:p w14:paraId="01EC547A" w14:textId="5FD025BC" w:rsidR="00675A52" w:rsidRDefault="00675A52" w:rsidP="001D3188">
      <w:pPr>
        <w:pStyle w:val="SubStepAlpha"/>
      </w:pPr>
      <w:r>
        <w:t xml:space="preserve">Одна подсеть «Подсеть B», поддерживающая 28 хостов (управляющая VLAN на R1). </w:t>
      </w:r>
    </w:p>
    <w:p w14:paraId="40EF1B0D" w14:textId="2085EFC9" w:rsidR="008B02DC" w:rsidRDefault="00675A52" w:rsidP="008B02DC">
      <w:pPr>
        <w:pStyle w:val="BodyTextL50"/>
      </w:pPr>
      <w:r>
        <w:t>Подсеть B:</w:t>
      </w:r>
    </w:p>
    <w:p w14:paraId="1147C3A1" w14:textId="0928BFCC" w:rsidR="004A54EF" w:rsidRDefault="004A54EF" w:rsidP="008B02DC">
      <w:pPr>
        <w:pStyle w:val="BodyTextL50"/>
      </w:pPr>
      <w:r>
        <w:lastRenderedPageBreak/>
        <w:t>Запишите первый IP-адрес в таблице адресации для R1 G0/0/1.200. Запишите второй IP-адрес в таблице адресов для S1 VLAN 1 и введите соответствующий шлюз по умолчанию.</w:t>
      </w:r>
    </w:p>
    <w:p w14:paraId="38A216E1" w14:textId="3B2F0CA9" w:rsidR="00675A52" w:rsidRDefault="00675A52" w:rsidP="001D3188">
      <w:pPr>
        <w:pStyle w:val="SubStepAlpha"/>
      </w:pPr>
      <w:r>
        <w:t>Одна подсеть «Подсеть C», поддерживающая 12 узлов (клиентская сеть на R2).</w:t>
      </w:r>
    </w:p>
    <w:p w14:paraId="5ADD349C" w14:textId="1B896B72" w:rsidR="000D4279" w:rsidRDefault="00675A52" w:rsidP="000D4279">
      <w:pPr>
        <w:pStyle w:val="BodyTextL50"/>
      </w:pPr>
      <w:r>
        <w:t>Подсеть C:</w:t>
      </w:r>
    </w:p>
    <w:p w14:paraId="2DC4B18E" w14:textId="6DDC6582" w:rsidR="004A54EF" w:rsidRPr="007367E4" w:rsidRDefault="004A54EF" w:rsidP="000D4279">
      <w:pPr>
        <w:pStyle w:val="BodyTextL50"/>
      </w:pPr>
      <w:r>
        <w:t>Запишите первый IP-адрес в таблице адресации для R2 G0/0/1.</w:t>
      </w:r>
    </w:p>
    <w:p w14:paraId="6C7D1BD2" w14:textId="77777777" w:rsidR="00675A52" w:rsidRDefault="00675A52" w:rsidP="00675A52">
      <w:pPr>
        <w:pStyle w:val="3"/>
      </w:pPr>
      <w:r>
        <w:t>Создайте сеть согласно топологии.</w:t>
      </w:r>
    </w:p>
    <w:p w14:paraId="16A12F11" w14:textId="77777777" w:rsidR="00675A52" w:rsidRDefault="00675A52" w:rsidP="00675A52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409768AE" w14:textId="77777777" w:rsidR="00675A52" w:rsidRDefault="00675A52" w:rsidP="00675A52">
      <w:pPr>
        <w:pStyle w:val="3"/>
      </w:pPr>
      <w:r>
        <w:t>Произведите базовую настройку маршрутизаторов.</w:t>
      </w:r>
    </w:p>
    <w:p w14:paraId="0418F41C" w14:textId="26D705B9" w:rsidR="00675A52" w:rsidRDefault="00675A52" w:rsidP="00C81874">
      <w:pPr>
        <w:pStyle w:val="SubStepAlpha"/>
        <w:spacing w:after="0"/>
      </w:pPr>
      <w:r>
        <w:t>Назначьте маршрутизатору имя устройства.</w:t>
      </w:r>
    </w:p>
    <w:p w14:paraId="22034ADF" w14:textId="7A5E8E29" w:rsidR="003979CE" w:rsidRDefault="003979CE" w:rsidP="003979CE">
      <w:pPr>
        <w:pStyle w:val="ConfigWindow"/>
      </w:pPr>
      <w:r>
        <w:t>Откройте окно конфигурации</w:t>
      </w:r>
    </w:p>
    <w:p w14:paraId="1F5C1580" w14:textId="77777777" w:rsidR="00675A52" w:rsidRDefault="00675A52" w:rsidP="003764A8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78EEABFC" w14:textId="77777777" w:rsidR="00675A52" w:rsidRDefault="00675A52" w:rsidP="003764A8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43E49DD7" w14:textId="77777777" w:rsidR="00675A52" w:rsidRDefault="00675A52" w:rsidP="003764A8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377FC21B" w14:textId="77777777" w:rsidR="00675A52" w:rsidRDefault="00675A52" w:rsidP="003764A8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6F850768" w14:textId="77777777" w:rsidR="00675A52" w:rsidRDefault="00675A52" w:rsidP="003764A8">
      <w:pPr>
        <w:pStyle w:val="SubStepAlpha"/>
      </w:pPr>
      <w:r>
        <w:t>Зашифруйте открытые пароли.</w:t>
      </w:r>
    </w:p>
    <w:p w14:paraId="2FC946E2" w14:textId="77777777" w:rsidR="00675A52" w:rsidRDefault="00675A52" w:rsidP="003764A8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40C48ED6" w14:textId="77777777" w:rsidR="00675A52" w:rsidRDefault="00675A52" w:rsidP="003764A8">
      <w:pPr>
        <w:pStyle w:val="SubStepAlpha"/>
      </w:pPr>
      <w:r>
        <w:t>Сохраните текущую конфигурацию в файл загрузочной конфигурации.</w:t>
      </w:r>
    </w:p>
    <w:p w14:paraId="0F3ADA66" w14:textId="77777777" w:rsidR="00675A52" w:rsidRDefault="00675A52" w:rsidP="003764A8">
      <w:pPr>
        <w:pStyle w:val="SubStepAlpha"/>
      </w:pPr>
      <w:r>
        <w:t>Установите часы на маршрутизаторе на сегодняшнее время и дату.</w:t>
      </w:r>
    </w:p>
    <w:p w14:paraId="29E388B1" w14:textId="77777777" w:rsidR="00675A52" w:rsidRPr="008141E5" w:rsidRDefault="00675A52" w:rsidP="00675A52">
      <w:pPr>
        <w:pStyle w:val="BodyTextL50"/>
      </w:pPr>
      <w:r>
        <w:rPr>
          <w:b/>
        </w:rPr>
        <w:t>Примечание</w:t>
      </w:r>
      <w:r w:rsidRPr="007212A3">
        <w:rPr>
          <w:b/>
          <w:lang w:val="en-US"/>
        </w:rPr>
        <w:t>.</w:t>
      </w:r>
      <w:r w:rsidRPr="007212A3">
        <w:rPr>
          <w:lang w:val="en-US"/>
        </w:rPr>
        <w:t xml:space="preserve"> </w:t>
      </w:r>
      <w:r w:rsidRPr="00FF5C62">
        <w:t>Вопросительный знак (</w:t>
      </w:r>
      <w:r>
        <w:rPr>
          <w:b/>
        </w:rPr>
        <w:t>?</w:t>
      </w:r>
      <w:r w:rsidRPr="00AD45A0">
        <w:t>) позволяет открыть справку с правильной последовательностью параметров, необходимых для выполнения этой команды.</w:t>
      </w:r>
    </w:p>
    <w:p w14:paraId="18FFBB54" w14:textId="77777777" w:rsidR="00675A52" w:rsidRDefault="00675A52" w:rsidP="00675A52">
      <w:pPr>
        <w:pStyle w:val="3"/>
      </w:pPr>
      <w:r>
        <w:t>Настройка маршрутизации между сетями VLAN на маршрутизаторе R1</w:t>
      </w:r>
    </w:p>
    <w:p w14:paraId="25C254DE" w14:textId="77777777" w:rsidR="00675A52" w:rsidRDefault="00675A52" w:rsidP="00865888">
      <w:pPr>
        <w:pStyle w:val="SubStepAlpha"/>
      </w:pPr>
      <w:r>
        <w:t>Активируйте интерфейс G0/0/1 на маршрутизаторе.</w:t>
      </w:r>
    </w:p>
    <w:p w14:paraId="294BFD55" w14:textId="77777777" w:rsidR="00675A52" w:rsidRDefault="00675A52" w:rsidP="00865888">
      <w:pPr>
        <w:pStyle w:val="SubStepAlpha"/>
      </w:pPr>
      <w:r>
        <w:t xml:space="preserve">Настройте </w:t>
      </w:r>
      <w:proofErr w:type="spellStart"/>
      <w:r>
        <w:t>подинтерфейсы</w:t>
      </w:r>
      <w:proofErr w:type="spellEnd"/>
      <w:r>
        <w:t xml:space="preserve"> для каждой VLAN в соответствии с требованиями таблицы IP-адресации. Все субинтерфейсы используют инкапсуляцию 802.1Q и назначаются первый полезный адрес из вычисленного пула IP-адресов. Убедитесь, что подинтерфейсу для native VLAN не назначен IP-адрес. Включите описание для каждого подинтерфейса.</w:t>
      </w:r>
    </w:p>
    <w:p w14:paraId="44D2C24B" w14:textId="5F6BB1AC" w:rsidR="00675A52" w:rsidRDefault="00865888" w:rsidP="00865888">
      <w:pPr>
        <w:pStyle w:val="SubStepAlpha"/>
      </w:pPr>
      <w:r>
        <w:t>Убедитесь, что вспомогательные интерфейсы работают.</w:t>
      </w:r>
    </w:p>
    <w:p w14:paraId="754C67BE" w14:textId="77777777" w:rsidR="00675A52" w:rsidRDefault="00675A52" w:rsidP="00675A52">
      <w:pPr>
        <w:pStyle w:val="3"/>
      </w:pPr>
      <w:r>
        <w:t>Настройте G0/1 на R2, затем G0/0/0 и статическую маршрутизацию для обоих маршрутизаторов</w:t>
      </w:r>
    </w:p>
    <w:p w14:paraId="0F34EB59" w14:textId="4C724F7C" w:rsidR="00675A52" w:rsidRDefault="00675A52" w:rsidP="00865888">
      <w:pPr>
        <w:pStyle w:val="SubStepAlpha"/>
      </w:pPr>
      <w:r>
        <w:t>Настройте G0/0/1 на R2 с первым IP-адресом подсети C, рассчитанным ранее.</w:t>
      </w:r>
    </w:p>
    <w:p w14:paraId="6A1B2D54" w14:textId="58601E70" w:rsidR="00675A52" w:rsidRDefault="00675A52" w:rsidP="00865888">
      <w:pPr>
        <w:pStyle w:val="SubStepAlpha"/>
      </w:pPr>
      <w:r>
        <w:t>Настройте интерфейс G0/0/0 для каждого маршрутизатора на основе приведенной выше таблицы IP-адресации.</w:t>
      </w:r>
    </w:p>
    <w:p w14:paraId="5BE66210" w14:textId="77777777" w:rsidR="00675A52" w:rsidRDefault="00675A52" w:rsidP="00404187">
      <w:pPr>
        <w:pStyle w:val="SubStepAlpha"/>
      </w:pPr>
      <w:r>
        <w:t>Настройте маршрут по умолчанию на каждом маршрутизаторе, указываемом на IP-адрес G0/0/0 на другом маршрутизаторе.</w:t>
      </w:r>
    </w:p>
    <w:p w14:paraId="69D89ED5" w14:textId="7A7C9915" w:rsidR="00675A52" w:rsidRDefault="00675A52" w:rsidP="00404187">
      <w:pPr>
        <w:pStyle w:val="SubStepAlpha"/>
      </w:pPr>
      <w:r>
        <w:t>Убедитесь, что статическая маршрутизация работает с помощью пинга до адреса G0/0/1 R2 от R1.</w:t>
      </w:r>
    </w:p>
    <w:p w14:paraId="0C13F534" w14:textId="77777777" w:rsidR="00675A52" w:rsidRDefault="00675A52" w:rsidP="00404187">
      <w:pPr>
        <w:pStyle w:val="SubStepAlpha"/>
      </w:pPr>
      <w:r>
        <w:t>Сохраните текущую конфигурацию в файл загрузочной конфигурации.</w:t>
      </w:r>
    </w:p>
    <w:p w14:paraId="0208E594" w14:textId="77777777" w:rsidR="00675A52" w:rsidRPr="00013934" w:rsidRDefault="00675A52" w:rsidP="003979CE">
      <w:pPr>
        <w:pStyle w:val="3"/>
        <w:spacing w:before="120"/>
      </w:pPr>
      <w:r>
        <w:t>Настройте базовые параметры каждого коммутатора.</w:t>
      </w:r>
    </w:p>
    <w:p w14:paraId="6F9EB027" w14:textId="3FDE3F1F" w:rsidR="00675A52" w:rsidRDefault="00675A52" w:rsidP="00377EA1">
      <w:pPr>
        <w:pStyle w:val="SubStepAlpha"/>
        <w:spacing w:after="0"/>
      </w:pPr>
      <w:r>
        <w:t>Присвойте коммутатору имя устройства.</w:t>
      </w:r>
    </w:p>
    <w:p w14:paraId="43E97563" w14:textId="77777777" w:rsidR="003979CE" w:rsidRDefault="003979CE" w:rsidP="003979CE">
      <w:pPr>
        <w:pStyle w:val="ConfigWindow"/>
      </w:pPr>
      <w:r>
        <w:t>Откройте окно конфигурации</w:t>
      </w:r>
    </w:p>
    <w:p w14:paraId="5746E4F2" w14:textId="77777777" w:rsidR="00675A52" w:rsidRDefault="00675A52" w:rsidP="00404187">
      <w:pPr>
        <w:pStyle w:val="SubStepAlpha"/>
      </w:pPr>
      <w:r>
        <w:lastRenderedPageBreak/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421DCA53" w14:textId="77777777" w:rsidR="00675A52" w:rsidRDefault="00675A52" w:rsidP="0040418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51E35F43" w14:textId="77777777" w:rsidR="00675A52" w:rsidRDefault="00675A52" w:rsidP="0040418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16FA1CF1" w14:textId="77777777" w:rsidR="00675A52" w:rsidRDefault="00675A52" w:rsidP="0040418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4EEF81E1" w14:textId="77777777" w:rsidR="00675A52" w:rsidRDefault="00675A52" w:rsidP="00404187">
      <w:pPr>
        <w:pStyle w:val="SubStepAlpha"/>
      </w:pPr>
      <w:r>
        <w:t>Зашифруйте открытые пароли.</w:t>
      </w:r>
    </w:p>
    <w:p w14:paraId="70D70A2F" w14:textId="77777777" w:rsidR="00675A52" w:rsidRDefault="00675A52" w:rsidP="00404187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3A2C4622" w14:textId="77777777" w:rsidR="00675A52" w:rsidRDefault="00675A52" w:rsidP="00404187">
      <w:pPr>
        <w:pStyle w:val="SubStepAlpha"/>
      </w:pPr>
      <w:r>
        <w:t>Сохраните текущую конфигурацию в файл загрузочной конфигурации.</w:t>
      </w:r>
    </w:p>
    <w:p w14:paraId="720D6222" w14:textId="77777777" w:rsidR="00675A52" w:rsidRDefault="00675A52" w:rsidP="00404187">
      <w:pPr>
        <w:pStyle w:val="SubStepAlpha"/>
      </w:pPr>
      <w:r>
        <w:t>Установите часы на маршрутизаторе на сегодняшнее время и дату.</w:t>
      </w:r>
    </w:p>
    <w:p w14:paraId="2BB947FD" w14:textId="77777777" w:rsidR="00675A52" w:rsidRDefault="00675A52" w:rsidP="00675A52">
      <w:pPr>
        <w:pStyle w:val="BodyTextL50"/>
      </w:pPr>
      <w:r>
        <w:rPr>
          <w:b/>
        </w:rPr>
        <w:t>Примечание</w:t>
      </w:r>
      <w:r w:rsidRPr="007212A3">
        <w:rPr>
          <w:b/>
          <w:lang w:val="en-US"/>
        </w:rPr>
        <w:t>.</w:t>
      </w:r>
      <w:r w:rsidRPr="007212A3">
        <w:rPr>
          <w:lang w:val="en-US"/>
        </w:rPr>
        <w:t xml:space="preserve"> </w:t>
      </w:r>
      <w:r w:rsidRPr="00FF5C62">
        <w:t>Вопросительный знак (</w:t>
      </w:r>
      <w:r>
        <w:rPr>
          <w:b/>
        </w:rPr>
        <w:t>?</w:t>
      </w:r>
      <w:r w:rsidRPr="00AD45A0">
        <w:t>) позволяет открыть справку с правильной последовательностью параметров, необходимых для выполнения этой команды.</w:t>
      </w:r>
    </w:p>
    <w:p w14:paraId="7E0B902B" w14:textId="77777777" w:rsidR="00675A52" w:rsidRDefault="00675A52" w:rsidP="00404187">
      <w:pPr>
        <w:pStyle w:val="SubStepAlpha"/>
      </w:pPr>
      <w:r>
        <w:t>Скопируйте текущую конфигурацию в файл загрузочной конфигурации.</w:t>
      </w:r>
    </w:p>
    <w:p w14:paraId="1CA6CAF8" w14:textId="77777777" w:rsidR="00675A52" w:rsidRDefault="00675A52" w:rsidP="00675A52">
      <w:pPr>
        <w:pStyle w:val="3"/>
      </w:pPr>
      <w:r>
        <w:t>Создайте сети VLAN на коммутаторе S1.</w:t>
      </w:r>
    </w:p>
    <w:p w14:paraId="45C53D9F" w14:textId="76789DBE" w:rsidR="00675A52" w:rsidRDefault="00675A52" w:rsidP="00B61422">
      <w:pPr>
        <w:pStyle w:val="BodyTextL25"/>
      </w:pPr>
      <w:r>
        <w:t xml:space="preserve">Примечание. S2 настроен только с базовыми настройками. </w:t>
      </w:r>
    </w:p>
    <w:p w14:paraId="3AD9D913" w14:textId="77777777" w:rsidR="00675A52" w:rsidRPr="00404187" w:rsidRDefault="00675A52" w:rsidP="00404187">
      <w:pPr>
        <w:pStyle w:val="SubStepAlpha"/>
      </w:pPr>
      <w:r>
        <w:t>Создайте необходимые VLAN на коммутаторе 1 и присвойте им имена из приведенной выше таблицы.</w:t>
      </w:r>
    </w:p>
    <w:p w14:paraId="44056118" w14:textId="27D22ABA" w:rsidR="00675A52" w:rsidRDefault="00675A52" w:rsidP="00404187">
      <w:pPr>
        <w:pStyle w:val="SubStepAlpha"/>
      </w:pPr>
      <w:r>
        <w:t>Настройте и активируйте интерфейс управления на S1 (VLAN 200), используя второй IP-адрес из подсети, рассчитанный ранее. Кроме того установите шлюз по умолчанию на S1.</w:t>
      </w:r>
    </w:p>
    <w:p w14:paraId="4AE384EE" w14:textId="4D65F844" w:rsidR="00675A52" w:rsidRDefault="00675A52" w:rsidP="003764A8">
      <w:pPr>
        <w:pStyle w:val="SubStepAlpha"/>
      </w:pPr>
      <w:r>
        <w:t>Настройте и активируйте интерфейс управления на S2 (VLAN 1), используя второй IP-адрес из подсети, рассчитанный ранее. Кроме того, установите шлюз по умолчанию на S2</w:t>
      </w:r>
    </w:p>
    <w:p w14:paraId="4B073FB9" w14:textId="77777777" w:rsidR="00675A52" w:rsidRDefault="00675A52" w:rsidP="003764A8">
      <w:pPr>
        <w:pStyle w:val="SubStepAlpha"/>
      </w:pPr>
      <w:r>
        <w:t>Назначьте все неиспользуемые порты S1 VLAN Parking_Lot, настройте их для статического режима доступа и административно деактивируйте их. На S2 административно деактивируйте все неиспользуемые порты.</w:t>
      </w:r>
    </w:p>
    <w:p w14:paraId="70246735" w14:textId="77777777" w:rsidR="00675A52" w:rsidRDefault="00675A52" w:rsidP="003764A8">
      <w:pPr>
        <w:pStyle w:val="BodyTextL50"/>
      </w:pPr>
      <w:r>
        <w:rPr>
          <w:b/>
        </w:rPr>
        <w:t xml:space="preserve">Примечание. </w:t>
      </w:r>
      <w:r>
        <w:t>Команда interface range полезна для выполнения этой задачи с минимальным количеством команд.</w:t>
      </w:r>
    </w:p>
    <w:p w14:paraId="707B14A1" w14:textId="5D3BD3B4" w:rsidR="003979CE" w:rsidRDefault="003979CE" w:rsidP="003979CE">
      <w:pPr>
        <w:pStyle w:val="ConfigWindow"/>
      </w:pPr>
      <w:r>
        <w:t>Закройте окно настройки.</w:t>
      </w:r>
    </w:p>
    <w:p w14:paraId="313BD19E" w14:textId="77777777" w:rsidR="00675A52" w:rsidRDefault="00675A52" w:rsidP="003979CE">
      <w:pPr>
        <w:pStyle w:val="3"/>
        <w:spacing w:before="120"/>
      </w:pPr>
      <w:r>
        <w:t>Назначьте сети VLAN соответствующим интерфейсам коммутатора.</w:t>
      </w:r>
    </w:p>
    <w:p w14:paraId="5EE56626" w14:textId="72F9E292" w:rsidR="00675A52" w:rsidRDefault="00675A52" w:rsidP="00377EA1">
      <w:pPr>
        <w:pStyle w:val="SubStepAlpha"/>
        <w:spacing w:before="0"/>
      </w:pPr>
      <w: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14:paraId="02B5FC8D" w14:textId="77777777" w:rsidR="003979CE" w:rsidRPr="007212A3" w:rsidRDefault="003979CE" w:rsidP="003979CE">
      <w:pPr>
        <w:pStyle w:val="ConfigWindow"/>
        <w:rPr>
          <w:lang w:val="en-US"/>
        </w:rPr>
      </w:pPr>
      <w:r>
        <w:t>Откройте</w:t>
      </w:r>
      <w:r w:rsidRPr="007212A3">
        <w:rPr>
          <w:lang w:val="en-US"/>
        </w:rPr>
        <w:t xml:space="preserve"> </w:t>
      </w:r>
      <w:r>
        <w:t>окно</w:t>
      </w:r>
      <w:r w:rsidRPr="007212A3">
        <w:rPr>
          <w:lang w:val="en-US"/>
        </w:rPr>
        <w:t xml:space="preserve"> </w:t>
      </w:r>
      <w:r>
        <w:t>конфигурации</w:t>
      </w:r>
    </w:p>
    <w:p w14:paraId="6B6E9620" w14:textId="5B93DFD9" w:rsidR="00675A52" w:rsidRDefault="00884274" w:rsidP="003764A8">
      <w:pPr>
        <w:pStyle w:val="SubStepAlpha"/>
      </w:pPr>
      <w:r>
        <w:t>Убедитесь, что VLAN назначены на правильные интерфейсы.</w:t>
      </w:r>
    </w:p>
    <w:p w14:paraId="192EF69E" w14:textId="44BA0D66" w:rsidR="00675A52" w:rsidRDefault="003764A8" w:rsidP="003764A8">
      <w:pPr>
        <w:pStyle w:val="4"/>
      </w:pPr>
      <w:r>
        <w:t>Вопрос:</w:t>
      </w:r>
    </w:p>
    <w:p w14:paraId="39B7DD5F" w14:textId="30A0D3BA" w:rsidR="00675A52" w:rsidRDefault="00675A52" w:rsidP="00884274">
      <w:pPr>
        <w:pStyle w:val="BodyTextL50"/>
        <w:spacing w:before="0"/>
      </w:pPr>
      <w:r>
        <w:t>Почему интерфейс F0/5 указан в VLAN 1?</w:t>
      </w:r>
    </w:p>
    <w:p w14:paraId="02D9AAC2" w14:textId="77777777" w:rsidR="00675A52" w:rsidRDefault="00675A52" w:rsidP="00675A52">
      <w:pPr>
        <w:pStyle w:val="3"/>
      </w:pPr>
      <w:r>
        <w:t>Вручную настройте интерфейс S1 F0/5 в качестве транка 802.1Q.</w:t>
      </w:r>
    </w:p>
    <w:p w14:paraId="7378894C" w14:textId="5E5411D4" w:rsidR="00675A52" w:rsidRDefault="00675A52" w:rsidP="003764A8">
      <w:pPr>
        <w:pStyle w:val="SubStepAlpha"/>
      </w:pPr>
      <w:r>
        <w:t>Измените режим порта коммутатора, чтобы принудительно создать магистральный канал.</w:t>
      </w:r>
    </w:p>
    <w:p w14:paraId="7EAD7F41" w14:textId="612B85CE" w:rsidR="00675A52" w:rsidRDefault="00675A52" w:rsidP="003764A8">
      <w:pPr>
        <w:pStyle w:val="SubStepAlpha"/>
      </w:pPr>
      <w:r>
        <w:t xml:space="preserve">В рамках конфигурации </w:t>
      </w:r>
      <w:proofErr w:type="spellStart"/>
      <w:proofErr w:type="gramStart"/>
      <w:r>
        <w:t>транка</w:t>
      </w:r>
      <w:proofErr w:type="spellEnd"/>
      <w:r>
        <w:t xml:space="preserve">  установите</w:t>
      </w:r>
      <w:proofErr w:type="gramEnd"/>
      <w:r>
        <w:t xml:space="preserve"> для native  VLAN значение 1000.</w:t>
      </w:r>
    </w:p>
    <w:p w14:paraId="20EB7E80" w14:textId="77777777" w:rsidR="00675A52" w:rsidRDefault="00675A52" w:rsidP="003764A8">
      <w:pPr>
        <w:pStyle w:val="SubStepAlpha"/>
      </w:pPr>
      <w:r>
        <w:t>В качестве другой части конфигурации магистрали укажите, что VLAN 100, 200 и 1000 могут проходить по транку.</w:t>
      </w:r>
    </w:p>
    <w:p w14:paraId="6D1DD9AE" w14:textId="77777777" w:rsidR="00675A52" w:rsidRDefault="00675A52" w:rsidP="003764A8">
      <w:pPr>
        <w:pStyle w:val="SubStepAlpha"/>
      </w:pPr>
      <w:r>
        <w:t>Сохраните текущую конфигурацию в файл загрузочной конфигурации.</w:t>
      </w:r>
    </w:p>
    <w:p w14:paraId="66EB15BD" w14:textId="5DB92878" w:rsidR="00675A52" w:rsidRPr="00856F22" w:rsidRDefault="00884274" w:rsidP="003764A8">
      <w:pPr>
        <w:pStyle w:val="SubStepAlpha"/>
        <w:rPr>
          <w:shd w:val="clear" w:color="auto" w:fill="BFBFBF"/>
        </w:rPr>
      </w:pPr>
      <w:r>
        <w:t xml:space="preserve">Проверьте состояние </w:t>
      </w:r>
      <w:proofErr w:type="spellStart"/>
      <w:r>
        <w:t>транка</w:t>
      </w:r>
      <w:proofErr w:type="spellEnd"/>
      <w:r>
        <w:t>.</w:t>
      </w:r>
    </w:p>
    <w:p w14:paraId="221D84CF" w14:textId="77777777" w:rsidR="003764A8" w:rsidRDefault="003764A8" w:rsidP="003764A8">
      <w:pPr>
        <w:pStyle w:val="4"/>
      </w:pPr>
      <w:r>
        <w:t>Вопрос:</w:t>
      </w:r>
    </w:p>
    <w:p w14:paraId="1C982A36" w14:textId="36958BB6" w:rsidR="00675A52" w:rsidRDefault="00675A52" w:rsidP="00B912F5">
      <w:pPr>
        <w:pStyle w:val="BodyTextL50"/>
        <w:spacing w:before="0" w:after="480"/>
      </w:pPr>
      <w:r>
        <w:t>Какой IP-адрес был бы у ПК, если бы он был подключен к сети с помощью DHCP?</w:t>
      </w:r>
    </w:p>
    <w:p w14:paraId="0029A513" w14:textId="34238CAC" w:rsidR="003979CE" w:rsidRDefault="003979CE" w:rsidP="003979CE">
      <w:pPr>
        <w:pStyle w:val="ConfigWindow"/>
      </w:pPr>
      <w:r>
        <w:lastRenderedPageBreak/>
        <w:t>Закройте окно настройки.</w:t>
      </w:r>
    </w:p>
    <w:p w14:paraId="22D57F8B" w14:textId="33563DA3" w:rsidR="00675A52" w:rsidRDefault="00675A52" w:rsidP="003979CE">
      <w:pPr>
        <w:pStyle w:val="2"/>
        <w:spacing w:before="120"/>
      </w:pPr>
      <w:r>
        <w:t>Настройка и проверка двух серверов DHCPv4 на R1</w:t>
      </w:r>
    </w:p>
    <w:p w14:paraId="738AAC05" w14:textId="77777777" w:rsidR="00675A52" w:rsidRDefault="00675A52" w:rsidP="00675A52">
      <w:pPr>
        <w:pStyle w:val="BodyTextL25"/>
      </w:pPr>
      <w:r>
        <w:t>В части 2 необходимо настроить и проверить сервер DHCPv4 на R1. Сервер DHCPv4 будет обслуживать две подсети, подсеть A и подсеть C.</w:t>
      </w:r>
    </w:p>
    <w:p w14:paraId="29F62252" w14:textId="77777777" w:rsidR="00675A52" w:rsidRDefault="00675A52" w:rsidP="00675A52">
      <w:pPr>
        <w:pStyle w:val="3"/>
      </w:pPr>
      <w:r>
        <w:t>Настройте R1 с пулами DHCPv4 для двух поддерживаемых подсетей. Ниже приведен только пул DHCP для подсети A</w:t>
      </w:r>
    </w:p>
    <w:p w14:paraId="628F69D8" w14:textId="78C90619" w:rsidR="00675A52" w:rsidRDefault="00675A52" w:rsidP="003979CE">
      <w:pPr>
        <w:pStyle w:val="SubStepAlpha"/>
        <w:spacing w:after="0"/>
      </w:pPr>
      <w:r>
        <w:t>Исключите первые пять используемых адресов из каждого пула адресов.</w:t>
      </w:r>
    </w:p>
    <w:p w14:paraId="2266C253" w14:textId="77777777" w:rsidR="003979CE" w:rsidRDefault="003979CE" w:rsidP="003979CE">
      <w:pPr>
        <w:pStyle w:val="ConfigWindow"/>
      </w:pPr>
      <w:r>
        <w:t>Откройте окно конфигурации</w:t>
      </w:r>
    </w:p>
    <w:p w14:paraId="32DC7D4E" w14:textId="27F309B3" w:rsidR="00675A52" w:rsidRDefault="00675A52" w:rsidP="003764A8">
      <w:pPr>
        <w:pStyle w:val="SubStepAlpha"/>
      </w:pPr>
      <w:r>
        <w:t>Создайте пул DHCP (используйте уникальное имя для каждого пула).</w:t>
      </w:r>
    </w:p>
    <w:p w14:paraId="19C78CBA" w14:textId="31C7DADD" w:rsidR="00675A52" w:rsidRDefault="00675A52" w:rsidP="003764A8">
      <w:pPr>
        <w:pStyle w:val="SubStepAlpha"/>
      </w:pPr>
      <w:r>
        <w:t>Укажите сеть, поддерживающую этот DHCP-сервер.</w:t>
      </w:r>
    </w:p>
    <w:p w14:paraId="0527F432" w14:textId="77777777" w:rsidR="00675A52" w:rsidRDefault="00675A52" w:rsidP="003764A8">
      <w:pPr>
        <w:pStyle w:val="SubStepAlpha"/>
      </w:pPr>
      <w:r>
        <w:t>В качестве имени домена укажите CCNA-lab.com.</w:t>
      </w:r>
    </w:p>
    <w:p w14:paraId="0874A40E" w14:textId="5B242B06" w:rsidR="00675A52" w:rsidRDefault="00675A52" w:rsidP="003764A8">
      <w:pPr>
        <w:pStyle w:val="SubStepAlpha"/>
      </w:pPr>
      <w:r>
        <w:t>Настройте соответствующий шлюз по умолчанию для каждого пула DHCP.</w:t>
      </w:r>
    </w:p>
    <w:p w14:paraId="3F61DB40" w14:textId="41F0285D" w:rsidR="00675A52" w:rsidRDefault="00675A52" w:rsidP="003764A8">
      <w:pPr>
        <w:pStyle w:val="SubStepAlpha"/>
      </w:pPr>
      <w:r>
        <w:t>Настройте время аренды на 2 дня 12 часов и 30 минут.</w:t>
      </w:r>
    </w:p>
    <w:p w14:paraId="2EEE7F1D" w14:textId="7783D10C" w:rsidR="00675A52" w:rsidRDefault="00675A52" w:rsidP="003764A8">
      <w:pPr>
        <w:pStyle w:val="SubStepAlpha"/>
      </w:pPr>
      <w:r>
        <w:t>Затем настройте второй пул DHCPv4, используя имя пула R2_Client_LAN и вычислите сеть, маршрутизатор по умолчанию, и используйте то же имя домена и время аренды, что и предыдущий пул DHCP.</w:t>
      </w:r>
    </w:p>
    <w:p w14:paraId="0E8F51C8" w14:textId="77777777" w:rsidR="00675A52" w:rsidRDefault="00675A52" w:rsidP="00675A52">
      <w:pPr>
        <w:pStyle w:val="3"/>
      </w:pPr>
      <w:r>
        <w:t>Сохраните конфигурацию.</w:t>
      </w:r>
    </w:p>
    <w:p w14:paraId="2B411BC2" w14:textId="77777777" w:rsidR="00675A52" w:rsidRDefault="00675A52" w:rsidP="003764A8">
      <w:pPr>
        <w:pStyle w:val="BodyTextL25"/>
      </w:pPr>
      <w:r>
        <w:t>Сохраните текущую конфигурацию в файл загрузочной конфигурации.</w:t>
      </w:r>
    </w:p>
    <w:p w14:paraId="0C1E694A" w14:textId="5A2561E8" w:rsidR="003979CE" w:rsidRDefault="003979CE" w:rsidP="003979CE">
      <w:pPr>
        <w:pStyle w:val="ConfigWindow"/>
      </w:pPr>
      <w:r>
        <w:t>Закройте окно настройки.</w:t>
      </w:r>
    </w:p>
    <w:p w14:paraId="597DDCBE" w14:textId="77777777" w:rsidR="00675A52" w:rsidRDefault="00675A52" w:rsidP="003979CE">
      <w:pPr>
        <w:pStyle w:val="3"/>
        <w:spacing w:before="120"/>
      </w:pPr>
      <w:r>
        <w:t>Проверка конфигурации сервера DHCPv4</w:t>
      </w:r>
    </w:p>
    <w:p w14:paraId="4C8A405C" w14:textId="77777777" w:rsidR="00675A52" w:rsidRDefault="00675A52" w:rsidP="003764A8">
      <w:pPr>
        <w:pStyle w:val="SubStepAlpha"/>
      </w:pPr>
      <w:r>
        <w:t xml:space="preserve">Чтобы просмотреть сведения о пуле, выполните команду </w:t>
      </w:r>
      <w:r>
        <w:rPr>
          <w:b/>
        </w:rPr>
        <w:t>show ip dhcp pool</w:t>
      </w:r>
      <w:r>
        <w:t xml:space="preserve"> .</w:t>
      </w:r>
    </w:p>
    <w:p w14:paraId="6ED3F35E" w14:textId="77777777" w:rsidR="00675A52" w:rsidRDefault="00675A52" w:rsidP="003764A8">
      <w:pPr>
        <w:pStyle w:val="SubStepAlpha"/>
      </w:pPr>
      <w:r>
        <w:t xml:space="preserve">Выполните команду </w:t>
      </w:r>
      <w:r>
        <w:rPr>
          <w:b/>
        </w:rPr>
        <w:t>show ip dhcp bindings</w:t>
      </w:r>
      <w:r>
        <w:t xml:space="preserve"> для проверки установленных назначений адресов DHCP.</w:t>
      </w:r>
    </w:p>
    <w:p w14:paraId="542C5735" w14:textId="77777777" w:rsidR="00675A52" w:rsidRDefault="00675A52" w:rsidP="003764A8">
      <w:pPr>
        <w:pStyle w:val="SubStepAlpha"/>
      </w:pPr>
      <w:r>
        <w:t xml:space="preserve">Выполните команду </w:t>
      </w:r>
      <w:r>
        <w:rPr>
          <w:b/>
        </w:rPr>
        <w:t>show ip dhcp server statistics</w:t>
      </w:r>
      <w:r>
        <w:t xml:space="preserve"> для проверки сообщений DHCP.</w:t>
      </w:r>
    </w:p>
    <w:p w14:paraId="441A620C" w14:textId="77777777" w:rsidR="00675A52" w:rsidRDefault="00675A52" w:rsidP="00675A52">
      <w:pPr>
        <w:pStyle w:val="3"/>
      </w:pPr>
      <w:r>
        <w:t>Попытка получить IP-адрес от DHCP на PC-A</w:t>
      </w:r>
    </w:p>
    <w:p w14:paraId="43303F60" w14:textId="77777777" w:rsidR="00675A52" w:rsidRDefault="00675A52" w:rsidP="003764A8">
      <w:pPr>
        <w:pStyle w:val="SubStepAlpha"/>
      </w:pPr>
      <w:r>
        <w:t>Из командной строки компьютера PC-A выполните команду</w:t>
      </w:r>
      <w:r w:rsidRPr="009E361B">
        <w:rPr>
          <w:b/>
          <w:bCs/>
        </w:rPr>
        <w:t xml:space="preserve"> ipconfig /all</w:t>
      </w:r>
      <w:r>
        <w:t>.</w:t>
      </w:r>
    </w:p>
    <w:p w14:paraId="2CFC17A0" w14:textId="77777777" w:rsidR="00675A52" w:rsidRDefault="00675A52" w:rsidP="003764A8">
      <w:pPr>
        <w:pStyle w:val="SubStepAlpha"/>
      </w:pPr>
      <w:r>
        <w:t xml:space="preserve">После завершения процесса обновления выполните команду </w:t>
      </w:r>
      <w:r w:rsidRPr="009E361B">
        <w:rPr>
          <w:b/>
          <w:bCs/>
        </w:rPr>
        <w:t>ipconfig</w:t>
      </w:r>
      <w:r>
        <w:t xml:space="preserve"> для просмотра новой информации об IP-адресе.</w:t>
      </w:r>
    </w:p>
    <w:p w14:paraId="5E230F1E" w14:textId="77777777" w:rsidR="00675A52" w:rsidRPr="00AB39B6" w:rsidRDefault="00675A52" w:rsidP="003764A8">
      <w:pPr>
        <w:pStyle w:val="SubStepAlpha"/>
      </w:pPr>
      <w:r>
        <w:t>Проверьте подключение с помощью пинга IP-адреса интерфейса R0 G0/0/1.</w:t>
      </w:r>
    </w:p>
    <w:p w14:paraId="0207E25F" w14:textId="77777777" w:rsidR="00675A52" w:rsidRDefault="00675A52" w:rsidP="00675A52">
      <w:pPr>
        <w:pStyle w:val="2"/>
      </w:pPr>
      <w:r>
        <w:t>Настройка и проверка DHCP-ретрансляции на R2</w:t>
      </w:r>
    </w:p>
    <w:p w14:paraId="0383FC48" w14:textId="77777777" w:rsidR="00675A52" w:rsidRDefault="00675A52" w:rsidP="00675A52">
      <w:pPr>
        <w:pStyle w:val="BodyTextL25"/>
      </w:pPr>
      <w:r>
        <w:t xml:space="preserve">В части 3 настраивается R2 для ретрансляции DHCP-запросов из локальной сети на интерфейсе G0/0/1 на DHCP-сервер (R1). </w:t>
      </w:r>
    </w:p>
    <w:p w14:paraId="7971F83F" w14:textId="77777777" w:rsidR="00675A52" w:rsidRDefault="00675A52" w:rsidP="003764A8">
      <w:pPr>
        <w:pStyle w:val="3"/>
      </w:pPr>
      <w:r>
        <w:t>Настройка R2 в качестве агента DHCP-ретрансляции для локальной сети на G0/0/1</w:t>
      </w:r>
    </w:p>
    <w:p w14:paraId="244D9286" w14:textId="7A3729E3" w:rsidR="00675A52" w:rsidRDefault="00675A52" w:rsidP="003979CE">
      <w:pPr>
        <w:pStyle w:val="SubStepAlpha"/>
        <w:spacing w:after="0"/>
      </w:pPr>
      <w:r>
        <w:t>Настройте команду</w:t>
      </w:r>
      <w:r>
        <w:rPr>
          <w:b/>
        </w:rPr>
        <w:t xml:space="preserve"> ip helper-address</w:t>
      </w:r>
      <w:r>
        <w:t xml:space="preserve"> на G0/0/1, указав IP-адрес G0/0/0 R1.</w:t>
      </w:r>
    </w:p>
    <w:p w14:paraId="314ED4C3" w14:textId="3A727D74" w:rsidR="003979CE" w:rsidRDefault="003979CE" w:rsidP="003979CE">
      <w:pPr>
        <w:pStyle w:val="ConfigWindow"/>
      </w:pPr>
      <w:r>
        <w:t>Откройте окно конфигурации</w:t>
      </w:r>
    </w:p>
    <w:p w14:paraId="44D1D2C1" w14:textId="77777777" w:rsidR="00675A52" w:rsidRDefault="00675A52" w:rsidP="003764A8">
      <w:pPr>
        <w:pStyle w:val="SubStepAlpha"/>
      </w:pPr>
      <w:r>
        <w:t>Сохраните конфигурацию.</w:t>
      </w:r>
    </w:p>
    <w:p w14:paraId="55CF00C0" w14:textId="77777777" w:rsidR="00675A52" w:rsidRDefault="00675A52" w:rsidP="003979CE">
      <w:pPr>
        <w:pStyle w:val="3"/>
        <w:spacing w:before="120"/>
      </w:pPr>
      <w:r>
        <w:t>Попытка получить IP-адрес от DHCP на PC-B</w:t>
      </w:r>
    </w:p>
    <w:p w14:paraId="015CA417" w14:textId="77777777" w:rsidR="00675A52" w:rsidRDefault="00675A52" w:rsidP="003764A8">
      <w:pPr>
        <w:pStyle w:val="SubStepAlpha"/>
      </w:pPr>
      <w:r>
        <w:t>Из командной строки компьютера PC-B выполните команду</w:t>
      </w:r>
      <w:r w:rsidRPr="009E361B">
        <w:rPr>
          <w:b/>
          <w:bCs/>
        </w:rPr>
        <w:t xml:space="preserve"> ipconfig /all</w:t>
      </w:r>
      <w:r>
        <w:t>.</w:t>
      </w:r>
    </w:p>
    <w:p w14:paraId="5A0FADC4" w14:textId="77777777" w:rsidR="00675A52" w:rsidRDefault="00675A52" w:rsidP="003764A8">
      <w:pPr>
        <w:pStyle w:val="SubStepAlpha"/>
      </w:pPr>
      <w:r>
        <w:t xml:space="preserve">После завершения процесса обновления выполните команду </w:t>
      </w:r>
      <w:r w:rsidRPr="009E361B">
        <w:rPr>
          <w:b/>
          <w:bCs/>
        </w:rPr>
        <w:t>ipconfig</w:t>
      </w:r>
      <w:r>
        <w:t xml:space="preserve"> для просмотра новой информации об IP-адресе.</w:t>
      </w:r>
    </w:p>
    <w:p w14:paraId="268A26E0" w14:textId="77777777" w:rsidR="00675A52" w:rsidRDefault="00675A52" w:rsidP="003764A8">
      <w:pPr>
        <w:pStyle w:val="SubStepAlpha"/>
      </w:pPr>
      <w:r>
        <w:lastRenderedPageBreak/>
        <w:t>Проверьте подключение с помощью пинга IP-адреса интерфейса R1 G0/0/1.</w:t>
      </w:r>
    </w:p>
    <w:p w14:paraId="1D02292F" w14:textId="77777777" w:rsidR="00675A52" w:rsidRDefault="00675A52" w:rsidP="003764A8">
      <w:pPr>
        <w:pStyle w:val="SubStepAlpha"/>
      </w:pPr>
      <w:r>
        <w:t xml:space="preserve">Выполните </w:t>
      </w:r>
      <w:r>
        <w:rPr>
          <w:b/>
        </w:rPr>
        <w:t>show ip dhcp binding</w:t>
      </w:r>
      <w:r>
        <w:t xml:space="preserve"> для R1 для проверки назначений адресов в DHCP.</w:t>
      </w:r>
    </w:p>
    <w:p w14:paraId="76F2A053" w14:textId="6B3195B2" w:rsidR="00675A52" w:rsidRDefault="00675A52" w:rsidP="003764A8">
      <w:pPr>
        <w:pStyle w:val="SubStepAlpha"/>
      </w:pPr>
      <w:r>
        <w:t xml:space="preserve">Выполните команду </w:t>
      </w:r>
      <w:r>
        <w:rPr>
          <w:b/>
        </w:rPr>
        <w:t>show ip dhcp server statistics</w:t>
      </w:r>
      <w:r>
        <w:t xml:space="preserve"> для проверки сообщений DHCP.</w:t>
      </w:r>
    </w:p>
    <w:sectPr w:rsidR="00675A52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B69C8" w14:textId="77777777" w:rsidR="00DA4152" w:rsidRDefault="00DA4152" w:rsidP="00710659">
      <w:pPr>
        <w:spacing w:after="0" w:line="240" w:lineRule="auto"/>
      </w:pPr>
      <w:r>
        <w:separator/>
      </w:r>
    </w:p>
    <w:p w14:paraId="69E60BF3" w14:textId="77777777" w:rsidR="00DA4152" w:rsidRDefault="00DA4152"/>
  </w:endnote>
  <w:endnote w:type="continuationSeparator" w:id="0">
    <w:p w14:paraId="7EF48EBC" w14:textId="77777777" w:rsidR="00DA4152" w:rsidRDefault="00DA4152" w:rsidP="00710659">
      <w:pPr>
        <w:spacing w:after="0" w:line="240" w:lineRule="auto"/>
      </w:pPr>
      <w:r>
        <w:continuationSeparator/>
      </w:r>
    </w:p>
    <w:p w14:paraId="0714D071" w14:textId="77777777" w:rsidR="00DA4152" w:rsidRDefault="00DA41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EFFC6" w14:textId="2F60AD79" w:rsidR="0000267A" w:rsidRPr="00882B63" w:rsidRDefault="0000267A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12A3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5E465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5895D" w14:textId="7C705B50" w:rsidR="0000267A" w:rsidRPr="00882B63" w:rsidRDefault="0000267A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12A3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5E465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C6126" w14:textId="77777777" w:rsidR="00DA4152" w:rsidRDefault="00DA4152" w:rsidP="00710659">
      <w:pPr>
        <w:spacing w:after="0" w:line="240" w:lineRule="auto"/>
      </w:pPr>
      <w:r>
        <w:separator/>
      </w:r>
    </w:p>
    <w:p w14:paraId="72F7BB3B" w14:textId="77777777" w:rsidR="00DA4152" w:rsidRDefault="00DA4152"/>
  </w:footnote>
  <w:footnote w:type="continuationSeparator" w:id="0">
    <w:p w14:paraId="5A61DD12" w14:textId="77777777" w:rsidR="00DA4152" w:rsidRDefault="00DA4152" w:rsidP="00710659">
      <w:pPr>
        <w:spacing w:after="0" w:line="240" w:lineRule="auto"/>
      </w:pPr>
      <w:r>
        <w:continuationSeparator/>
      </w:r>
    </w:p>
    <w:p w14:paraId="776ADA65" w14:textId="77777777" w:rsidR="00DA4152" w:rsidRDefault="00DA41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E5D5EE286C694D84809175BEF41B765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6C1CB7F" w14:textId="3A8AC9E4" w:rsidR="0000267A" w:rsidRDefault="0000267A" w:rsidP="008402F2">
        <w:pPr>
          <w:pStyle w:val="PageHead"/>
        </w:pPr>
        <w:r>
          <w:t>Лабораторная работа - Реализация DHCPv4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4BFB" w14:textId="77777777" w:rsidR="0000267A" w:rsidRDefault="0000267A" w:rsidP="006C3FCF">
    <w:pPr>
      <w:ind w:left="-288"/>
    </w:pPr>
    <w:r>
      <w:rPr>
        <w:noProof/>
      </w:rPr>
      <w:drawing>
        <wp:inline distT="0" distB="0" distL="0" distR="0" wp14:anchorId="61CFAE3E" wp14:editId="775C708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A62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849793F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177C61"/>
    <w:multiLevelType w:val="hybridMultilevel"/>
    <w:tmpl w:val="BF1633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C1A62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63EF26F3"/>
    <w:multiLevelType w:val="hybridMultilevel"/>
    <w:tmpl w:val="D632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A512BD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7E2668"/>
    <w:multiLevelType w:val="multilevel"/>
    <w:tmpl w:val="00AADDF2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4"/>
  </w:num>
  <w:num w:numId="11">
    <w:abstractNumId w:val="12"/>
  </w:num>
  <w:num w:numId="12">
    <w:abstractNumId w:val="1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8"/>
  </w:num>
  <w:num w:numId="17">
    <w:abstractNumId w:val="13"/>
  </w:num>
  <w:num w:numId="18">
    <w:abstractNumId w:val="11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EC"/>
    <w:rsid w:val="000000AA"/>
    <w:rsid w:val="00001BDF"/>
    <w:rsid w:val="0000267A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795"/>
    <w:rsid w:val="00050BA4"/>
    <w:rsid w:val="0005141D"/>
    <w:rsid w:val="00051738"/>
    <w:rsid w:val="0005242B"/>
    <w:rsid w:val="00052548"/>
    <w:rsid w:val="00060696"/>
    <w:rsid w:val="00061814"/>
    <w:rsid w:val="00062D89"/>
    <w:rsid w:val="00067A67"/>
    <w:rsid w:val="0007021E"/>
    <w:rsid w:val="00070C16"/>
    <w:rsid w:val="00075EA9"/>
    <w:rsid w:val="000769CF"/>
    <w:rsid w:val="00080AD8"/>
    <w:rsid w:val="000815D8"/>
    <w:rsid w:val="00084C99"/>
    <w:rsid w:val="00085509"/>
    <w:rsid w:val="00085CC6"/>
    <w:rsid w:val="00090C07"/>
    <w:rsid w:val="0009147A"/>
    <w:rsid w:val="00091E8D"/>
    <w:rsid w:val="0009378D"/>
    <w:rsid w:val="00097163"/>
    <w:rsid w:val="000A17E5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4279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94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4CC0"/>
    <w:rsid w:val="00166253"/>
    <w:rsid w:val="0017018C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5198"/>
    <w:rsid w:val="0019563B"/>
    <w:rsid w:val="00196CBC"/>
    <w:rsid w:val="0019753E"/>
    <w:rsid w:val="00197614"/>
    <w:rsid w:val="001A0312"/>
    <w:rsid w:val="001A15DA"/>
    <w:rsid w:val="001A18F0"/>
    <w:rsid w:val="001A2694"/>
    <w:rsid w:val="001A3CC7"/>
    <w:rsid w:val="001A56B1"/>
    <w:rsid w:val="001A67A4"/>
    <w:rsid w:val="001A69AC"/>
    <w:rsid w:val="001B67D8"/>
    <w:rsid w:val="001B6F95"/>
    <w:rsid w:val="001C05A1"/>
    <w:rsid w:val="001C1D9E"/>
    <w:rsid w:val="001C5998"/>
    <w:rsid w:val="001C7C3B"/>
    <w:rsid w:val="001D3188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8E2"/>
    <w:rsid w:val="00270FCC"/>
    <w:rsid w:val="002768DC"/>
    <w:rsid w:val="00286E16"/>
    <w:rsid w:val="00294C8F"/>
    <w:rsid w:val="00295FE8"/>
    <w:rsid w:val="002A0B2E"/>
    <w:rsid w:val="002A0DC1"/>
    <w:rsid w:val="002A6C56"/>
    <w:rsid w:val="002B5F0B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0E8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4A8"/>
    <w:rsid w:val="00377EA1"/>
    <w:rsid w:val="00390C38"/>
    <w:rsid w:val="00392748"/>
    <w:rsid w:val="00392C65"/>
    <w:rsid w:val="00392ED5"/>
    <w:rsid w:val="00396EEC"/>
    <w:rsid w:val="003979C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31D1"/>
    <w:rsid w:val="003E5BE5"/>
    <w:rsid w:val="003F18D1"/>
    <w:rsid w:val="003F20EC"/>
    <w:rsid w:val="003F4F0E"/>
    <w:rsid w:val="003F6096"/>
    <w:rsid w:val="003F6E06"/>
    <w:rsid w:val="00403C7A"/>
    <w:rsid w:val="00404187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2EB4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890"/>
    <w:rsid w:val="00473E34"/>
    <w:rsid w:val="00474E38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4EF"/>
    <w:rsid w:val="004A5BC5"/>
    <w:rsid w:val="004B023D"/>
    <w:rsid w:val="004C0909"/>
    <w:rsid w:val="004C3F97"/>
    <w:rsid w:val="004C5404"/>
    <w:rsid w:val="004D01F2"/>
    <w:rsid w:val="004D2CED"/>
    <w:rsid w:val="004D3339"/>
    <w:rsid w:val="004D353F"/>
    <w:rsid w:val="004D36D7"/>
    <w:rsid w:val="004D682B"/>
    <w:rsid w:val="004E6152"/>
    <w:rsid w:val="004F1BF6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6C9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E78"/>
    <w:rsid w:val="005C6DE5"/>
    <w:rsid w:val="005D2B29"/>
    <w:rsid w:val="005D354A"/>
    <w:rsid w:val="005D3E53"/>
    <w:rsid w:val="005D506C"/>
    <w:rsid w:val="005E3235"/>
    <w:rsid w:val="005E4176"/>
    <w:rsid w:val="005E4659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5FA4"/>
    <w:rsid w:val="00636C28"/>
    <w:rsid w:val="006428E5"/>
    <w:rsid w:val="00644958"/>
    <w:rsid w:val="006513FB"/>
    <w:rsid w:val="00656EEF"/>
    <w:rsid w:val="006576AF"/>
    <w:rsid w:val="00672919"/>
    <w:rsid w:val="00674507"/>
    <w:rsid w:val="00675A52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2A3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41F"/>
    <w:rsid w:val="00760FE4"/>
    <w:rsid w:val="007636C2"/>
    <w:rsid w:val="00763D8B"/>
    <w:rsid w:val="007657F6"/>
    <w:rsid w:val="00765E47"/>
    <w:rsid w:val="007668F5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0F6E"/>
    <w:rsid w:val="008313F3"/>
    <w:rsid w:val="008402F2"/>
    <w:rsid w:val="00840469"/>
    <w:rsid w:val="008405BB"/>
    <w:rsid w:val="0084564F"/>
    <w:rsid w:val="00846494"/>
    <w:rsid w:val="00847B20"/>
    <w:rsid w:val="008509D3"/>
    <w:rsid w:val="008516C5"/>
    <w:rsid w:val="00853418"/>
    <w:rsid w:val="00856EBD"/>
    <w:rsid w:val="00857CF6"/>
    <w:rsid w:val="008610ED"/>
    <w:rsid w:val="00861113"/>
    <w:rsid w:val="00861C6A"/>
    <w:rsid w:val="00865199"/>
    <w:rsid w:val="00865888"/>
    <w:rsid w:val="00867EAF"/>
    <w:rsid w:val="00870763"/>
    <w:rsid w:val="008713EA"/>
    <w:rsid w:val="00873C6B"/>
    <w:rsid w:val="008760C6"/>
    <w:rsid w:val="00882B63"/>
    <w:rsid w:val="00883500"/>
    <w:rsid w:val="0088426A"/>
    <w:rsid w:val="00884274"/>
    <w:rsid w:val="008852BA"/>
    <w:rsid w:val="00890108"/>
    <w:rsid w:val="00893877"/>
    <w:rsid w:val="0089532C"/>
    <w:rsid w:val="00896165"/>
    <w:rsid w:val="00896681"/>
    <w:rsid w:val="008A2749"/>
    <w:rsid w:val="008A3A90"/>
    <w:rsid w:val="008B02D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898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C5FD0"/>
    <w:rsid w:val="009D2C27"/>
    <w:rsid w:val="009D503E"/>
    <w:rsid w:val="009D7407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1A45"/>
    <w:rsid w:val="00A622C4"/>
    <w:rsid w:val="00A6283D"/>
    <w:rsid w:val="00A65519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826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12FD7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422"/>
    <w:rsid w:val="00B6183E"/>
    <w:rsid w:val="00B62809"/>
    <w:rsid w:val="00B665AB"/>
    <w:rsid w:val="00B72F2A"/>
    <w:rsid w:val="00B74716"/>
    <w:rsid w:val="00B7675A"/>
    <w:rsid w:val="00B81898"/>
    <w:rsid w:val="00B82DED"/>
    <w:rsid w:val="00B8606B"/>
    <w:rsid w:val="00B878E7"/>
    <w:rsid w:val="00B879CC"/>
    <w:rsid w:val="00B912F5"/>
    <w:rsid w:val="00B97278"/>
    <w:rsid w:val="00B97943"/>
    <w:rsid w:val="00BA1D0B"/>
    <w:rsid w:val="00BA1F6F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6209"/>
    <w:rsid w:val="00BF76BE"/>
    <w:rsid w:val="00C02A73"/>
    <w:rsid w:val="00C0338F"/>
    <w:rsid w:val="00C063D2"/>
    <w:rsid w:val="00C07FD9"/>
    <w:rsid w:val="00C10955"/>
    <w:rsid w:val="00C118F2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74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E39"/>
    <w:rsid w:val="00CD1070"/>
    <w:rsid w:val="00CD40B1"/>
    <w:rsid w:val="00CD51E0"/>
    <w:rsid w:val="00CD7F73"/>
    <w:rsid w:val="00CE26C5"/>
    <w:rsid w:val="00CE36AF"/>
    <w:rsid w:val="00CE47F3"/>
    <w:rsid w:val="00CE54DD"/>
    <w:rsid w:val="00CE6ECF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67451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4152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5C7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433A"/>
    <w:rsid w:val="00F25ABB"/>
    <w:rsid w:val="00F266F0"/>
    <w:rsid w:val="00F26F62"/>
    <w:rsid w:val="00F27963"/>
    <w:rsid w:val="00F30103"/>
    <w:rsid w:val="00F30446"/>
    <w:rsid w:val="00F35700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0FB4"/>
    <w:rsid w:val="00F86EB0"/>
    <w:rsid w:val="00F9189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BC82E"/>
  <w15:docId w15:val="{AAC32958-2470-448A-B2B6-B0D9E288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2B5F0B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377EA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912F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8187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5A52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377EA1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675A52"/>
    <w:rPr>
      <w:b/>
      <w:sz w:val="32"/>
    </w:rPr>
  </w:style>
  <w:style w:type="paragraph" w:customStyle="1" w:styleId="BodyText1">
    <w:name w:val="Body Text1"/>
    <w:basedOn w:val="a"/>
    <w:qFormat/>
    <w:rsid w:val="00675A52"/>
    <w:pPr>
      <w:spacing w:line="240" w:lineRule="auto"/>
    </w:pPr>
    <w:rPr>
      <w:sz w:val="20"/>
    </w:rPr>
  </w:style>
  <w:style w:type="paragraph" w:styleId="aff0">
    <w:name w:val="List Paragraph"/>
    <w:basedOn w:val="a"/>
    <w:uiPriority w:val="34"/>
    <w:unhideWhenUsed/>
    <w:qFormat/>
    <w:rsid w:val="00675A52"/>
    <w:pPr>
      <w:ind w:left="720"/>
    </w:pPr>
  </w:style>
  <w:style w:type="paragraph" w:styleId="aff1">
    <w:name w:val="Revision"/>
    <w:hidden/>
    <w:uiPriority w:val="99"/>
    <w:semiHidden/>
    <w:rsid w:val="00675A52"/>
    <w:rPr>
      <w:sz w:val="22"/>
      <w:szCs w:val="22"/>
    </w:rPr>
  </w:style>
  <w:style w:type="paragraph" w:customStyle="1" w:styleId="CMDL75">
    <w:name w:val="CMD L75"/>
    <w:basedOn w:val="CMD"/>
    <w:qFormat/>
    <w:rsid w:val="00675A52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D5EE286C694D84809175BEF41B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79035-5C42-4A9E-B00D-9D973A31B57F}"/>
      </w:docPartPr>
      <w:docPartBody>
        <w:p w:rsidR="00BC2C5B" w:rsidRDefault="008432C4">
          <w:pPr>
            <w:pStyle w:val="E5D5EE286C694D84809175BEF41B7654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C4"/>
    <w:rsid w:val="00313464"/>
    <w:rsid w:val="00585DB8"/>
    <w:rsid w:val="0060658C"/>
    <w:rsid w:val="006C1159"/>
    <w:rsid w:val="00704D07"/>
    <w:rsid w:val="008432C4"/>
    <w:rsid w:val="008C7564"/>
    <w:rsid w:val="00BC2C5B"/>
    <w:rsid w:val="00FB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5D5EE286C694D84809175BEF41B7654">
    <w:name w:val="E5D5EE286C694D84809175BEF41B7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263A1-225A-4F09-85A4-F8CFFB0B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22</TotalTime>
  <Pages>1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Implement DHCPv4</vt:lpstr>
    </vt:vector>
  </TitlesOfParts>
  <Company>Cisco Systems, Inc.</Company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Реализация DHCPv4</dc:title>
  <dc:creator>SP</dc:creator>
  <dc:description>2017 г.</dc:description>
  <cp:lastModifiedBy>Носкова Ирина</cp:lastModifiedBy>
  <cp:revision>11</cp:revision>
  <cp:lastPrinted>2020-07-21T14:35:00Z</cp:lastPrinted>
  <dcterms:created xsi:type="dcterms:W3CDTF">2019-11-04T20:08:00Z</dcterms:created>
  <dcterms:modified xsi:type="dcterms:W3CDTF">2020-07-21T14:36:00Z</dcterms:modified>
</cp:coreProperties>
</file>